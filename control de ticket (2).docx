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3FD" w:rsidRPr="00A80167" w:rsidRDefault="002026FB" w:rsidP="00EF63FD">
      <w:pPr>
        <w:pStyle w:val="Normal1"/>
        <w:jc w:val="center"/>
        <w:rPr>
          <w:b/>
          <w:color w:val="auto"/>
          <w:sz w:val="24"/>
          <w:szCs w:val="24"/>
          <w:lang w:val="en-US"/>
        </w:rPr>
      </w:pPr>
      <w:r w:rsidRPr="00A80167">
        <w:rPr>
          <w:b/>
          <w:sz w:val="24"/>
          <w:szCs w:val="24"/>
          <w:lang w:val="en-US"/>
        </w:rPr>
        <w:t>EXPRESS BUSS TIKET</w:t>
      </w: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p>
    <w:p w:rsidR="00EF63FD" w:rsidRPr="00A80167" w:rsidRDefault="00EF63FD" w:rsidP="00EF63FD">
      <w:pPr>
        <w:pStyle w:val="Normal1"/>
        <w:jc w:val="center"/>
        <w:rPr>
          <w:b/>
          <w:color w:val="auto"/>
          <w:sz w:val="24"/>
          <w:szCs w:val="24"/>
          <w:lang w:val="en-US"/>
        </w:rPr>
      </w:pPr>
      <w:r w:rsidRPr="00A80167">
        <w:rPr>
          <w:b/>
          <w:color w:val="auto"/>
          <w:sz w:val="24"/>
          <w:szCs w:val="24"/>
          <w:lang w:val="en-US"/>
        </w:rPr>
        <w:t>STEPHANY RAMIREZ POSADA</w:t>
      </w:r>
    </w:p>
    <w:p w:rsidR="00EF63FD" w:rsidRPr="00D4093B" w:rsidRDefault="006B242E" w:rsidP="00EF63FD">
      <w:pPr>
        <w:pStyle w:val="Normal1"/>
        <w:jc w:val="center"/>
        <w:rPr>
          <w:b/>
          <w:color w:val="auto"/>
          <w:sz w:val="24"/>
          <w:szCs w:val="24"/>
        </w:rPr>
      </w:pPr>
      <w:r w:rsidRPr="006B242E">
        <w:rPr>
          <w:b/>
          <w:color w:val="auto"/>
          <w:sz w:val="24"/>
          <w:szCs w:val="24"/>
        </w:rPr>
        <w:t>YEISSON STIVEN CASTRO CARDONA</w:t>
      </w:r>
    </w:p>
    <w:p w:rsidR="00EF63FD" w:rsidRPr="00D4093B" w:rsidRDefault="00EF63FD" w:rsidP="00EF63FD">
      <w:pPr>
        <w:pStyle w:val="Normal1"/>
        <w:jc w:val="center"/>
        <w:rPr>
          <w:b/>
          <w:color w:val="auto"/>
          <w:sz w:val="24"/>
          <w:szCs w:val="24"/>
        </w:rPr>
      </w:pPr>
    </w:p>
    <w:p w:rsidR="00EF63FD" w:rsidRDefault="00EF63FD" w:rsidP="00EF63FD">
      <w:pPr>
        <w:pStyle w:val="Normal1"/>
        <w:jc w:val="center"/>
      </w:pPr>
    </w:p>
    <w:p w:rsidR="00EF63FD" w:rsidRPr="00D4093B" w:rsidRDefault="00EF63FD" w:rsidP="00EF63FD">
      <w:pPr>
        <w:pStyle w:val="Normal1"/>
        <w:jc w:val="center"/>
        <w:rPr>
          <w:b/>
          <w:color w:val="auto"/>
          <w:sz w:val="24"/>
          <w:szCs w:val="24"/>
        </w:rPr>
      </w:pPr>
    </w:p>
    <w:p w:rsidR="00EF63FD" w:rsidRDefault="00EF63FD" w:rsidP="00EF63FD">
      <w:pPr>
        <w:pStyle w:val="Normal1"/>
        <w:rPr>
          <w:b/>
          <w:sz w:val="24"/>
          <w:szCs w:val="24"/>
        </w:rPr>
      </w:pPr>
    </w:p>
    <w:p w:rsidR="00EF63FD" w:rsidRPr="00D4093B" w:rsidRDefault="00EF63FD" w:rsidP="00EF63FD">
      <w:pPr>
        <w:pStyle w:val="Normal1"/>
        <w:rPr>
          <w:b/>
          <w:color w:val="auto"/>
          <w:sz w:val="24"/>
          <w:szCs w:val="24"/>
        </w:rPr>
      </w:pPr>
    </w:p>
    <w:p w:rsidR="00EF63FD"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p>
    <w:p w:rsidR="00EF63FD" w:rsidRPr="00D4093B" w:rsidRDefault="00EF63FD" w:rsidP="00EF63FD">
      <w:pPr>
        <w:pStyle w:val="Normal1"/>
        <w:rPr>
          <w:b/>
          <w:color w:val="auto"/>
          <w:sz w:val="24"/>
          <w:szCs w:val="24"/>
        </w:rPr>
      </w:pPr>
    </w:p>
    <w:p w:rsidR="00EF63FD" w:rsidRPr="00D4093B"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p>
    <w:p w:rsidR="00EF63FD"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p>
    <w:p w:rsidR="00EF63FD" w:rsidRPr="00D4093B" w:rsidRDefault="00EF63FD" w:rsidP="00EF63FD">
      <w:pPr>
        <w:pStyle w:val="Normal1"/>
        <w:jc w:val="center"/>
        <w:rPr>
          <w:b/>
          <w:color w:val="auto"/>
          <w:sz w:val="24"/>
          <w:szCs w:val="24"/>
        </w:rPr>
      </w:pPr>
      <w:r w:rsidRPr="00D4093B">
        <w:rPr>
          <w:b/>
          <w:color w:val="auto"/>
          <w:sz w:val="24"/>
          <w:szCs w:val="24"/>
        </w:rPr>
        <w:t>CORPORACIÒN DE ESTUDIOS TECNOLOGICOS DEL NORTE DEL VALLE</w:t>
      </w:r>
    </w:p>
    <w:p w:rsidR="00EF63FD" w:rsidRPr="00D4093B" w:rsidRDefault="00EF63FD" w:rsidP="00EF63FD">
      <w:pPr>
        <w:pStyle w:val="Normal1"/>
        <w:jc w:val="center"/>
        <w:rPr>
          <w:b/>
          <w:color w:val="auto"/>
          <w:sz w:val="24"/>
          <w:szCs w:val="24"/>
          <w:shd w:val="clear" w:color="auto" w:fill="D8DAD9"/>
        </w:rPr>
      </w:pPr>
      <w:r w:rsidRPr="00D4093B">
        <w:rPr>
          <w:b/>
          <w:color w:val="auto"/>
          <w:sz w:val="24"/>
          <w:szCs w:val="24"/>
        </w:rPr>
        <w:t>CIENCIAS INFORMÁTICAS, TECNOLÓGICAS E INGENIERÍA</w:t>
      </w:r>
    </w:p>
    <w:p w:rsidR="00EF63FD" w:rsidRPr="00D4093B" w:rsidRDefault="001D175A" w:rsidP="00EF63FD">
      <w:pPr>
        <w:pStyle w:val="Normal1"/>
        <w:jc w:val="center"/>
        <w:rPr>
          <w:b/>
          <w:color w:val="auto"/>
          <w:sz w:val="24"/>
          <w:szCs w:val="24"/>
        </w:rPr>
      </w:pPr>
      <w:hyperlink r:id="rId8" w:history="1">
        <w:r w:rsidR="00EF63FD" w:rsidRPr="00D4093B">
          <w:rPr>
            <w:b/>
            <w:color w:val="auto"/>
            <w:sz w:val="24"/>
            <w:szCs w:val="24"/>
          </w:rPr>
          <w:t>TECNOLOGIA EN SISTEMAS DE INFORMACION</w:t>
        </w:r>
      </w:hyperlink>
    </w:p>
    <w:p w:rsidR="00EF63FD" w:rsidRPr="00A80167" w:rsidRDefault="00EF63FD" w:rsidP="00EF63FD">
      <w:pPr>
        <w:pStyle w:val="Normal1"/>
        <w:jc w:val="center"/>
        <w:rPr>
          <w:b/>
          <w:color w:val="auto"/>
          <w:sz w:val="24"/>
          <w:szCs w:val="24"/>
          <w:lang w:val="en-US"/>
        </w:rPr>
      </w:pPr>
      <w:r w:rsidRPr="00A80167">
        <w:rPr>
          <w:b/>
          <w:color w:val="auto"/>
          <w:sz w:val="24"/>
          <w:szCs w:val="24"/>
          <w:lang w:val="en-US"/>
        </w:rPr>
        <w:t>CARTAGO VALLE</w:t>
      </w:r>
    </w:p>
    <w:p w:rsidR="00D4093B" w:rsidRPr="00F76375" w:rsidRDefault="00EF63FD" w:rsidP="004252C8">
      <w:pPr>
        <w:pStyle w:val="Normal1"/>
        <w:jc w:val="center"/>
        <w:rPr>
          <w:b/>
          <w:color w:val="auto"/>
          <w:sz w:val="24"/>
          <w:szCs w:val="24"/>
          <w:lang w:val="en-US"/>
        </w:rPr>
      </w:pPr>
      <w:r w:rsidRPr="00F76375">
        <w:rPr>
          <w:b/>
          <w:color w:val="auto"/>
          <w:sz w:val="24"/>
          <w:szCs w:val="24"/>
          <w:lang w:val="en-US"/>
        </w:rPr>
        <w:t>2017</w:t>
      </w:r>
    </w:p>
    <w:p w:rsidR="00EF63FD" w:rsidRPr="00A80167" w:rsidRDefault="00EF63FD" w:rsidP="00D4093B">
      <w:pPr>
        <w:spacing w:before="0" w:after="200" w:afterAutospacing="0" w:line="276" w:lineRule="auto"/>
        <w:ind w:firstLine="0"/>
        <w:jc w:val="left"/>
        <w:rPr>
          <w:rFonts w:ascii="Arial" w:hAnsi="Arial" w:cs="Arial"/>
          <w:b/>
          <w:szCs w:val="24"/>
          <w:lang w:val="en-US"/>
        </w:rPr>
      </w:pPr>
    </w:p>
    <w:p w:rsidR="007012F4" w:rsidRPr="00A80167" w:rsidRDefault="007012F4" w:rsidP="00D4093B">
      <w:pPr>
        <w:spacing w:before="0" w:after="200" w:afterAutospacing="0" w:line="276" w:lineRule="auto"/>
        <w:ind w:firstLine="0"/>
        <w:jc w:val="left"/>
        <w:rPr>
          <w:rFonts w:ascii="Arial" w:hAnsi="Arial" w:cs="Arial"/>
          <w:b/>
          <w:szCs w:val="24"/>
          <w:lang w:val="en-US"/>
        </w:rPr>
      </w:pPr>
    </w:p>
    <w:p w:rsidR="00EF63FD" w:rsidRPr="00A80167" w:rsidRDefault="00EF63FD" w:rsidP="00D4093B">
      <w:pPr>
        <w:spacing w:before="0" w:after="200" w:afterAutospacing="0" w:line="276" w:lineRule="auto"/>
        <w:ind w:firstLine="0"/>
        <w:jc w:val="left"/>
        <w:rPr>
          <w:rFonts w:ascii="Arial" w:hAnsi="Arial" w:cs="Arial"/>
          <w:b/>
          <w:szCs w:val="24"/>
          <w:lang w:val="en-US"/>
        </w:rPr>
      </w:pPr>
    </w:p>
    <w:p w:rsidR="002026FB" w:rsidRPr="00A80167" w:rsidRDefault="002026FB" w:rsidP="002026FB">
      <w:pPr>
        <w:pStyle w:val="Normal1"/>
        <w:jc w:val="center"/>
        <w:rPr>
          <w:b/>
          <w:color w:val="auto"/>
          <w:sz w:val="24"/>
          <w:szCs w:val="24"/>
          <w:lang w:val="en-US"/>
        </w:rPr>
      </w:pPr>
      <w:r w:rsidRPr="00A80167">
        <w:rPr>
          <w:b/>
          <w:sz w:val="24"/>
          <w:szCs w:val="24"/>
          <w:lang w:val="en-US"/>
        </w:rPr>
        <w:lastRenderedPageBreak/>
        <w:t>EXPRESS BUSS TIKET</w:t>
      </w: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D4093B" w:rsidRPr="00A80167" w:rsidRDefault="00D4093B" w:rsidP="00D4093B">
      <w:pPr>
        <w:pStyle w:val="Normal1"/>
        <w:jc w:val="center"/>
        <w:rPr>
          <w:b/>
          <w:color w:val="auto"/>
          <w:sz w:val="24"/>
          <w:szCs w:val="24"/>
          <w:lang w:val="en-US"/>
        </w:rPr>
      </w:pPr>
    </w:p>
    <w:p w:rsidR="00A9629D" w:rsidRPr="00A80167" w:rsidRDefault="00B576AF" w:rsidP="00D4093B">
      <w:pPr>
        <w:pStyle w:val="Normal1"/>
        <w:jc w:val="center"/>
        <w:rPr>
          <w:b/>
          <w:color w:val="auto"/>
          <w:sz w:val="24"/>
          <w:szCs w:val="24"/>
          <w:lang w:val="en-US"/>
        </w:rPr>
      </w:pPr>
      <w:r w:rsidRPr="00A80167">
        <w:rPr>
          <w:b/>
          <w:color w:val="auto"/>
          <w:sz w:val="24"/>
          <w:szCs w:val="24"/>
          <w:lang w:val="en-US"/>
        </w:rPr>
        <w:t>STEPHANY RAMIREZ POSADA</w:t>
      </w:r>
    </w:p>
    <w:p w:rsidR="006B242E" w:rsidRPr="00D4093B" w:rsidRDefault="006B242E" w:rsidP="006B242E">
      <w:pPr>
        <w:pStyle w:val="Normal1"/>
        <w:jc w:val="center"/>
        <w:rPr>
          <w:b/>
          <w:color w:val="auto"/>
          <w:sz w:val="24"/>
          <w:szCs w:val="24"/>
        </w:rPr>
      </w:pPr>
      <w:r w:rsidRPr="006B242E">
        <w:rPr>
          <w:b/>
          <w:color w:val="auto"/>
          <w:sz w:val="24"/>
          <w:szCs w:val="24"/>
        </w:rPr>
        <w:t>YEISSON STIVEN CASTRO CARDONA</w:t>
      </w:r>
    </w:p>
    <w:p w:rsidR="00F12875" w:rsidRPr="00D4093B" w:rsidRDefault="00F12875"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Default="00D4093B" w:rsidP="00D4093B">
      <w:pPr>
        <w:pStyle w:val="Normal1"/>
        <w:jc w:val="center"/>
      </w:pPr>
    </w:p>
    <w:p w:rsidR="00EB01B8" w:rsidRPr="00D4093B" w:rsidRDefault="00EB01B8" w:rsidP="00D4093B">
      <w:pPr>
        <w:pStyle w:val="Normal1"/>
        <w:jc w:val="center"/>
        <w:rPr>
          <w:b/>
          <w:color w:val="auto"/>
          <w:sz w:val="24"/>
          <w:szCs w:val="24"/>
        </w:rPr>
      </w:pPr>
    </w:p>
    <w:p w:rsidR="002026FB" w:rsidRPr="00D4093B" w:rsidRDefault="002026FB" w:rsidP="002026FB">
      <w:pPr>
        <w:pStyle w:val="Normal1"/>
        <w:jc w:val="center"/>
        <w:rPr>
          <w:b/>
          <w:color w:val="auto"/>
          <w:sz w:val="24"/>
          <w:szCs w:val="24"/>
        </w:rPr>
      </w:pPr>
      <w:bookmarkStart w:id="0" w:name="_Hlk497480665"/>
      <w:r>
        <w:rPr>
          <w:b/>
          <w:sz w:val="24"/>
          <w:szCs w:val="24"/>
        </w:rPr>
        <w:t>REQUERIMIENTOS DE EXPRESS BUSS TIKET</w:t>
      </w:r>
    </w:p>
    <w:p w:rsidR="00D4093B" w:rsidRPr="00D4093B" w:rsidRDefault="00D4093B" w:rsidP="00D4093B">
      <w:pPr>
        <w:pStyle w:val="Normal1"/>
        <w:jc w:val="center"/>
        <w:rPr>
          <w:b/>
          <w:color w:val="auto"/>
          <w:sz w:val="24"/>
          <w:szCs w:val="24"/>
        </w:rPr>
      </w:pPr>
    </w:p>
    <w:bookmarkEnd w:id="0"/>
    <w:p w:rsidR="00D4093B" w:rsidRPr="00D4093B" w:rsidRDefault="00D4093B" w:rsidP="00A9629D">
      <w:pPr>
        <w:pStyle w:val="Normal1"/>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D4093B" w:rsidP="00A9629D">
      <w:pPr>
        <w:pStyle w:val="Normal1"/>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A9629D" w:rsidP="00D4093B">
      <w:pPr>
        <w:pStyle w:val="Normal1"/>
        <w:jc w:val="center"/>
        <w:rPr>
          <w:b/>
          <w:color w:val="auto"/>
          <w:sz w:val="24"/>
          <w:szCs w:val="24"/>
        </w:rPr>
      </w:pPr>
      <w:r>
        <w:rPr>
          <w:b/>
          <w:color w:val="auto"/>
          <w:sz w:val="24"/>
          <w:szCs w:val="24"/>
        </w:rPr>
        <w:t xml:space="preserve">CARLOS ALBERTO LONDOÑO </w:t>
      </w:r>
    </w:p>
    <w:p w:rsidR="00D4093B" w:rsidRDefault="00A9629D" w:rsidP="00D4093B">
      <w:pPr>
        <w:pStyle w:val="Normal1"/>
        <w:jc w:val="center"/>
        <w:rPr>
          <w:b/>
          <w:color w:val="auto"/>
          <w:sz w:val="24"/>
          <w:szCs w:val="24"/>
        </w:rPr>
      </w:pPr>
      <w:r>
        <w:rPr>
          <w:b/>
          <w:color w:val="auto"/>
          <w:sz w:val="24"/>
          <w:szCs w:val="24"/>
        </w:rPr>
        <w:t>INGENIERO</w:t>
      </w:r>
      <w:r w:rsidR="00D4093B" w:rsidRPr="00D4093B">
        <w:rPr>
          <w:b/>
          <w:color w:val="auto"/>
          <w:sz w:val="24"/>
          <w:szCs w:val="24"/>
        </w:rPr>
        <w:t xml:space="preserve"> DE SISTEMAS</w:t>
      </w:r>
    </w:p>
    <w:p w:rsidR="00F12875" w:rsidRPr="00D4093B" w:rsidRDefault="00F12875"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A9629D" w:rsidRPr="00D4093B" w:rsidRDefault="00A9629D"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p>
    <w:p w:rsidR="00D4093B" w:rsidRDefault="00D4093B" w:rsidP="00D4093B">
      <w:pPr>
        <w:pStyle w:val="Normal1"/>
        <w:jc w:val="center"/>
        <w:rPr>
          <w:b/>
          <w:color w:val="auto"/>
          <w:sz w:val="24"/>
          <w:szCs w:val="24"/>
        </w:rPr>
      </w:pPr>
    </w:p>
    <w:p w:rsidR="00A9629D" w:rsidRPr="00D4093B" w:rsidRDefault="00A9629D" w:rsidP="00D4093B">
      <w:pPr>
        <w:pStyle w:val="Normal1"/>
        <w:jc w:val="center"/>
        <w:rPr>
          <w:b/>
          <w:color w:val="auto"/>
          <w:sz w:val="24"/>
          <w:szCs w:val="24"/>
        </w:rPr>
      </w:pPr>
    </w:p>
    <w:p w:rsidR="00D4093B" w:rsidRPr="00D4093B" w:rsidRDefault="00D4093B" w:rsidP="00D4093B">
      <w:pPr>
        <w:pStyle w:val="Normal1"/>
        <w:jc w:val="center"/>
        <w:rPr>
          <w:b/>
          <w:color w:val="auto"/>
          <w:sz w:val="24"/>
          <w:szCs w:val="24"/>
        </w:rPr>
      </w:pPr>
      <w:r w:rsidRPr="00D4093B">
        <w:rPr>
          <w:b/>
          <w:color w:val="auto"/>
          <w:sz w:val="24"/>
          <w:szCs w:val="24"/>
        </w:rPr>
        <w:t>CORPORACIÒN DE ESTUDIOS TECNOLOGICOS DEL NORTE DEL VALLE</w:t>
      </w:r>
    </w:p>
    <w:p w:rsidR="00D4093B" w:rsidRPr="00D4093B" w:rsidRDefault="00D4093B" w:rsidP="00D4093B">
      <w:pPr>
        <w:pStyle w:val="Normal1"/>
        <w:jc w:val="center"/>
        <w:rPr>
          <w:b/>
          <w:color w:val="auto"/>
          <w:sz w:val="24"/>
          <w:szCs w:val="24"/>
          <w:shd w:val="clear" w:color="auto" w:fill="D8DAD9"/>
        </w:rPr>
      </w:pPr>
      <w:r w:rsidRPr="00D4093B">
        <w:rPr>
          <w:b/>
          <w:color w:val="auto"/>
          <w:sz w:val="24"/>
          <w:szCs w:val="24"/>
        </w:rPr>
        <w:t>CIENCIAS INFORMÁTICAS, TECNOLÓGICAS E INGENIERÍA</w:t>
      </w:r>
    </w:p>
    <w:p w:rsidR="00D4093B" w:rsidRPr="00D4093B" w:rsidRDefault="001D175A" w:rsidP="00D4093B">
      <w:pPr>
        <w:pStyle w:val="Normal1"/>
        <w:jc w:val="center"/>
        <w:rPr>
          <w:b/>
          <w:color w:val="auto"/>
          <w:sz w:val="24"/>
          <w:szCs w:val="24"/>
        </w:rPr>
      </w:pPr>
      <w:hyperlink r:id="rId9" w:history="1">
        <w:r w:rsidR="00D4093B" w:rsidRPr="00D4093B">
          <w:rPr>
            <w:b/>
            <w:color w:val="auto"/>
            <w:sz w:val="24"/>
            <w:szCs w:val="24"/>
          </w:rPr>
          <w:t>TECNOLOGIA EN SISTEMAS DE INFORMACION</w:t>
        </w:r>
      </w:hyperlink>
    </w:p>
    <w:p w:rsidR="00D4093B" w:rsidRPr="00D4093B" w:rsidRDefault="00D4093B" w:rsidP="00D4093B">
      <w:pPr>
        <w:pStyle w:val="Normal1"/>
        <w:jc w:val="center"/>
        <w:rPr>
          <w:b/>
          <w:color w:val="auto"/>
          <w:sz w:val="24"/>
          <w:szCs w:val="24"/>
        </w:rPr>
      </w:pPr>
      <w:r w:rsidRPr="00D4093B">
        <w:rPr>
          <w:b/>
          <w:color w:val="auto"/>
          <w:sz w:val="24"/>
          <w:szCs w:val="24"/>
        </w:rPr>
        <w:t>CARTAGO VALLE</w:t>
      </w:r>
    </w:p>
    <w:p w:rsidR="00D4093B" w:rsidRPr="00D4093B" w:rsidRDefault="001F7DD7" w:rsidP="00D4093B">
      <w:pPr>
        <w:pStyle w:val="Normal1"/>
        <w:jc w:val="center"/>
        <w:rPr>
          <w:b/>
          <w:color w:val="auto"/>
          <w:sz w:val="24"/>
          <w:szCs w:val="24"/>
        </w:rPr>
      </w:pPr>
      <w:r>
        <w:rPr>
          <w:b/>
          <w:color w:val="auto"/>
          <w:sz w:val="24"/>
          <w:szCs w:val="24"/>
        </w:rPr>
        <w:t>2017</w:t>
      </w:r>
    </w:p>
    <w:p w:rsidR="00CF3936" w:rsidRPr="008E7548" w:rsidRDefault="00CF3936" w:rsidP="006157A5">
      <w:pPr>
        <w:ind w:firstLine="0"/>
        <w:rPr>
          <w:rFonts w:eastAsiaTheme="majorEastAsia" w:cstheme="majorBidi"/>
          <w:sz w:val="28"/>
          <w:szCs w:val="28"/>
        </w:rPr>
        <w:sectPr w:rsidR="00CF3936" w:rsidRPr="008E7548" w:rsidSect="002E345B">
          <w:footerReference w:type="default" r:id="rId10"/>
          <w:type w:val="continuous"/>
          <w:pgSz w:w="12240" w:h="15840"/>
          <w:pgMar w:top="1418" w:right="1418" w:bottom="1418" w:left="1701" w:header="709" w:footer="709" w:gutter="0"/>
          <w:cols w:space="708"/>
          <w:docGrid w:linePitch="360"/>
        </w:sectPr>
      </w:pPr>
    </w:p>
    <w:sdt>
      <w:sdtPr>
        <w:rPr>
          <w:rFonts w:ascii="Times New Roman" w:eastAsiaTheme="minorHAnsi" w:hAnsi="Times New Roman" w:cstheme="minorBidi"/>
          <w:b w:val="0"/>
          <w:bCs w:val="0"/>
          <w:color w:val="000000" w:themeColor="text1"/>
          <w:sz w:val="24"/>
          <w:szCs w:val="22"/>
          <w:lang w:val="es-ES" w:eastAsia="en-US"/>
        </w:rPr>
        <w:id w:val="-1339772436"/>
        <w:docPartObj>
          <w:docPartGallery w:val="Table of Contents"/>
          <w:docPartUnique/>
        </w:docPartObj>
      </w:sdtPr>
      <w:sdtContent>
        <w:p w:rsidR="0055622A" w:rsidRPr="00936B70" w:rsidRDefault="00936B70" w:rsidP="00936B70">
          <w:pPr>
            <w:pStyle w:val="TtulodeTDC"/>
            <w:jc w:val="center"/>
            <w:rPr>
              <w:rFonts w:ascii="Times New Roman" w:hAnsi="Times New Roman" w:cs="Times New Roman"/>
              <w:color w:val="auto"/>
              <w:lang w:val="es-ES"/>
            </w:rPr>
          </w:pPr>
          <w:r w:rsidRPr="00936B70">
            <w:rPr>
              <w:rFonts w:ascii="Times New Roman" w:hAnsi="Times New Roman" w:cs="Times New Roman"/>
              <w:color w:val="auto"/>
              <w:lang w:val="es-ES"/>
            </w:rPr>
            <w:t>CONTENIDO</w:t>
          </w:r>
        </w:p>
        <w:p w:rsidR="00936B70" w:rsidRPr="00936B70" w:rsidRDefault="00936B70" w:rsidP="00936B70">
          <w:pPr>
            <w:rPr>
              <w:lang w:val="es-ES" w:eastAsia="es-CO"/>
            </w:rPr>
          </w:pPr>
        </w:p>
        <w:p w:rsidR="004252C8" w:rsidRDefault="0055622A">
          <w:pPr>
            <w:pStyle w:val="TDC1"/>
            <w:rPr>
              <w:rFonts w:asciiTheme="minorHAnsi" w:eastAsiaTheme="minorEastAsia" w:hAnsiTheme="minorHAnsi"/>
              <w:noProof/>
              <w:color w:val="auto"/>
              <w:sz w:val="22"/>
              <w:lang w:eastAsia="es-CO"/>
            </w:rPr>
          </w:pPr>
          <w:r>
            <w:fldChar w:fldCharType="begin"/>
          </w:r>
          <w:r>
            <w:instrText xml:space="preserve"> TOC \o "1-3" \h \z \u </w:instrText>
          </w:r>
          <w:r>
            <w:fldChar w:fldCharType="separate"/>
          </w:r>
          <w:hyperlink w:anchor="_Toc499370293" w:history="1">
            <w:r w:rsidR="004252C8" w:rsidRPr="00D6316C">
              <w:rPr>
                <w:rStyle w:val="Hipervnculo"/>
                <w:noProof/>
              </w:rPr>
              <w:t>LISTA DE TABLAS</w:t>
            </w:r>
            <w:r w:rsidR="004252C8">
              <w:rPr>
                <w:noProof/>
                <w:webHidden/>
              </w:rPr>
              <w:tab/>
            </w:r>
            <w:r w:rsidR="004252C8">
              <w:rPr>
                <w:noProof/>
                <w:webHidden/>
              </w:rPr>
              <w:fldChar w:fldCharType="begin"/>
            </w:r>
            <w:r w:rsidR="004252C8">
              <w:rPr>
                <w:noProof/>
                <w:webHidden/>
              </w:rPr>
              <w:instrText xml:space="preserve"> PAGEREF _Toc499370293 \h </w:instrText>
            </w:r>
            <w:r w:rsidR="004252C8">
              <w:rPr>
                <w:noProof/>
                <w:webHidden/>
              </w:rPr>
            </w:r>
            <w:r w:rsidR="004252C8">
              <w:rPr>
                <w:noProof/>
                <w:webHidden/>
              </w:rPr>
              <w:fldChar w:fldCharType="separate"/>
            </w:r>
            <w:r w:rsidR="00983D9C">
              <w:rPr>
                <w:noProof/>
                <w:webHidden/>
              </w:rPr>
              <w:t>2</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4" w:history="1">
            <w:r w:rsidR="004252C8" w:rsidRPr="00D6316C">
              <w:rPr>
                <w:rStyle w:val="Hipervnculo"/>
                <w:noProof/>
              </w:rPr>
              <w:t>LISTA DE FIGURAS</w:t>
            </w:r>
            <w:r w:rsidR="004252C8">
              <w:rPr>
                <w:noProof/>
                <w:webHidden/>
              </w:rPr>
              <w:tab/>
            </w:r>
            <w:r w:rsidR="004252C8">
              <w:rPr>
                <w:noProof/>
                <w:webHidden/>
              </w:rPr>
              <w:fldChar w:fldCharType="begin"/>
            </w:r>
            <w:r w:rsidR="004252C8">
              <w:rPr>
                <w:noProof/>
                <w:webHidden/>
              </w:rPr>
              <w:instrText xml:space="preserve"> PAGEREF _Toc499370294 \h </w:instrText>
            </w:r>
            <w:r w:rsidR="004252C8">
              <w:rPr>
                <w:noProof/>
                <w:webHidden/>
              </w:rPr>
            </w:r>
            <w:r w:rsidR="004252C8">
              <w:rPr>
                <w:noProof/>
                <w:webHidden/>
              </w:rPr>
              <w:fldChar w:fldCharType="separate"/>
            </w:r>
            <w:r w:rsidR="00983D9C">
              <w:rPr>
                <w:noProof/>
                <w:webHidden/>
              </w:rPr>
              <w:t>3</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5" w:history="1">
            <w:r w:rsidR="004252C8" w:rsidRPr="00D6316C">
              <w:rPr>
                <w:rStyle w:val="Hipervnculo"/>
                <w:noProof/>
              </w:rPr>
              <w:t>JUSTIFICACION</w:t>
            </w:r>
            <w:r w:rsidR="004252C8">
              <w:rPr>
                <w:noProof/>
                <w:webHidden/>
              </w:rPr>
              <w:tab/>
            </w:r>
            <w:r w:rsidR="004252C8">
              <w:rPr>
                <w:noProof/>
                <w:webHidden/>
              </w:rPr>
              <w:fldChar w:fldCharType="begin"/>
            </w:r>
            <w:r w:rsidR="004252C8">
              <w:rPr>
                <w:noProof/>
                <w:webHidden/>
              </w:rPr>
              <w:instrText xml:space="preserve"> PAGEREF _Toc499370295 \h </w:instrText>
            </w:r>
            <w:r w:rsidR="004252C8">
              <w:rPr>
                <w:noProof/>
                <w:webHidden/>
              </w:rPr>
            </w:r>
            <w:r w:rsidR="004252C8">
              <w:rPr>
                <w:noProof/>
                <w:webHidden/>
              </w:rPr>
              <w:fldChar w:fldCharType="separate"/>
            </w:r>
            <w:r w:rsidR="00983D9C">
              <w:rPr>
                <w:noProof/>
                <w:webHidden/>
              </w:rPr>
              <w:t>5</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6" w:history="1">
            <w:r w:rsidR="004252C8" w:rsidRPr="00D6316C">
              <w:rPr>
                <w:rStyle w:val="Hipervnculo"/>
                <w:noProof/>
              </w:rPr>
              <w:t>DEFINICION DEL PROBLEMA</w:t>
            </w:r>
            <w:r w:rsidR="004252C8">
              <w:rPr>
                <w:noProof/>
                <w:webHidden/>
              </w:rPr>
              <w:tab/>
            </w:r>
            <w:r w:rsidR="004252C8">
              <w:rPr>
                <w:noProof/>
                <w:webHidden/>
              </w:rPr>
              <w:fldChar w:fldCharType="begin"/>
            </w:r>
            <w:r w:rsidR="004252C8">
              <w:rPr>
                <w:noProof/>
                <w:webHidden/>
              </w:rPr>
              <w:instrText xml:space="preserve"> PAGEREF _Toc499370296 \h </w:instrText>
            </w:r>
            <w:r w:rsidR="004252C8">
              <w:rPr>
                <w:noProof/>
                <w:webHidden/>
              </w:rPr>
            </w:r>
            <w:r w:rsidR="004252C8">
              <w:rPr>
                <w:noProof/>
                <w:webHidden/>
              </w:rPr>
              <w:fldChar w:fldCharType="separate"/>
            </w:r>
            <w:r w:rsidR="00983D9C">
              <w:rPr>
                <w:noProof/>
                <w:webHidden/>
              </w:rPr>
              <w:t>6</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7" w:history="1">
            <w:r w:rsidR="00A058CF" w:rsidRPr="00D6316C">
              <w:rPr>
                <w:rStyle w:val="Hipervnculo"/>
                <w:noProof/>
              </w:rPr>
              <w:t>OBJETIVO GENERAL</w:t>
            </w:r>
            <w:r w:rsidR="00A058CF">
              <w:rPr>
                <w:noProof/>
                <w:webHidden/>
              </w:rPr>
              <w:tab/>
            </w:r>
            <w:r w:rsidR="004252C8">
              <w:rPr>
                <w:noProof/>
                <w:webHidden/>
              </w:rPr>
              <w:fldChar w:fldCharType="begin"/>
            </w:r>
            <w:r w:rsidR="004252C8">
              <w:rPr>
                <w:noProof/>
                <w:webHidden/>
              </w:rPr>
              <w:instrText xml:space="preserve"> PAGEREF _Toc499370297 \h </w:instrText>
            </w:r>
            <w:r w:rsidR="004252C8">
              <w:rPr>
                <w:noProof/>
                <w:webHidden/>
              </w:rPr>
            </w:r>
            <w:r w:rsidR="004252C8">
              <w:rPr>
                <w:noProof/>
                <w:webHidden/>
              </w:rPr>
              <w:fldChar w:fldCharType="separate"/>
            </w:r>
            <w:r w:rsidR="00983D9C">
              <w:rPr>
                <w:noProof/>
                <w:webHidden/>
              </w:rPr>
              <w:t>7</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8" w:history="1">
            <w:r w:rsidR="004252C8" w:rsidRPr="00D6316C">
              <w:rPr>
                <w:rStyle w:val="Hipervnculo"/>
                <w:noProof/>
              </w:rPr>
              <w:t>DISEÑO METODOLOGICO</w:t>
            </w:r>
            <w:r w:rsidR="004252C8">
              <w:rPr>
                <w:noProof/>
                <w:webHidden/>
              </w:rPr>
              <w:tab/>
            </w:r>
            <w:r w:rsidR="004252C8">
              <w:rPr>
                <w:noProof/>
                <w:webHidden/>
              </w:rPr>
              <w:fldChar w:fldCharType="begin"/>
            </w:r>
            <w:r w:rsidR="004252C8">
              <w:rPr>
                <w:noProof/>
                <w:webHidden/>
              </w:rPr>
              <w:instrText xml:space="preserve"> PAGEREF _Toc499370298 \h </w:instrText>
            </w:r>
            <w:r w:rsidR="004252C8">
              <w:rPr>
                <w:noProof/>
                <w:webHidden/>
              </w:rPr>
            </w:r>
            <w:r w:rsidR="004252C8">
              <w:rPr>
                <w:noProof/>
                <w:webHidden/>
              </w:rPr>
              <w:fldChar w:fldCharType="separate"/>
            </w:r>
            <w:r w:rsidR="00983D9C">
              <w:rPr>
                <w:noProof/>
                <w:webHidden/>
              </w:rPr>
              <w:t>8</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299" w:history="1">
            <w:r w:rsidR="004252C8" w:rsidRPr="00D6316C">
              <w:rPr>
                <w:rStyle w:val="Hipervnculo"/>
                <w:noProof/>
              </w:rPr>
              <w:t>ESQUEMA TEMATICO</w:t>
            </w:r>
            <w:r w:rsidR="004252C8">
              <w:rPr>
                <w:noProof/>
                <w:webHidden/>
              </w:rPr>
              <w:tab/>
            </w:r>
            <w:r w:rsidR="004252C8">
              <w:rPr>
                <w:noProof/>
                <w:webHidden/>
              </w:rPr>
              <w:fldChar w:fldCharType="begin"/>
            </w:r>
            <w:r w:rsidR="004252C8">
              <w:rPr>
                <w:noProof/>
                <w:webHidden/>
              </w:rPr>
              <w:instrText xml:space="preserve"> PAGEREF _Toc499370299 \h </w:instrText>
            </w:r>
            <w:r w:rsidR="004252C8">
              <w:rPr>
                <w:noProof/>
                <w:webHidden/>
              </w:rPr>
            </w:r>
            <w:r w:rsidR="004252C8">
              <w:rPr>
                <w:noProof/>
                <w:webHidden/>
              </w:rPr>
              <w:fldChar w:fldCharType="separate"/>
            </w:r>
            <w:r w:rsidR="00983D9C">
              <w:rPr>
                <w:noProof/>
                <w:webHidden/>
              </w:rPr>
              <w:t>9</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300" w:history="1">
            <w:r w:rsidR="004252C8" w:rsidRPr="00D6316C">
              <w:rPr>
                <w:rStyle w:val="Hipervnculo"/>
                <w:noProof/>
              </w:rPr>
              <w:t>ANÁLISIS COSTO BENEFICIO</w:t>
            </w:r>
            <w:r w:rsidR="004252C8">
              <w:rPr>
                <w:noProof/>
                <w:webHidden/>
              </w:rPr>
              <w:tab/>
            </w:r>
            <w:r w:rsidR="004252C8">
              <w:rPr>
                <w:noProof/>
                <w:webHidden/>
              </w:rPr>
              <w:fldChar w:fldCharType="begin"/>
            </w:r>
            <w:r w:rsidR="004252C8">
              <w:rPr>
                <w:noProof/>
                <w:webHidden/>
              </w:rPr>
              <w:instrText xml:space="preserve"> PAGEREF _Toc499370300 \h </w:instrText>
            </w:r>
            <w:r w:rsidR="004252C8">
              <w:rPr>
                <w:noProof/>
                <w:webHidden/>
              </w:rPr>
            </w:r>
            <w:r w:rsidR="004252C8">
              <w:rPr>
                <w:noProof/>
                <w:webHidden/>
              </w:rPr>
              <w:fldChar w:fldCharType="separate"/>
            </w:r>
            <w:r w:rsidR="00983D9C">
              <w:rPr>
                <w:noProof/>
                <w:webHidden/>
              </w:rPr>
              <w:t>11</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301" w:history="1">
            <w:r w:rsidR="004252C8" w:rsidRPr="00D6316C">
              <w:rPr>
                <w:rStyle w:val="Hipervnculo"/>
                <w:noProof/>
              </w:rPr>
              <w:t>CONCLUCIONES</w:t>
            </w:r>
            <w:r w:rsidR="004252C8">
              <w:rPr>
                <w:noProof/>
                <w:webHidden/>
              </w:rPr>
              <w:tab/>
            </w:r>
            <w:r w:rsidR="004252C8">
              <w:rPr>
                <w:noProof/>
                <w:webHidden/>
              </w:rPr>
              <w:fldChar w:fldCharType="begin"/>
            </w:r>
            <w:r w:rsidR="004252C8">
              <w:rPr>
                <w:noProof/>
                <w:webHidden/>
              </w:rPr>
              <w:instrText xml:space="preserve"> PAGEREF _Toc499370301 \h </w:instrText>
            </w:r>
            <w:r w:rsidR="004252C8">
              <w:rPr>
                <w:noProof/>
                <w:webHidden/>
              </w:rPr>
            </w:r>
            <w:r w:rsidR="004252C8">
              <w:rPr>
                <w:noProof/>
                <w:webHidden/>
              </w:rPr>
              <w:fldChar w:fldCharType="separate"/>
            </w:r>
            <w:r w:rsidR="00983D9C">
              <w:rPr>
                <w:noProof/>
                <w:webHidden/>
              </w:rPr>
              <w:t>43</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302" w:history="1">
            <w:r w:rsidR="004252C8" w:rsidRPr="00D6316C">
              <w:rPr>
                <w:rStyle w:val="Hipervnculo"/>
                <w:noProof/>
              </w:rPr>
              <w:t>RECOMENDACIONES</w:t>
            </w:r>
            <w:r w:rsidR="004252C8">
              <w:rPr>
                <w:noProof/>
                <w:webHidden/>
              </w:rPr>
              <w:tab/>
            </w:r>
            <w:r w:rsidR="004252C8">
              <w:rPr>
                <w:noProof/>
                <w:webHidden/>
              </w:rPr>
              <w:fldChar w:fldCharType="begin"/>
            </w:r>
            <w:r w:rsidR="004252C8">
              <w:rPr>
                <w:noProof/>
                <w:webHidden/>
              </w:rPr>
              <w:instrText xml:space="preserve"> PAGEREF _Toc499370302 \h </w:instrText>
            </w:r>
            <w:r w:rsidR="004252C8">
              <w:rPr>
                <w:noProof/>
                <w:webHidden/>
              </w:rPr>
            </w:r>
            <w:r w:rsidR="004252C8">
              <w:rPr>
                <w:noProof/>
                <w:webHidden/>
              </w:rPr>
              <w:fldChar w:fldCharType="separate"/>
            </w:r>
            <w:r w:rsidR="00983D9C">
              <w:rPr>
                <w:noProof/>
                <w:webHidden/>
              </w:rPr>
              <w:t>44</w:t>
            </w:r>
            <w:r w:rsidR="004252C8">
              <w:rPr>
                <w:noProof/>
                <w:webHidden/>
              </w:rPr>
              <w:fldChar w:fldCharType="end"/>
            </w:r>
          </w:hyperlink>
        </w:p>
        <w:p w:rsidR="004252C8" w:rsidRDefault="001D175A">
          <w:pPr>
            <w:pStyle w:val="TDC1"/>
            <w:rPr>
              <w:rFonts w:asciiTheme="minorHAnsi" w:eastAsiaTheme="minorEastAsia" w:hAnsiTheme="minorHAnsi"/>
              <w:noProof/>
              <w:color w:val="auto"/>
              <w:sz w:val="22"/>
              <w:lang w:eastAsia="es-CO"/>
            </w:rPr>
          </w:pPr>
          <w:hyperlink w:anchor="_Toc499370303" w:history="1">
            <w:r w:rsidR="004252C8" w:rsidRPr="00D6316C">
              <w:rPr>
                <w:rStyle w:val="Hipervnculo"/>
                <w:noProof/>
              </w:rPr>
              <w:t>BIBLIOGRAFIA</w:t>
            </w:r>
            <w:r w:rsidR="004252C8">
              <w:rPr>
                <w:noProof/>
                <w:webHidden/>
              </w:rPr>
              <w:tab/>
            </w:r>
            <w:r w:rsidR="004252C8">
              <w:rPr>
                <w:noProof/>
                <w:webHidden/>
              </w:rPr>
              <w:fldChar w:fldCharType="begin"/>
            </w:r>
            <w:r w:rsidR="004252C8">
              <w:rPr>
                <w:noProof/>
                <w:webHidden/>
              </w:rPr>
              <w:instrText xml:space="preserve"> PAGEREF _Toc499370303 \h </w:instrText>
            </w:r>
            <w:r w:rsidR="004252C8">
              <w:rPr>
                <w:noProof/>
                <w:webHidden/>
              </w:rPr>
            </w:r>
            <w:r w:rsidR="004252C8">
              <w:rPr>
                <w:noProof/>
                <w:webHidden/>
              </w:rPr>
              <w:fldChar w:fldCharType="separate"/>
            </w:r>
            <w:r w:rsidR="00983D9C">
              <w:rPr>
                <w:noProof/>
                <w:webHidden/>
              </w:rPr>
              <w:t>45</w:t>
            </w:r>
            <w:r w:rsidR="004252C8">
              <w:rPr>
                <w:noProof/>
                <w:webHidden/>
              </w:rPr>
              <w:fldChar w:fldCharType="end"/>
            </w:r>
          </w:hyperlink>
        </w:p>
        <w:p w:rsidR="006157A5" w:rsidRDefault="0055622A" w:rsidP="00936B70">
          <w:r>
            <w:rPr>
              <w:b/>
              <w:bCs/>
              <w:lang w:val="es-ES"/>
            </w:rPr>
            <w:fldChar w:fldCharType="end"/>
          </w:r>
        </w:p>
      </w:sdtContent>
    </w:sdt>
    <w:p w:rsidR="008E1263" w:rsidRDefault="008E1263" w:rsidP="008E1263">
      <w:bookmarkStart w:id="1" w:name="_Toc491512044"/>
      <w:bookmarkStart w:id="2" w:name="_Toc491512180"/>
    </w:p>
    <w:p w:rsidR="000C7379" w:rsidRDefault="006157A5" w:rsidP="000C7379">
      <w:pPr>
        <w:pStyle w:val="Ttulo1"/>
      </w:pPr>
      <w:bookmarkStart w:id="3" w:name="_Toc499370293"/>
      <w:r>
        <w:lastRenderedPageBreak/>
        <w:t>LISTA DE TABLAS</w:t>
      </w:r>
      <w:bookmarkEnd w:id="1"/>
      <w:bookmarkEnd w:id="2"/>
      <w:bookmarkEnd w:id="3"/>
      <w:r>
        <w:t xml:space="preserve"> </w:t>
      </w:r>
    </w:p>
    <w:p w:rsidR="00A04281" w:rsidRPr="00AF50D7" w:rsidRDefault="00A04281" w:rsidP="00A04281">
      <w:pPr>
        <w:rPr>
          <w:b/>
        </w:rPr>
      </w:pPr>
      <w:r>
        <w:t xml:space="preserve">Tabla 1. </w:t>
      </w:r>
      <w:r>
        <w:rPr>
          <w:b/>
        </w:rPr>
        <w:t>Análisis y Costo y Beneficio</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2E23B3">
        <w:t>11</w:t>
      </w:r>
    </w:p>
    <w:p w:rsidR="00A04281" w:rsidRPr="00AF50D7" w:rsidRDefault="00A04281" w:rsidP="00A04281">
      <w:pPr>
        <w:rPr>
          <w:b/>
        </w:rPr>
      </w:pPr>
      <w:r>
        <w:t xml:space="preserve">Tabla 2. </w:t>
      </w:r>
      <w:r>
        <w:rPr>
          <w:b/>
        </w:rPr>
        <w:t>Casos de Uso</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2</w:t>
      </w:r>
      <w:r w:rsidR="002E23B3">
        <w:t>5</w:t>
      </w:r>
    </w:p>
    <w:p w:rsidR="00A04281" w:rsidRPr="00A80167" w:rsidRDefault="00A04281" w:rsidP="00A04281">
      <w:pPr>
        <w:rPr>
          <w:rFonts w:cs="Times New Roman"/>
          <w:szCs w:val="24"/>
        </w:rPr>
      </w:pPr>
      <w:r>
        <w:t xml:space="preserve">Tabla 3. </w:t>
      </w:r>
      <w:r>
        <w:rPr>
          <w:b/>
        </w:rPr>
        <w:t>Casos de Uso 1</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2</w:t>
      </w:r>
      <w:r w:rsidR="002E23B3">
        <w:t>5</w:t>
      </w:r>
    </w:p>
    <w:p w:rsidR="00A04281" w:rsidRPr="00A80167" w:rsidRDefault="00A04281" w:rsidP="00A04281">
      <w:pPr>
        <w:rPr>
          <w:rFonts w:cs="Times New Roman"/>
          <w:szCs w:val="24"/>
        </w:rPr>
      </w:pPr>
      <w:r>
        <w:t xml:space="preserve">Tabla 4. </w:t>
      </w:r>
      <w:r>
        <w:rPr>
          <w:b/>
        </w:rPr>
        <w:t>Casos de Uso 2</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26</w:t>
      </w:r>
    </w:p>
    <w:p w:rsidR="00A04281" w:rsidRPr="00A80167" w:rsidRDefault="00A04281" w:rsidP="00A04281">
      <w:pPr>
        <w:rPr>
          <w:rFonts w:cs="Times New Roman"/>
          <w:szCs w:val="24"/>
        </w:rPr>
      </w:pPr>
      <w:r>
        <w:t xml:space="preserve">Tabla 5. </w:t>
      </w:r>
      <w:r>
        <w:rPr>
          <w:b/>
        </w:rPr>
        <w:t>Casos de Uso 4</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27</w:t>
      </w:r>
    </w:p>
    <w:p w:rsidR="00A04281" w:rsidRPr="00A80167" w:rsidRDefault="00A04281" w:rsidP="00A04281">
      <w:pPr>
        <w:rPr>
          <w:rFonts w:cs="Times New Roman"/>
          <w:szCs w:val="24"/>
        </w:rPr>
      </w:pPr>
      <w:r>
        <w:t xml:space="preserve">Tabla 6. </w:t>
      </w:r>
      <w:r>
        <w:rPr>
          <w:b/>
        </w:rPr>
        <w:t>Casos de Uso 5</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29</w:t>
      </w:r>
    </w:p>
    <w:p w:rsidR="00A04281" w:rsidRPr="00A80167" w:rsidRDefault="00A04281" w:rsidP="00A04281">
      <w:pPr>
        <w:rPr>
          <w:rFonts w:cs="Times New Roman"/>
          <w:szCs w:val="24"/>
        </w:rPr>
      </w:pPr>
      <w:r>
        <w:t xml:space="preserve">Tabla 7. </w:t>
      </w:r>
      <w:r>
        <w:rPr>
          <w:b/>
        </w:rPr>
        <w:t>Casos de Uso 6</w:t>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Pr>
          <w:b/>
        </w:rPr>
        <w:tab/>
      </w:r>
      <w:r w:rsidR="0061764F" w:rsidRPr="00000F29">
        <w:t>30</w:t>
      </w:r>
    </w:p>
    <w:p w:rsidR="008E1263" w:rsidRDefault="008E1263" w:rsidP="008E1263">
      <w:pPr>
        <w:rPr>
          <w:lang w:val="es-ES"/>
        </w:rPr>
      </w:pPr>
    </w:p>
    <w:p w:rsidR="008E1263" w:rsidRPr="008E1263" w:rsidRDefault="008E1263" w:rsidP="008E1263"/>
    <w:p w:rsidR="00524C7B" w:rsidRDefault="00524C7B" w:rsidP="00524C7B">
      <w:pPr>
        <w:rPr>
          <w:noProof/>
          <w:lang w:eastAsia="es-CO"/>
        </w:rPr>
      </w:pPr>
    </w:p>
    <w:p w:rsidR="008A4F83" w:rsidRDefault="008A4F83" w:rsidP="00524C7B">
      <w:pPr>
        <w:rPr>
          <w:noProof/>
          <w:lang w:eastAsia="es-CO"/>
        </w:rPr>
      </w:pPr>
    </w:p>
    <w:p w:rsidR="008A4F83" w:rsidRDefault="008A4F83" w:rsidP="00524C7B"/>
    <w:p w:rsidR="00850106" w:rsidRDefault="00524C7B" w:rsidP="00850106">
      <w:r>
        <w:br w:type="page"/>
      </w:r>
    </w:p>
    <w:p w:rsidR="00394AD3" w:rsidRDefault="00394AD3" w:rsidP="00936B70">
      <w:pPr>
        <w:pStyle w:val="Ttulo1"/>
      </w:pPr>
      <w:bookmarkStart w:id="4" w:name="_Toc499370294"/>
      <w:r>
        <w:lastRenderedPageBreak/>
        <w:t>LISTA DE FIGURAS</w:t>
      </w:r>
      <w:bookmarkEnd w:id="4"/>
    </w:p>
    <w:p w:rsidR="00747DA6" w:rsidRDefault="00747DA6" w:rsidP="002E23B3">
      <w:pPr>
        <w:spacing w:after="0" w:afterAutospacing="0" w:line="360" w:lineRule="auto"/>
        <w:rPr>
          <w:b/>
        </w:rPr>
      </w:pPr>
      <w:r>
        <w:t xml:space="preserve">Figura 1. </w:t>
      </w:r>
      <w:r>
        <w:rPr>
          <w:b/>
        </w:rPr>
        <w:t>Selección de ruta</w:t>
      </w:r>
      <w:r w:rsidR="00D258D6">
        <w:rPr>
          <w:b/>
        </w:rPr>
        <w:tab/>
      </w:r>
      <w:r w:rsidR="00D258D6">
        <w:rPr>
          <w:b/>
        </w:rPr>
        <w:tab/>
      </w:r>
      <w:r w:rsidR="00D258D6">
        <w:rPr>
          <w:b/>
        </w:rPr>
        <w:tab/>
      </w:r>
      <w:r w:rsidR="00D258D6">
        <w:rPr>
          <w:b/>
        </w:rPr>
        <w:tab/>
      </w:r>
      <w:r w:rsidR="00D258D6">
        <w:rPr>
          <w:b/>
        </w:rPr>
        <w:tab/>
      </w:r>
      <w:r w:rsidR="00D258D6">
        <w:rPr>
          <w:b/>
        </w:rPr>
        <w:tab/>
      </w:r>
      <w:r w:rsidR="00D258D6">
        <w:rPr>
          <w:b/>
        </w:rPr>
        <w:tab/>
      </w:r>
      <w:r w:rsidR="00D258D6" w:rsidRPr="002E23B3">
        <w:t>1</w:t>
      </w:r>
      <w:r w:rsidR="002E23B3">
        <w:t>2</w:t>
      </w:r>
      <w:r w:rsidR="00694546">
        <w:rPr>
          <w:b/>
        </w:rPr>
        <w:tab/>
      </w:r>
      <w:r w:rsidR="00694546">
        <w:rPr>
          <w:b/>
        </w:rPr>
        <w:tab/>
      </w:r>
      <w:r w:rsidR="00694546">
        <w:rPr>
          <w:b/>
        </w:rPr>
        <w:tab/>
      </w:r>
      <w:r w:rsidR="00694546">
        <w:rPr>
          <w:b/>
        </w:rPr>
        <w:tab/>
      </w:r>
      <w:r w:rsidR="00694546">
        <w:rPr>
          <w:b/>
        </w:rPr>
        <w:tab/>
      </w:r>
      <w:r w:rsidR="00694546">
        <w:rPr>
          <w:b/>
        </w:rPr>
        <w:tab/>
      </w:r>
      <w:r w:rsidR="00694546">
        <w:rPr>
          <w:b/>
        </w:rPr>
        <w:tab/>
      </w:r>
    </w:p>
    <w:p w:rsidR="00747DA6" w:rsidRDefault="00747DA6" w:rsidP="002E23B3">
      <w:pPr>
        <w:spacing w:after="0" w:afterAutospacing="0" w:line="360" w:lineRule="auto"/>
        <w:rPr>
          <w:b/>
        </w:rPr>
      </w:pPr>
      <w:r>
        <w:t xml:space="preserve">Figura 2. </w:t>
      </w:r>
      <w:r>
        <w:rPr>
          <w:b/>
        </w:rPr>
        <w:t>Ingreso de usuario</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w:t>
      </w:r>
      <w:r w:rsidR="002E23B3">
        <w:t>2</w:t>
      </w:r>
      <w:r w:rsidR="00694546">
        <w:rPr>
          <w:b/>
        </w:rPr>
        <w:tab/>
      </w:r>
      <w:r w:rsidR="00694546">
        <w:rPr>
          <w:b/>
        </w:rPr>
        <w:tab/>
      </w:r>
      <w:r w:rsidR="00694546">
        <w:rPr>
          <w:b/>
        </w:rPr>
        <w:tab/>
      </w:r>
      <w:r w:rsidR="00694546">
        <w:rPr>
          <w:b/>
        </w:rPr>
        <w:tab/>
      </w:r>
      <w:r w:rsidR="00694546">
        <w:rPr>
          <w:b/>
        </w:rPr>
        <w:tab/>
      </w:r>
      <w:r w:rsidR="00694546">
        <w:rPr>
          <w:b/>
        </w:rPr>
        <w:tab/>
      </w:r>
    </w:p>
    <w:p w:rsidR="00747DA6" w:rsidRDefault="00747DA6" w:rsidP="002E23B3">
      <w:pPr>
        <w:spacing w:after="0" w:afterAutospacing="0" w:line="360" w:lineRule="auto"/>
        <w:rPr>
          <w:b/>
        </w:rPr>
      </w:pPr>
      <w:r>
        <w:t xml:space="preserve">Figura 3. </w:t>
      </w:r>
      <w:r>
        <w:rPr>
          <w:b/>
        </w:rPr>
        <w:t>Horario de salida</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13</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p>
    <w:p w:rsidR="00747DA6" w:rsidRDefault="00747DA6" w:rsidP="00746937">
      <w:pPr>
        <w:spacing w:line="360" w:lineRule="auto"/>
        <w:rPr>
          <w:b/>
        </w:rPr>
      </w:pPr>
      <w:r>
        <w:t xml:space="preserve">Figura 4. </w:t>
      </w:r>
      <w:r>
        <w:rPr>
          <w:b/>
        </w:rPr>
        <w:t>Editar terminal</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13</w:t>
      </w:r>
    </w:p>
    <w:p w:rsidR="00694546" w:rsidRDefault="00694546" w:rsidP="00746937">
      <w:pPr>
        <w:spacing w:line="360" w:lineRule="auto"/>
        <w:ind w:firstLine="0"/>
        <w:jc w:val="left"/>
        <w:rPr>
          <w:b/>
        </w:rPr>
      </w:pPr>
      <w:r>
        <w:t xml:space="preserve">     Figura 5. </w:t>
      </w:r>
      <w:r>
        <w:rPr>
          <w:b/>
        </w:rPr>
        <w:t>Acceso al sistema</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14</w:t>
      </w:r>
    </w:p>
    <w:p w:rsidR="00694546" w:rsidRDefault="00694546" w:rsidP="00746937">
      <w:pPr>
        <w:spacing w:line="360" w:lineRule="auto"/>
        <w:rPr>
          <w:b/>
        </w:rPr>
      </w:pPr>
      <w:r>
        <w:t xml:space="preserve">Figura 6. </w:t>
      </w:r>
      <w:r>
        <w:rPr>
          <w:b/>
        </w:rPr>
        <w:t>Selección de ruta</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14</w:t>
      </w:r>
    </w:p>
    <w:p w:rsidR="00694546" w:rsidRDefault="00694546" w:rsidP="00746937">
      <w:pPr>
        <w:spacing w:line="360" w:lineRule="auto"/>
        <w:rPr>
          <w:b/>
        </w:rPr>
      </w:pPr>
      <w:r>
        <w:t xml:space="preserve">Figura 7. </w:t>
      </w:r>
      <w:r>
        <w:rPr>
          <w:b/>
        </w:rPr>
        <w:t>Iniciar sesión</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15</w:t>
      </w:r>
    </w:p>
    <w:p w:rsidR="00694546" w:rsidRDefault="00694546" w:rsidP="00746937">
      <w:pPr>
        <w:spacing w:line="360" w:lineRule="auto"/>
        <w:rPr>
          <w:b/>
        </w:rPr>
      </w:pPr>
      <w:r>
        <w:t xml:space="preserve">Figura 9. </w:t>
      </w:r>
      <w:r>
        <w:rPr>
          <w:b/>
        </w:rPr>
        <w:t>Horario de salida</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15</w:t>
      </w:r>
    </w:p>
    <w:p w:rsidR="00694546" w:rsidRDefault="00694546" w:rsidP="00746937">
      <w:pPr>
        <w:spacing w:line="360" w:lineRule="auto"/>
        <w:rPr>
          <w:b/>
        </w:rPr>
      </w:pPr>
      <w:r>
        <w:t xml:space="preserve">Figura 10. </w:t>
      </w:r>
      <w:r>
        <w:rPr>
          <w:b/>
        </w:rPr>
        <w:t>Editar terminal</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16</w:t>
      </w:r>
    </w:p>
    <w:p w:rsidR="00694546" w:rsidRDefault="00694546" w:rsidP="00746937">
      <w:pPr>
        <w:spacing w:line="360" w:lineRule="auto"/>
        <w:rPr>
          <w:b/>
        </w:rPr>
      </w:pPr>
      <w:r>
        <w:t xml:space="preserve">Figura 11. </w:t>
      </w:r>
      <w:r>
        <w:rPr>
          <w:b/>
        </w:rPr>
        <w:t>Acceso al sistema</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16</w:t>
      </w:r>
    </w:p>
    <w:p w:rsidR="006157A5" w:rsidRDefault="00AF50D7" w:rsidP="002E23B3">
      <w:pPr>
        <w:spacing w:before="0" w:after="0" w:afterAutospacing="0" w:line="360" w:lineRule="auto"/>
        <w:ind w:firstLine="0"/>
        <w:jc w:val="left"/>
      </w:pPr>
      <w:r>
        <w:t xml:space="preserve">     Figura 12. </w:t>
      </w:r>
      <w:r>
        <w:rPr>
          <w:b/>
        </w:rPr>
        <w:t xml:space="preserve">Modelo Entidad – Relación </w:t>
      </w:r>
      <w:r w:rsidR="008E1263">
        <w:tab/>
      </w:r>
      <w:r w:rsidR="002E23B3">
        <w:tab/>
      </w:r>
      <w:r w:rsidR="002E23B3">
        <w:tab/>
      </w:r>
      <w:r w:rsidR="002E23B3">
        <w:tab/>
      </w:r>
      <w:r w:rsidR="002E23B3">
        <w:tab/>
      </w:r>
      <w:r w:rsidR="002E23B3">
        <w:tab/>
        <w:t>19</w:t>
      </w:r>
      <w:r w:rsidR="008E1263">
        <w:tab/>
      </w:r>
      <w:r w:rsidR="008E1263">
        <w:tab/>
      </w:r>
    </w:p>
    <w:p w:rsidR="00746937" w:rsidRPr="00066132" w:rsidRDefault="00746937" w:rsidP="00746937">
      <w:pPr>
        <w:spacing w:line="360" w:lineRule="auto"/>
        <w:rPr>
          <w:b/>
        </w:rPr>
      </w:pPr>
      <w:r>
        <w:t xml:space="preserve">Figura 13. </w:t>
      </w:r>
      <w:proofErr w:type="spellStart"/>
      <w:r>
        <w:rPr>
          <w:b/>
        </w:rPr>
        <w:t>Login</w:t>
      </w:r>
      <w:proofErr w:type="spellEnd"/>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rsidRPr="002E23B3">
        <w:t>20</w:t>
      </w:r>
    </w:p>
    <w:p w:rsidR="00746937" w:rsidRPr="002E23B3" w:rsidRDefault="00746937" w:rsidP="00746937">
      <w:pPr>
        <w:tabs>
          <w:tab w:val="left" w:pos="4116"/>
        </w:tabs>
        <w:spacing w:line="360" w:lineRule="auto"/>
      </w:pPr>
      <w:r>
        <w:t xml:space="preserve">Figura 14. </w:t>
      </w:r>
      <w:proofErr w:type="spellStart"/>
      <w:r>
        <w:rPr>
          <w:b/>
        </w:rPr>
        <w:t>Menu</w:t>
      </w:r>
      <w:proofErr w:type="spellEnd"/>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t>21</w:t>
      </w:r>
    </w:p>
    <w:p w:rsidR="00746937" w:rsidRPr="002E23B3" w:rsidRDefault="00746937" w:rsidP="00746937">
      <w:pPr>
        <w:tabs>
          <w:tab w:val="left" w:pos="4116"/>
        </w:tabs>
        <w:spacing w:line="360" w:lineRule="auto"/>
      </w:pPr>
      <w:r>
        <w:t xml:space="preserve">Figura 15. </w:t>
      </w:r>
      <w:r>
        <w:rPr>
          <w:b/>
        </w:rPr>
        <w:t>Gestor Usuarios</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t>22</w:t>
      </w:r>
    </w:p>
    <w:p w:rsidR="00746937" w:rsidRPr="002E23B3" w:rsidRDefault="00746937" w:rsidP="00746937">
      <w:pPr>
        <w:tabs>
          <w:tab w:val="left" w:pos="4116"/>
        </w:tabs>
        <w:spacing w:line="360" w:lineRule="auto"/>
      </w:pPr>
      <w:r>
        <w:t xml:space="preserve">Figura 16. </w:t>
      </w:r>
      <w:r>
        <w:rPr>
          <w:b/>
        </w:rPr>
        <w:t>Gestor de Terminales</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t>22</w:t>
      </w:r>
    </w:p>
    <w:p w:rsidR="00746937" w:rsidRPr="002E23B3" w:rsidRDefault="00746937" w:rsidP="00746937">
      <w:pPr>
        <w:tabs>
          <w:tab w:val="left" w:pos="4116"/>
        </w:tabs>
        <w:spacing w:line="360" w:lineRule="auto"/>
      </w:pPr>
      <w:r>
        <w:t xml:space="preserve">Figura 17. </w:t>
      </w:r>
      <w:r>
        <w:rPr>
          <w:b/>
        </w:rPr>
        <w:t>Rutas y Destinos</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t>23</w:t>
      </w:r>
    </w:p>
    <w:p w:rsidR="00746937" w:rsidRPr="002E23B3" w:rsidRDefault="00746937" w:rsidP="00746937">
      <w:pPr>
        <w:tabs>
          <w:tab w:val="left" w:pos="4116"/>
        </w:tabs>
      </w:pPr>
      <w:r>
        <w:lastRenderedPageBreak/>
        <w:t xml:space="preserve">Figura 18. </w:t>
      </w:r>
      <w:r>
        <w:rPr>
          <w:b/>
        </w:rPr>
        <w:t>Gestor de Boletos</w:t>
      </w:r>
      <w:r w:rsidR="002E23B3">
        <w:rPr>
          <w:b/>
        </w:rPr>
        <w:tab/>
      </w:r>
      <w:r w:rsidR="002E23B3">
        <w:rPr>
          <w:b/>
        </w:rPr>
        <w:tab/>
      </w:r>
      <w:r w:rsidR="002E23B3">
        <w:rPr>
          <w:b/>
        </w:rPr>
        <w:tab/>
      </w:r>
      <w:r w:rsidR="002E23B3">
        <w:rPr>
          <w:b/>
        </w:rPr>
        <w:tab/>
      </w:r>
      <w:r w:rsidR="002E23B3">
        <w:rPr>
          <w:b/>
        </w:rPr>
        <w:tab/>
      </w:r>
      <w:r w:rsidR="002E23B3">
        <w:rPr>
          <w:b/>
        </w:rPr>
        <w:tab/>
      </w:r>
      <w:r w:rsidR="002E23B3">
        <w:rPr>
          <w:b/>
        </w:rPr>
        <w:tab/>
      </w:r>
      <w:r w:rsidR="002E23B3">
        <w:t>24</w:t>
      </w: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Default="002E23B3" w:rsidP="00746937">
      <w:pPr>
        <w:tabs>
          <w:tab w:val="left" w:pos="4116"/>
        </w:tabs>
        <w:rPr>
          <w:b/>
        </w:rPr>
      </w:pPr>
    </w:p>
    <w:p w:rsidR="002E23B3" w:rsidRPr="00066132" w:rsidRDefault="002E23B3" w:rsidP="00746937">
      <w:pPr>
        <w:tabs>
          <w:tab w:val="left" w:pos="4116"/>
        </w:tabs>
        <w:rPr>
          <w:b/>
        </w:rPr>
      </w:pPr>
    </w:p>
    <w:p w:rsidR="00394AD3" w:rsidRDefault="002D7822" w:rsidP="00394AD3">
      <w:pPr>
        <w:pStyle w:val="Ttulo1"/>
      </w:pPr>
      <w:bookmarkStart w:id="5" w:name="_Toc499370295"/>
      <w:r>
        <w:lastRenderedPageBreak/>
        <w:t>JUSTIFICACION</w:t>
      </w:r>
      <w:bookmarkEnd w:id="5"/>
      <w:r w:rsidR="00394AD3">
        <w:t xml:space="preserve"> </w:t>
      </w:r>
    </w:p>
    <w:p w:rsidR="005257EA" w:rsidRPr="004B6190" w:rsidRDefault="004B6190" w:rsidP="00524C7B">
      <w:pPr>
        <w:rPr>
          <w:szCs w:val="24"/>
        </w:rPr>
      </w:pPr>
      <w:r w:rsidRPr="004B6190">
        <w:rPr>
          <w:color w:val="000000"/>
          <w:szCs w:val="24"/>
        </w:rPr>
        <w:t>El uso de los computadores ha contribuido notablemente con la mejora en la prestación de servicios públicos y privados, influyendo favorablemente en la productividad. Además, estrechando los vínculos entre personas y lugares, las TIC han desempeñado un importante rol en los ámbitos globales, regionales y nacionales, con un amplio potencial para el futuro;</w:t>
      </w:r>
      <w:r>
        <w:rPr>
          <w:color w:val="000000"/>
          <w:szCs w:val="24"/>
        </w:rPr>
        <w:t xml:space="preserve"> con este proyecto para EXPRESS TICKET se busca agilizar las rutas para los usuarios de la empresa y también se busca identificar con mas claridad los destinos de cada cliente</w:t>
      </w:r>
      <w:r w:rsidR="00F21F37">
        <w:rPr>
          <w:color w:val="000000"/>
          <w:szCs w:val="24"/>
        </w:rPr>
        <w:t xml:space="preserve"> con </w:t>
      </w:r>
      <w:proofErr w:type="spellStart"/>
      <w:r w:rsidR="00F21F37">
        <w:rPr>
          <w:color w:val="000000"/>
          <w:szCs w:val="24"/>
        </w:rPr>
        <w:t>mas</w:t>
      </w:r>
      <w:proofErr w:type="spellEnd"/>
      <w:r w:rsidR="00F21F37">
        <w:rPr>
          <w:color w:val="000000"/>
          <w:szCs w:val="24"/>
        </w:rPr>
        <w:t xml:space="preserve"> facilidad.</w:t>
      </w:r>
    </w:p>
    <w:p w:rsidR="00394AD3" w:rsidRDefault="00394AD3" w:rsidP="00524C7B"/>
    <w:p w:rsidR="005257EA" w:rsidRDefault="005257EA" w:rsidP="00524C7B"/>
    <w:p w:rsidR="005257EA" w:rsidRDefault="005257EA" w:rsidP="00524C7B"/>
    <w:p w:rsidR="005257EA" w:rsidRDefault="005257EA" w:rsidP="00524C7B"/>
    <w:p w:rsidR="005257EA" w:rsidRDefault="005257EA" w:rsidP="00524C7B"/>
    <w:p w:rsidR="002026FB" w:rsidRDefault="002026FB" w:rsidP="00524C7B"/>
    <w:p w:rsidR="002026FB" w:rsidRDefault="002026FB" w:rsidP="00524C7B"/>
    <w:p w:rsidR="002026FB" w:rsidRDefault="002026FB" w:rsidP="00524C7B"/>
    <w:p w:rsidR="002026FB" w:rsidRDefault="002026FB" w:rsidP="00524C7B"/>
    <w:p w:rsidR="00394AD3" w:rsidRDefault="00394AD3" w:rsidP="00524C7B"/>
    <w:p w:rsidR="00394AD3" w:rsidRDefault="00394AD3" w:rsidP="00394AD3">
      <w:pPr>
        <w:pStyle w:val="Ttulo1"/>
      </w:pPr>
      <w:bookmarkStart w:id="6" w:name="_Toc499370296"/>
      <w:r>
        <w:t>DEFINICION DEL PROBLEMA</w:t>
      </w:r>
      <w:bookmarkEnd w:id="6"/>
    </w:p>
    <w:p w:rsidR="002D7822" w:rsidRDefault="0068015B" w:rsidP="00524C7B">
      <w:pPr>
        <w:rPr>
          <w:szCs w:val="24"/>
        </w:rPr>
      </w:pPr>
      <w:r>
        <w:rPr>
          <w:szCs w:val="24"/>
        </w:rPr>
        <w:t xml:space="preserve">En la empresa </w:t>
      </w:r>
      <w:proofErr w:type="spellStart"/>
      <w:r>
        <w:rPr>
          <w:szCs w:val="24"/>
        </w:rPr>
        <w:t>Expess</w:t>
      </w:r>
      <w:proofErr w:type="spellEnd"/>
      <w:r>
        <w:rPr>
          <w:szCs w:val="24"/>
        </w:rPr>
        <w:t xml:space="preserve"> Ticket le es complicado saber las rutas de </w:t>
      </w:r>
      <w:r w:rsidR="00CE39FF">
        <w:rPr>
          <w:szCs w:val="24"/>
        </w:rPr>
        <w:t>cada vehículo</w:t>
      </w:r>
      <w:r>
        <w:rPr>
          <w:szCs w:val="24"/>
        </w:rPr>
        <w:t xml:space="preserve"> ya que no los tienen inventariados y no se saben cual es su ruta de destino </w:t>
      </w:r>
      <w:r w:rsidR="00BA1663">
        <w:rPr>
          <w:szCs w:val="24"/>
        </w:rPr>
        <w:t>en ocasiones</w:t>
      </w:r>
      <w:r>
        <w:rPr>
          <w:szCs w:val="24"/>
        </w:rPr>
        <w:t xml:space="preserve"> se les dificulta saber con exactitud su ubicación en carretera, para los choferes les queda complicado tener inventario cuantas personas caben en un bus por la falta de tiempo y la idea es vender </w:t>
      </w:r>
      <w:r w:rsidR="00CE39FF">
        <w:rPr>
          <w:szCs w:val="24"/>
        </w:rPr>
        <w:t>los tickets</w:t>
      </w:r>
      <w:r>
        <w:rPr>
          <w:szCs w:val="24"/>
        </w:rPr>
        <w:t xml:space="preserve"> para un mejor control financiero de la empresa, </w:t>
      </w:r>
      <w:r w:rsidR="00F71456">
        <w:rPr>
          <w:szCs w:val="24"/>
        </w:rPr>
        <w:t>así,</w:t>
      </w:r>
      <w:r>
        <w:rPr>
          <w:szCs w:val="24"/>
        </w:rPr>
        <w:t xml:space="preserve"> contar </w:t>
      </w:r>
      <w:r w:rsidR="00CE39FF">
        <w:rPr>
          <w:szCs w:val="24"/>
        </w:rPr>
        <w:t>los tickets</w:t>
      </w:r>
      <w:r>
        <w:rPr>
          <w:szCs w:val="24"/>
        </w:rPr>
        <w:t xml:space="preserve"> sobran, vender los ticket y crear nuevos clientes</w:t>
      </w:r>
      <w:r w:rsidR="00454A9C">
        <w:rPr>
          <w:szCs w:val="24"/>
        </w:rPr>
        <w:t>.</w:t>
      </w:r>
    </w:p>
    <w:p w:rsidR="002D7822" w:rsidRPr="0084471D" w:rsidRDefault="002D7822" w:rsidP="00524C7B">
      <w:pPr>
        <w:rPr>
          <w:szCs w:val="24"/>
        </w:rPr>
      </w:pPr>
    </w:p>
    <w:p w:rsidR="00394AD3" w:rsidRDefault="00394AD3" w:rsidP="00524C7B"/>
    <w:p w:rsidR="00394AD3" w:rsidRDefault="00394AD3" w:rsidP="00524C7B"/>
    <w:p w:rsidR="00394AD3" w:rsidRDefault="00394AD3" w:rsidP="00524C7B"/>
    <w:p w:rsidR="002026FB" w:rsidRDefault="002026FB" w:rsidP="00524C7B"/>
    <w:p w:rsidR="002026FB" w:rsidRDefault="002026FB" w:rsidP="00524C7B"/>
    <w:p w:rsidR="002026FB" w:rsidRDefault="002026FB" w:rsidP="00524C7B"/>
    <w:p w:rsidR="002026FB" w:rsidRDefault="002026FB" w:rsidP="00524C7B"/>
    <w:p w:rsidR="00394AD3" w:rsidRDefault="00394AD3" w:rsidP="00524C7B"/>
    <w:p w:rsidR="00394AD3" w:rsidRDefault="00394AD3" w:rsidP="00524C7B"/>
    <w:p w:rsidR="002026FB" w:rsidRPr="002026FB" w:rsidRDefault="002026FB" w:rsidP="002026FB">
      <w:pPr>
        <w:pStyle w:val="Ttulo1"/>
      </w:pPr>
      <w:bookmarkStart w:id="7" w:name="_Toc499370297"/>
      <w:r w:rsidRPr="002026FB">
        <w:t>Objetivo General</w:t>
      </w:r>
      <w:bookmarkEnd w:id="7"/>
    </w:p>
    <w:p w:rsidR="002026FB" w:rsidRDefault="002026FB" w:rsidP="002026FB">
      <w:r>
        <w:t>El objetivo consiste en brindar el servicio de venta y reserva de pasajes y espacios de cargas a través de un sistema vía Web el cual pueda en forma adicional procesar y gestionar la información resultante del proceso de venta.</w:t>
      </w:r>
    </w:p>
    <w:p w:rsidR="002026FB" w:rsidRPr="002026FB" w:rsidRDefault="002026FB" w:rsidP="002026FB">
      <w:pPr>
        <w:rPr>
          <w:b/>
        </w:rPr>
      </w:pPr>
      <w:r>
        <w:tab/>
      </w:r>
      <w:r w:rsidRPr="002026FB">
        <w:rPr>
          <w:b/>
        </w:rPr>
        <w:t>Objetivos</w:t>
      </w:r>
      <w:r w:rsidRPr="002026FB">
        <w:rPr>
          <w:b/>
          <w:spacing w:val="-1"/>
        </w:rPr>
        <w:t xml:space="preserve"> </w:t>
      </w:r>
      <w:r w:rsidRPr="002026FB">
        <w:rPr>
          <w:b/>
        </w:rPr>
        <w:t>Específicos</w:t>
      </w:r>
    </w:p>
    <w:p w:rsidR="002026FB" w:rsidRDefault="002026FB" w:rsidP="0078779D">
      <w:pPr>
        <w:pStyle w:val="Prrafodelista"/>
        <w:numPr>
          <w:ilvl w:val="0"/>
          <w:numId w:val="35"/>
        </w:numPr>
      </w:pPr>
      <w:r>
        <w:t>Facilitar el ingreso de información para de esta forma hacer del proceso de carga de datos un trabajo simple, sencillo y rápido.</w:t>
      </w:r>
    </w:p>
    <w:p w:rsidR="002026FB" w:rsidRDefault="002026FB" w:rsidP="002026FB">
      <w:pPr>
        <w:pStyle w:val="Prrafodelista"/>
        <w:numPr>
          <w:ilvl w:val="0"/>
          <w:numId w:val="35"/>
        </w:numPr>
      </w:pPr>
      <w:r>
        <w:t>Establecer el sistema vía Web posibilitando así la conexión desde cualquier punto al sistema de ventas, permitiendo que todas las labores del sistema puedan ser desarrolladas en forma remota.</w:t>
      </w:r>
    </w:p>
    <w:p w:rsidR="004E2D6B" w:rsidRDefault="004E2D6B" w:rsidP="004E2D6B"/>
    <w:p w:rsidR="004E2D6B" w:rsidRDefault="004E2D6B" w:rsidP="004E2D6B"/>
    <w:p w:rsidR="004E2D6B" w:rsidRDefault="004E2D6B" w:rsidP="004E2D6B"/>
    <w:p w:rsidR="004E2D6B" w:rsidRDefault="004E2D6B" w:rsidP="004E2D6B"/>
    <w:p w:rsidR="004E2D6B" w:rsidRDefault="004E2D6B" w:rsidP="004E2D6B"/>
    <w:p w:rsidR="004E2D6B" w:rsidRDefault="004E2D6B" w:rsidP="004E2D6B"/>
    <w:p w:rsidR="00394AD3" w:rsidRDefault="00394AD3" w:rsidP="00394AD3">
      <w:pPr>
        <w:pStyle w:val="Ttulo1"/>
      </w:pPr>
      <w:bookmarkStart w:id="8" w:name="_Toc499370298"/>
      <w:r>
        <w:lastRenderedPageBreak/>
        <w:t>DISEÑO METODOLOGICO</w:t>
      </w:r>
      <w:bookmarkEnd w:id="8"/>
    </w:p>
    <w:p w:rsidR="002C5086" w:rsidRPr="005A114B" w:rsidRDefault="005A114B" w:rsidP="005A114B">
      <w:pPr>
        <w:pStyle w:val="Prrafodelista"/>
        <w:numPr>
          <w:ilvl w:val="0"/>
          <w:numId w:val="20"/>
        </w:numPr>
        <w:rPr>
          <w:b/>
        </w:rPr>
      </w:pPr>
      <w:r w:rsidRPr="005A114B">
        <w:rPr>
          <w:b/>
        </w:rPr>
        <w:t>Tipo de investigación</w:t>
      </w:r>
    </w:p>
    <w:p w:rsidR="00E51A57" w:rsidRPr="004E2D6B" w:rsidRDefault="004252C8" w:rsidP="00E51A57">
      <w:pPr>
        <w:rPr>
          <w:szCs w:val="24"/>
        </w:rPr>
      </w:pPr>
      <w:r w:rsidRPr="004252C8">
        <w:rPr>
          <w:color w:val="000000"/>
          <w:szCs w:val="24"/>
        </w:rPr>
        <w:t>La metodología empleada se basa a través de una investigación analítica y descriptiva que busca determinar las características predominantes</w:t>
      </w:r>
      <w:r>
        <w:rPr>
          <w:color w:val="000000"/>
          <w:szCs w:val="24"/>
        </w:rPr>
        <w:t xml:space="preserve"> del personal de la </w:t>
      </w:r>
      <w:r w:rsidR="004E2D6B">
        <w:rPr>
          <w:color w:val="000000"/>
          <w:szCs w:val="24"/>
        </w:rPr>
        <w:t>compañía</w:t>
      </w:r>
      <w:r>
        <w:rPr>
          <w:color w:val="000000"/>
          <w:szCs w:val="24"/>
        </w:rPr>
        <w:t xml:space="preserve"> EXPRESS TICKET </w:t>
      </w:r>
      <w:r w:rsidR="004E2D6B">
        <w:rPr>
          <w:color w:val="000000"/>
          <w:szCs w:val="24"/>
        </w:rPr>
        <w:t xml:space="preserve">sobre su opinión </w:t>
      </w:r>
      <w:r w:rsidR="004E2D6B" w:rsidRPr="004E2D6B">
        <w:rPr>
          <w:color w:val="000000"/>
          <w:szCs w:val="24"/>
        </w:rPr>
        <w:t>de las oportunidades que pueden beneficia</w:t>
      </w:r>
      <w:r w:rsidR="004E2D6B">
        <w:rPr>
          <w:color w:val="000000"/>
          <w:szCs w:val="24"/>
        </w:rPr>
        <w:t xml:space="preserve"> </w:t>
      </w:r>
      <w:r w:rsidR="004E2D6B" w:rsidRPr="004E2D6B">
        <w:rPr>
          <w:color w:val="000000"/>
          <w:szCs w:val="24"/>
        </w:rPr>
        <w:t>a la empresa para su crecimiento mejorando cada día el proceso, se pretende aplicar el desarrollo al proyecto los conocimientos adquiridos durante el proceso de formación académica en los cursos de Diseño de Sistemas de Información, entre otros.</w:t>
      </w:r>
    </w:p>
    <w:p w:rsidR="004E3704" w:rsidRDefault="001C6BB8" w:rsidP="00083BA4">
      <w:pPr>
        <w:pStyle w:val="Prrafodelista"/>
        <w:numPr>
          <w:ilvl w:val="0"/>
          <w:numId w:val="20"/>
        </w:numPr>
        <w:rPr>
          <w:b/>
        </w:rPr>
      </w:pPr>
      <w:r w:rsidRPr="00083BA4">
        <w:rPr>
          <w:b/>
        </w:rPr>
        <w:t xml:space="preserve">Línea de investigación </w:t>
      </w:r>
    </w:p>
    <w:p w:rsidR="002026FB" w:rsidRDefault="00F81523" w:rsidP="002026FB">
      <w:pPr>
        <w:pStyle w:val="Prrafodelista"/>
        <w:rPr>
          <w:color w:val="000000"/>
          <w:szCs w:val="24"/>
        </w:rPr>
      </w:pPr>
      <w:r w:rsidRPr="00F81523">
        <w:rPr>
          <w:color w:val="000000"/>
          <w:szCs w:val="24"/>
        </w:rPr>
        <w:t>El proyecto sigue la línea de investigación establecida por la Corporación de Estudios Tecnológicos del Norte del Valle, para la cual se denomina por Ciclos Propedéuticos del programa Tecnología en Sistemas de Información</w:t>
      </w:r>
      <w:r>
        <w:rPr>
          <w:color w:val="000000"/>
          <w:szCs w:val="24"/>
        </w:rPr>
        <w:t>.</w:t>
      </w:r>
    </w:p>
    <w:p w:rsidR="00F81523" w:rsidRPr="00F81523" w:rsidRDefault="00F81523" w:rsidP="002026FB">
      <w:pPr>
        <w:pStyle w:val="Prrafodelista"/>
        <w:rPr>
          <w:b/>
          <w:szCs w:val="24"/>
        </w:rPr>
      </w:pPr>
    </w:p>
    <w:p w:rsidR="001C6BB8" w:rsidRPr="00083BA4" w:rsidRDefault="00FB06FA" w:rsidP="00FB06FA">
      <w:pPr>
        <w:pStyle w:val="Prrafodelista"/>
        <w:numPr>
          <w:ilvl w:val="0"/>
          <w:numId w:val="20"/>
        </w:numPr>
        <w:rPr>
          <w:b/>
        </w:rPr>
      </w:pPr>
      <w:r w:rsidRPr="00FB06FA">
        <w:rPr>
          <w:b/>
        </w:rPr>
        <w:t>modelo en Arquitectura cliente/servidor de tres capas</w:t>
      </w:r>
      <w:r w:rsidR="00B51DFA" w:rsidRPr="00083BA4">
        <w:rPr>
          <w:b/>
        </w:rPr>
        <w:t xml:space="preserve"> </w:t>
      </w:r>
    </w:p>
    <w:p w:rsidR="008B68B9" w:rsidRDefault="002026FB" w:rsidP="00083BA4">
      <w:r w:rsidRPr="00083BA4">
        <w:t>El</w:t>
      </w:r>
      <w:r w:rsidR="00C750BF" w:rsidRPr="00083BA4">
        <w:t xml:space="preserve"> modelo en </w:t>
      </w:r>
      <w:r w:rsidR="00C750BF" w:rsidRPr="002C277F">
        <w:t>Arquitectura cliente/servidor de tres capas</w:t>
      </w:r>
      <w:r w:rsidR="00C750BF">
        <w:t xml:space="preserve"> ya que </w:t>
      </w:r>
      <w:r w:rsidR="00C750BF" w:rsidRPr="00083BA4">
        <w:t>existe</w:t>
      </w:r>
      <w:r w:rsidR="00C750BF" w:rsidRPr="002C277F">
        <w:t xml:space="preserve"> una separación entre la presentación de los datos, la lógica de negocio y el acceso a la base de datos. Sin embargo, la manera de distribuir estas capas entre los equipos puede variar</w:t>
      </w:r>
      <w:r w:rsidR="008B68B9">
        <w:t>.</w:t>
      </w:r>
    </w:p>
    <w:p w:rsidR="008B68B9" w:rsidRDefault="008B68B9" w:rsidP="00083BA4">
      <w:r w:rsidRPr="008B68B9">
        <w:t xml:space="preserve">Un ejemplo de una metodología de desarrollo en </w:t>
      </w:r>
      <w:r w:rsidR="00C750BF" w:rsidRPr="002C277F">
        <w:t>cliente/servidor</w:t>
      </w:r>
      <w:r w:rsidR="00C750BF">
        <w:t xml:space="preserve"> es</w:t>
      </w:r>
      <w:r w:rsidRPr="008B68B9">
        <w:t>:</w:t>
      </w:r>
    </w:p>
    <w:p w:rsidR="008B68B9" w:rsidRDefault="00C750BF" w:rsidP="00C750BF">
      <w:pPr>
        <w:pStyle w:val="Prrafodelista"/>
        <w:numPr>
          <w:ilvl w:val="1"/>
          <w:numId w:val="19"/>
        </w:numPr>
      </w:pPr>
      <w:r w:rsidRPr="00C750BF">
        <w:t>Presentación remota</w:t>
      </w:r>
      <w:r w:rsidR="008B68B9">
        <w:t>.</w:t>
      </w:r>
    </w:p>
    <w:p w:rsidR="008B68B9" w:rsidRDefault="00C750BF" w:rsidP="00C750BF">
      <w:pPr>
        <w:pStyle w:val="Prrafodelista"/>
        <w:numPr>
          <w:ilvl w:val="1"/>
          <w:numId w:val="19"/>
        </w:numPr>
      </w:pPr>
      <w:r w:rsidRPr="00C750BF">
        <w:t>Presentación distribuida</w:t>
      </w:r>
      <w:r w:rsidR="008B68B9">
        <w:t>.</w:t>
      </w:r>
    </w:p>
    <w:p w:rsidR="008B68B9" w:rsidRDefault="00C750BF" w:rsidP="00C750BF">
      <w:pPr>
        <w:pStyle w:val="Prrafodelista"/>
        <w:numPr>
          <w:ilvl w:val="1"/>
          <w:numId w:val="19"/>
        </w:numPr>
      </w:pPr>
      <w:r w:rsidRPr="00C750BF">
        <w:lastRenderedPageBreak/>
        <w:t>Base de datos distribuida</w:t>
      </w:r>
      <w:r w:rsidR="008B68B9">
        <w:t>.</w:t>
      </w:r>
    </w:p>
    <w:p w:rsidR="008B68B9" w:rsidRDefault="00C750BF" w:rsidP="00C750BF">
      <w:pPr>
        <w:pStyle w:val="Prrafodelista"/>
        <w:numPr>
          <w:ilvl w:val="1"/>
          <w:numId w:val="19"/>
        </w:numPr>
      </w:pPr>
      <w:r w:rsidRPr="00C750BF">
        <w:t>Base de datos remota</w:t>
      </w:r>
      <w:r w:rsidR="008B68B9">
        <w:t>.</w:t>
      </w:r>
    </w:p>
    <w:p w:rsidR="00394AD3" w:rsidRDefault="00394AD3" w:rsidP="00083BA4">
      <w:pPr>
        <w:pStyle w:val="Ttulo1"/>
      </w:pPr>
      <w:bookmarkStart w:id="9" w:name="_Toc499370299"/>
      <w:r>
        <w:t>ESQUEMA TEMATICO</w:t>
      </w:r>
      <w:bookmarkEnd w:id="9"/>
    </w:p>
    <w:p w:rsidR="00394AD3" w:rsidRPr="00083BA4" w:rsidRDefault="00FA5248" w:rsidP="00083BA4">
      <w:pPr>
        <w:pStyle w:val="Prrafodelista"/>
        <w:numPr>
          <w:ilvl w:val="0"/>
          <w:numId w:val="27"/>
        </w:numPr>
        <w:rPr>
          <w:b/>
        </w:rPr>
      </w:pPr>
      <w:r w:rsidRPr="00083BA4">
        <w:rPr>
          <w:b/>
        </w:rPr>
        <w:t>ANALIS</w:t>
      </w:r>
      <w:r w:rsidR="00E01003" w:rsidRPr="00083BA4">
        <w:rPr>
          <w:b/>
        </w:rPr>
        <w:t>I</w:t>
      </w:r>
      <w:r w:rsidR="007422D8" w:rsidRPr="00083BA4">
        <w:rPr>
          <w:b/>
        </w:rPr>
        <w:t>S</w:t>
      </w:r>
    </w:p>
    <w:p w:rsidR="007422D8" w:rsidRPr="00083BA4" w:rsidRDefault="00083BA4" w:rsidP="00083BA4">
      <w:pPr>
        <w:rPr>
          <w:b/>
        </w:rPr>
      </w:pPr>
      <w:r w:rsidRPr="00083BA4">
        <w:rPr>
          <w:b/>
        </w:rPr>
        <w:t xml:space="preserve">1.1 </w:t>
      </w:r>
      <w:r w:rsidR="007422D8" w:rsidRPr="00083BA4">
        <w:rPr>
          <w:b/>
        </w:rPr>
        <w:t>Observación</w:t>
      </w:r>
    </w:p>
    <w:p w:rsidR="00EE1AD1" w:rsidRDefault="007422D8" w:rsidP="00083BA4">
      <w:r>
        <w:t>Mediante la observación directa se pudieron detectar todas las dificultades que tenían la sistematización</w:t>
      </w:r>
      <w:r w:rsidR="004D1B06">
        <w:t xml:space="preserve"> de las estaciones remota automáticas.</w:t>
      </w:r>
      <w:r>
        <w:t xml:space="preserve"> </w:t>
      </w:r>
    </w:p>
    <w:p w:rsidR="00BC4E1D" w:rsidRPr="00083BA4" w:rsidRDefault="00083BA4" w:rsidP="00083BA4">
      <w:pPr>
        <w:rPr>
          <w:b/>
        </w:rPr>
      </w:pPr>
      <w:r>
        <w:rPr>
          <w:b/>
        </w:rPr>
        <w:t xml:space="preserve">1.3 </w:t>
      </w:r>
      <w:r w:rsidR="00BC4E1D" w:rsidRPr="00083BA4">
        <w:rPr>
          <w:b/>
        </w:rPr>
        <w:t xml:space="preserve">Técnica para Obtener la información </w:t>
      </w:r>
    </w:p>
    <w:p w:rsidR="00DE3815" w:rsidRPr="00147259" w:rsidRDefault="00BC4E1D" w:rsidP="00147259">
      <w:r w:rsidRPr="00083BA4">
        <w:t>Para obtener la información se realizó la observación directa</w:t>
      </w:r>
      <w:r w:rsidR="002026FB">
        <w:t xml:space="preserve"> se recopilo la información necesario y también obtuvimos información entrevistando a los empleados</w:t>
      </w:r>
      <w:r>
        <w:t>.</w:t>
      </w:r>
    </w:p>
    <w:p w:rsidR="002026FB" w:rsidRPr="00D84FFF" w:rsidRDefault="002026FB" w:rsidP="002026FB">
      <w:pPr>
        <w:tabs>
          <w:tab w:val="left" w:pos="3900"/>
        </w:tabs>
        <w:rPr>
          <w:b/>
          <w:lang w:val="es-ES"/>
        </w:rPr>
      </w:pPr>
      <w:r w:rsidRPr="00D84FFF">
        <w:rPr>
          <w:b/>
          <w:lang w:val="es-ES"/>
        </w:rPr>
        <w:t>Precaución o seguridad</w:t>
      </w:r>
    </w:p>
    <w:p w:rsidR="002026FB" w:rsidRDefault="002026FB" w:rsidP="002026FB">
      <w:pPr>
        <w:tabs>
          <w:tab w:val="left" w:pos="3900"/>
        </w:tabs>
        <w:rPr>
          <w:lang w:val="es-ES"/>
        </w:rPr>
      </w:pPr>
      <w:r w:rsidRPr="00D84FFF">
        <w:rPr>
          <w:lang w:val="es-ES"/>
        </w:rPr>
        <w:t>Se utilizarán niveles de seguridad por cada usuario registrado en la base de datos con su debida clave personal para acceder a las diferentes áreas de sistema. Las claves ingresadas en las bases de datos tendrán que cumplir con ciertos requisitos mínimos:</w:t>
      </w:r>
    </w:p>
    <w:p w:rsidR="00CE39FF" w:rsidRDefault="00CE39FF" w:rsidP="002026FB">
      <w:pPr>
        <w:tabs>
          <w:tab w:val="left" w:pos="3900"/>
        </w:tabs>
        <w:rPr>
          <w:lang w:val="es-ES"/>
        </w:rPr>
      </w:pPr>
    </w:p>
    <w:p w:rsidR="00CE39FF" w:rsidRPr="00D84FFF" w:rsidRDefault="00CE39FF" w:rsidP="002026FB">
      <w:pPr>
        <w:tabs>
          <w:tab w:val="left" w:pos="3900"/>
        </w:tabs>
        <w:rPr>
          <w:lang w:val="es-ES"/>
        </w:rPr>
      </w:pPr>
    </w:p>
    <w:p w:rsidR="002026FB" w:rsidRPr="00D84FFF" w:rsidRDefault="002026FB" w:rsidP="00CE39FF">
      <w:pPr>
        <w:pStyle w:val="Prrafodelista"/>
        <w:numPr>
          <w:ilvl w:val="0"/>
          <w:numId w:val="37"/>
        </w:numPr>
        <w:tabs>
          <w:tab w:val="left" w:pos="3900"/>
        </w:tabs>
        <w:spacing w:before="0" w:after="160" w:afterAutospacing="0"/>
        <w:jc w:val="left"/>
        <w:rPr>
          <w:lang w:val="es-ES"/>
        </w:rPr>
      </w:pPr>
      <w:r w:rsidRPr="00D84FFF">
        <w:rPr>
          <w:lang w:val="es-ES"/>
        </w:rPr>
        <w:t>mínimo 8 caracteres, poseer caracteres alfanuméricos en minúsculas y mayúsculas.</w:t>
      </w:r>
    </w:p>
    <w:p w:rsidR="002026FB" w:rsidRPr="007140A4" w:rsidRDefault="002026FB" w:rsidP="00CE39FF">
      <w:pPr>
        <w:pStyle w:val="Prrafodelista"/>
        <w:numPr>
          <w:ilvl w:val="0"/>
          <w:numId w:val="37"/>
        </w:numPr>
        <w:tabs>
          <w:tab w:val="left" w:pos="3900"/>
        </w:tabs>
        <w:spacing w:before="0" w:after="160" w:afterAutospacing="0"/>
        <w:jc w:val="left"/>
      </w:pPr>
      <w:r w:rsidRPr="00D84FFF">
        <w:rPr>
          <w:lang w:val="es-ES"/>
        </w:rPr>
        <w:lastRenderedPageBreak/>
        <w:t>Hacer un respaldo periódico de la base de datos, para llevar un control preventivo</w:t>
      </w:r>
    </w:p>
    <w:p w:rsidR="002026FB" w:rsidRDefault="002026FB" w:rsidP="00CE39FF">
      <w:pPr>
        <w:tabs>
          <w:tab w:val="left" w:pos="3900"/>
        </w:tabs>
      </w:pPr>
      <w:r>
        <w:tab/>
        <w:t>Usabilidad</w:t>
      </w:r>
    </w:p>
    <w:p w:rsidR="002026FB" w:rsidRDefault="002026FB" w:rsidP="002026FB">
      <w:pPr>
        <w:tabs>
          <w:tab w:val="left" w:pos="3900"/>
        </w:tabs>
      </w:pPr>
      <w:r>
        <w:t>La apariencia de cada una de las ventanas de software diseñado será amigable para el usuario, de esta forma existirá una fácil adaptabilidad visual, además de cumplir con los requerimientos estipulados por el cliente. Cada ventana tendrá botones con funciones específicas y de fácil acceso, para de esta manera, no perturbar la visibilidad del usuario que se encuentre usando el software.</w:t>
      </w:r>
    </w:p>
    <w:p w:rsidR="002026FB" w:rsidRPr="007140A4" w:rsidRDefault="002026FB" w:rsidP="00CE39FF">
      <w:pPr>
        <w:numPr>
          <w:ilvl w:val="0"/>
          <w:numId w:val="36"/>
        </w:numPr>
        <w:tabs>
          <w:tab w:val="left" w:pos="3900"/>
        </w:tabs>
        <w:spacing w:before="0" w:after="160" w:afterAutospacing="0"/>
        <w:jc w:val="left"/>
        <w:rPr>
          <w:b/>
          <w:lang w:val="es-ES"/>
        </w:rPr>
      </w:pPr>
      <w:r w:rsidRPr="007140A4">
        <w:rPr>
          <w:b/>
          <w:lang w:val="es-ES"/>
        </w:rPr>
        <w:t>Portabilidad y Operatividad</w:t>
      </w:r>
    </w:p>
    <w:p w:rsidR="002026FB" w:rsidRPr="007140A4" w:rsidRDefault="002026FB" w:rsidP="00CE39FF">
      <w:pPr>
        <w:numPr>
          <w:ilvl w:val="0"/>
          <w:numId w:val="38"/>
        </w:numPr>
        <w:tabs>
          <w:tab w:val="left" w:pos="3900"/>
        </w:tabs>
        <w:spacing w:before="0" w:after="160" w:afterAutospacing="0"/>
        <w:jc w:val="left"/>
        <w:rPr>
          <w:lang w:val="es-ES"/>
        </w:rPr>
      </w:pPr>
      <w:r w:rsidRPr="007140A4">
        <w:rPr>
          <w:lang w:val="es-ES"/>
        </w:rPr>
        <w:t>El sistema operativo sobre el cual va a ejecutarse el software es</w:t>
      </w:r>
      <w:r>
        <w:rPr>
          <w:lang w:val="es-ES"/>
        </w:rPr>
        <w:t xml:space="preserve"> Linux y</w:t>
      </w:r>
      <w:r w:rsidRPr="007140A4">
        <w:rPr>
          <w:lang w:val="es-ES"/>
        </w:rPr>
        <w:t xml:space="preserve"> Windows  en sus versiones 7, 8,10.</w:t>
      </w:r>
    </w:p>
    <w:p w:rsidR="002026FB" w:rsidRPr="007140A4" w:rsidRDefault="002026FB" w:rsidP="00CE39FF">
      <w:pPr>
        <w:numPr>
          <w:ilvl w:val="0"/>
          <w:numId w:val="38"/>
        </w:numPr>
        <w:tabs>
          <w:tab w:val="left" w:pos="3900"/>
        </w:tabs>
        <w:spacing w:before="0" w:after="160" w:afterAutospacing="0"/>
        <w:jc w:val="left"/>
        <w:rPr>
          <w:lang w:val="es-ES"/>
        </w:rPr>
      </w:pPr>
      <w:r w:rsidRPr="007140A4">
        <w:rPr>
          <w:lang w:val="es-ES"/>
        </w:rPr>
        <w:t>El equipo deberá contar con un espacio mínimo de 100 GB de almacenamiento en disco duro, además de 2 GB de memoria RAM.</w:t>
      </w:r>
    </w:p>
    <w:p w:rsidR="002026FB" w:rsidRPr="007140A4" w:rsidRDefault="002026FB" w:rsidP="00CE39FF">
      <w:pPr>
        <w:numPr>
          <w:ilvl w:val="0"/>
          <w:numId w:val="38"/>
        </w:numPr>
        <w:tabs>
          <w:tab w:val="left" w:pos="3900"/>
        </w:tabs>
        <w:spacing w:before="0" w:after="160" w:afterAutospacing="0"/>
        <w:jc w:val="left"/>
        <w:rPr>
          <w:lang w:val="es-ES"/>
        </w:rPr>
      </w:pPr>
      <w:r w:rsidRPr="007140A4">
        <w:rPr>
          <w:lang w:val="es-ES"/>
        </w:rPr>
        <w:t>El software será diseñado en lenguaje estructurado de alto nivel orientado a objetos, como es el caso de Microsoft Visual Basic.</w:t>
      </w:r>
    </w:p>
    <w:p w:rsidR="002026FB" w:rsidRPr="007140A4" w:rsidRDefault="002026FB" w:rsidP="00CE39FF">
      <w:pPr>
        <w:numPr>
          <w:ilvl w:val="0"/>
          <w:numId w:val="38"/>
        </w:numPr>
        <w:tabs>
          <w:tab w:val="left" w:pos="3900"/>
        </w:tabs>
        <w:spacing w:before="0" w:after="160" w:afterAutospacing="0"/>
        <w:jc w:val="left"/>
        <w:rPr>
          <w:lang w:val="es-ES"/>
        </w:rPr>
      </w:pPr>
      <w:r w:rsidRPr="007140A4">
        <w:rPr>
          <w:lang w:val="es-ES"/>
        </w:rPr>
        <w:t>La base de datos que respaldará toda la información manejada en el software será MySQL.</w:t>
      </w:r>
    </w:p>
    <w:p w:rsidR="002026FB" w:rsidRPr="007140A4" w:rsidRDefault="002026FB" w:rsidP="002026FB">
      <w:pPr>
        <w:tabs>
          <w:tab w:val="left" w:pos="3900"/>
        </w:tabs>
        <w:rPr>
          <w:lang w:val="es-ES"/>
        </w:rPr>
      </w:pPr>
    </w:p>
    <w:p w:rsidR="002026FB" w:rsidRPr="007140A4" w:rsidRDefault="002026FB" w:rsidP="002026FB">
      <w:pPr>
        <w:tabs>
          <w:tab w:val="left" w:pos="3900"/>
        </w:tabs>
        <w:rPr>
          <w:lang w:val="es-ES"/>
        </w:rPr>
      </w:pPr>
    </w:p>
    <w:p w:rsidR="002026FB" w:rsidRPr="002026FB" w:rsidRDefault="002026FB" w:rsidP="002026FB">
      <w:pPr>
        <w:pStyle w:val="Ttulo1"/>
      </w:pPr>
      <w:bookmarkStart w:id="10" w:name="_Toc499370300"/>
      <w:r w:rsidRPr="006C239B">
        <w:lastRenderedPageBreak/>
        <w:t>ANÁLISIS COSTO BENEFICIO</w:t>
      </w:r>
      <w:bookmarkEnd w:id="10"/>
    </w:p>
    <w:p w:rsidR="002026FB" w:rsidRDefault="002026FB" w:rsidP="0046694B">
      <w:r>
        <w:rPr>
          <w:b/>
        </w:rPr>
        <w:t xml:space="preserve"> </w:t>
      </w:r>
      <w:r w:rsidRPr="002026FB">
        <w:t xml:space="preserve">Al tener   un sistemas </w:t>
      </w:r>
      <w:r w:rsidR="00CE39FF" w:rsidRPr="002026FB">
        <w:t>de rutas lo</w:t>
      </w:r>
      <w:r w:rsidRPr="002026FB">
        <w:t xml:space="preserve"> que   </w:t>
      </w:r>
      <w:r w:rsidR="00CE39FF" w:rsidRPr="002026FB">
        <w:t>deseamos logras es implementar las nuevas rutas</w:t>
      </w:r>
      <w:r w:rsidRPr="002026FB">
        <w:t xml:space="preserve"> de transporte en el mínimo </w:t>
      </w:r>
      <w:r w:rsidR="00CE39FF" w:rsidRPr="002026FB">
        <w:t>tiempo logrando incrementar los</w:t>
      </w:r>
      <w:r w:rsidRPr="002026FB">
        <w:t xml:space="preserve">   benéficos   </w:t>
      </w:r>
      <w:r w:rsidR="00CE39FF" w:rsidRPr="002026FB">
        <w:t>económicos mensuales</w:t>
      </w:r>
      <w:r w:rsidR="00CE39FF">
        <w:t>.</w:t>
      </w:r>
    </w:p>
    <w:p w:rsidR="00AF50D7" w:rsidRPr="00AF50D7" w:rsidRDefault="00AF50D7" w:rsidP="00AF50D7">
      <w:pPr>
        <w:jc w:val="center"/>
        <w:rPr>
          <w:b/>
        </w:rPr>
      </w:pPr>
      <w:r>
        <w:t xml:space="preserve">Tabla 1. </w:t>
      </w:r>
      <w:r>
        <w:rPr>
          <w:b/>
        </w:rPr>
        <w:t>Análisis y Costo y Beneficio</w:t>
      </w:r>
    </w:p>
    <w:tbl>
      <w:tblPr>
        <w:tblStyle w:val="Tablaconcuadrcula"/>
        <w:tblW w:w="9350" w:type="dxa"/>
        <w:tblInd w:w="-75" w:type="dxa"/>
        <w:tblLook w:val="04A0" w:firstRow="1" w:lastRow="0" w:firstColumn="1" w:lastColumn="0" w:noHBand="0" w:noVBand="1"/>
      </w:tblPr>
      <w:tblGrid>
        <w:gridCol w:w="2830"/>
        <w:gridCol w:w="50"/>
        <w:gridCol w:w="1972"/>
        <w:gridCol w:w="57"/>
        <w:gridCol w:w="9"/>
        <w:gridCol w:w="2182"/>
        <w:gridCol w:w="6"/>
        <w:gridCol w:w="2244"/>
      </w:tblGrid>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Etapas del proyecto</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Recurso</w:t>
            </w:r>
          </w:p>
        </w:tc>
        <w:tc>
          <w:tcPr>
            <w:tcW w:w="2248" w:type="dxa"/>
            <w:gridSpan w:val="3"/>
          </w:tcPr>
          <w:p w:rsidR="00F76375" w:rsidRPr="00455C1F" w:rsidRDefault="00F76375" w:rsidP="00F76375">
            <w:pPr>
              <w:rPr>
                <w:rFonts w:eastAsia="Arial"/>
                <w:color w:val="000000"/>
                <w:szCs w:val="24"/>
              </w:rPr>
            </w:pPr>
            <w:r w:rsidRPr="00455C1F">
              <w:rPr>
                <w:rFonts w:eastAsia="Arial"/>
                <w:color w:val="000000"/>
                <w:szCs w:val="24"/>
              </w:rPr>
              <w:t>Duración Estimada</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Valor $</w:t>
            </w: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Análisis</w:t>
            </w:r>
          </w:p>
        </w:tc>
        <w:tc>
          <w:tcPr>
            <w:tcW w:w="2022" w:type="dxa"/>
            <w:gridSpan w:val="2"/>
          </w:tcPr>
          <w:p w:rsidR="00F76375" w:rsidRPr="00455C1F" w:rsidRDefault="00F76375" w:rsidP="00F76375">
            <w:pPr>
              <w:jc w:val="center"/>
              <w:rPr>
                <w:rFonts w:eastAsia="Arial"/>
                <w:color w:val="000000"/>
                <w:szCs w:val="24"/>
              </w:rPr>
            </w:pP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4 meses</w:t>
            </w:r>
          </w:p>
        </w:tc>
        <w:tc>
          <w:tcPr>
            <w:tcW w:w="2250" w:type="dxa"/>
            <w:gridSpan w:val="2"/>
          </w:tcPr>
          <w:p w:rsidR="00F76375" w:rsidRPr="00455C1F" w:rsidRDefault="00F76375" w:rsidP="00F76375">
            <w:pPr>
              <w:jc w:val="center"/>
              <w:rPr>
                <w:rFonts w:eastAsia="Arial"/>
                <w:color w:val="000000"/>
                <w:szCs w:val="24"/>
              </w:rPr>
            </w:pP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Recolección de datos</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1 mes</w:t>
            </w:r>
          </w:p>
        </w:tc>
        <w:tc>
          <w:tcPr>
            <w:tcW w:w="2250" w:type="dxa"/>
            <w:gridSpan w:val="2"/>
          </w:tcPr>
          <w:p w:rsidR="00F76375" w:rsidRPr="00455C1F" w:rsidRDefault="0086114E" w:rsidP="00F76375">
            <w:pPr>
              <w:jc w:val="center"/>
              <w:rPr>
                <w:rFonts w:eastAsia="Arial"/>
                <w:color w:val="000000"/>
                <w:szCs w:val="24"/>
              </w:rPr>
            </w:pPr>
            <w:r>
              <w:rPr>
                <w:rFonts w:eastAsia="Arial"/>
                <w:color w:val="000000"/>
                <w:szCs w:val="24"/>
              </w:rPr>
              <w:t>800.000</w:t>
            </w: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 xml:space="preserve">Estudio de viabilidad </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2 meses</w:t>
            </w:r>
          </w:p>
        </w:tc>
        <w:tc>
          <w:tcPr>
            <w:tcW w:w="2250" w:type="dxa"/>
            <w:gridSpan w:val="2"/>
          </w:tcPr>
          <w:p w:rsidR="00F76375" w:rsidRPr="00455C1F" w:rsidRDefault="0086114E" w:rsidP="00F76375">
            <w:pPr>
              <w:jc w:val="center"/>
              <w:rPr>
                <w:rFonts w:eastAsia="Arial"/>
                <w:color w:val="000000"/>
                <w:szCs w:val="24"/>
              </w:rPr>
            </w:pPr>
            <w:r>
              <w:rPr>
                <w:rFonts w:eastAsia="Arial"/>
                <w:color w:val="000000"/>
                <w:szCs w:val="24"/>
              </w:rPr>
              <w:t>5</w:t>
            </w:r>
            <w:r w:rsidR="00F76375" w:rsidRPr="00455C1F">
              <w:rPr>
                <w:rFonts w:eastAsia="Arial"/>
                <w:color w:val="000000"/>
                <w:szCs w:val="24"/>
              </w:rPr>
              <w:t>00.000</w:t>
            </w: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Asesoría</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 xml:space="preserve">1 mes </w:t>
            </w:r>
          </w:p>
        </w:tc>
        <w:tc>
          <w:tcPr>
            <w:tcW w:w="2250" w:type="dxa"/>
            <w:gridSpan w:val="2"/>
          </w:tcPr>
          <w:p w:rsidR="00F76375" w:rsidRPr="00455C1F" w:rsidRDefault="0086114E" w:rsidP="00F76375">
            <w:pPr>
              <w:jc w:val="center"/>
              <w:rPr>
                <w:rFonts w:eastAsia="Arial"/>
                <w:color w:val="000000"/>
                <w:szCs w:val="24"/>
              </w:rPr>
            </w:pPr>
            <w:r>
              <w:rPr>
                <w:rFonts w:eastAsia="Arial"/>
                <w:color w:val="000000"/>
                <w:szCs w:val="24"/>
              </w:rPr>
              <w:t>3</w:t>
            </w:r>
            <w:r w:rsidR="00F76375" w:rsidRPr="00455C1F">
              <w:rPr>
                <w:rFonts w:eastAsia="Arial"/>
                <w:color w:val="000000"/>
                <w:szCs w:val="24"/>
              </w:rPr>
              <w:t>.500.000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7100" w:type="dxa"/>
            <w:gridSpan w:val="6"/>
            <w:tcBorders>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Subtotal</w:t>
            </w:r>
          </w:p>
        </w:tc>
        <w:tc>
          <w:tcPr>
            <w:tcW w:w="2250" w:type="dxa"/>
            <w:gridSpan w:val="2"/>
            <w:tcBorders>
              <w:left w:val="single" w:sz="4" w:space="0" w:color="auto"/>
              <w:bottom w:val="single" w:sz="4" w:space="0" w:color="auto"/>
              <w:right w:val="single" w:sz="4" w:space="0" w:color="auto"/>
            </w:tcBorders>
          </w:tcPr>
          <w:p w:rsidR="00F76375" w:rsidRPr="00455C1F" w:rsidRDefault="0086114E" w:rsidP="00F76375">
            <w:pPr>
              <w:jc w:val="center"/>
              <w:rPr>
                <w:rFonts w:eastAsia="Arial"/>
                <w:color w:val="000000"/>
                <w:szCs w:val="24"/>
              </w:rPr>
            </w:pPr>
            <w:r>
              <w:rPr>
                <w:rFonts w:eastAsia="Arial"/>
                <w:color w:val="000000"/>
                <w:szCs w:val="24"/>
              </w:rPr>
              <w:t>4.80</w:t>
            </w:r>
            <w:r w:rsidR="00F76375" w:rsidRPr="00455C1F">
              <w:rPr>
                <w:rFonts w:eastAsia="Arial"/>
                <w:color w:val="000000"/>
                <w:szCs w:val="24"/>
              </w:rPr>
              <w:t>0.000</w:t>
            </w:r>
          </w:p>
        </w:tc>
      </w:tr>
      <w:tr w:rsidR="00F76375" w:rsidRPr="00455C1F" w:rsidTr="00F76375">
        <w:tblPrEx>
          <w:tblCellMar>
            <w:left w:w="70" w:type="dxa"/>
            <w:right w:w="70" w:type="dxa"/>
          </w:tblCellMar>
          <w:tblLook w:val="0000" w:firstRow="0" w:lastRow="0" w:firstColumn="0" w:lastColumn="0" w:noHBand="0" w:noVBand="0"/>
        </w:tblPrEx>
        <w:trPr>
          <w:trHeight w:val="318"/>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 xml:space="preserve">Desarrollo del sistema </w:t>
            </w:r>
          </w:p>
        </w:tc>
        <w:tc>
          <w:tcPr>
            <w:tcW w:w="2079" w:type="dxa"/>
            <w:gridSpan w:val="3"/>
          </w:tcPr>
          <w:p w:rsidR="00F76375" w:rsidRPr="00455C1F" w:rsidRDefault="00F76375" w:rsidP="00F76375">
            <w:pPr>
              <w:jc w:val="center"/>
              <w:rPr>
                <w:rFonts w:eastAsia="Arial"/>
                <w:color w:val="000000"/>
                <w:szCs w:val="24"/>
              </w:rPr>
            </w:pP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5 meses </w:t>
            </w:r>
          </w:p>
        </w:tc>
        <w:tc>
          <w:tcPr>
            <w:tcW w:w="2250" w:type="dxa"/>
            <w:gridSpan w:val="2"/>
          </w:tcPr>
          <w:p w:rsidR="00F76375" w:rsidRPr="00455C1F" w:rsidRDefault="00F76375" w:rsidP="00F76375">
            <w:pPr>
              <w:jc w:val="center"/>
              <w:rPr>
                <w:rFonts w:eastAsia="Arial"/>
                <w:color w:val="000000"/>
                <w:szCs w:val="24"/>
              </w:rPr>
            </w:pPr>
          </w:p>
        </w:tc>
      </w:tr>
      <w:tr w:rsidR="00F76375" w:rsidRPr="00455C1F" w:rsidTr="00F76375">
        <w:tblPrEx>
          <w:tblCellMar>
            <w:left w:w="70" w:type="dxa"/>
            <w:right w:w="70" w:type="dxa"/>
          </w:tblCellMar>
          <w:tblLook w:val="0000" w:firstRow="0" w:lastRow="0" w:firstColumn="0" w:lastColumn="0" w:noHBand="0" w:noVBand="0"/>
        </w:tblPrEx>
        <w:trPr>
          <w:trHeight w:val="215"/>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Asesoría</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1 mes </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2.100.000</w:t>
            </w:r>
          </w:p>
        </w:tc>
      </w:tr>
      <w:tr w:rsidR="00F76375" w:rsidRPr="00455C1F" w:rsidTr="00F76375">
        <w:tblPrEx>
          <w:tblCellMar>
            <w:left w:w="70" w:type="dxa"/>
            <w:right w:w="70" w:type="dxa"/>
          </w:tblCellMar>
          <w:tblLook w:val="0000" w:firstRow="0" w:lastRow="0" w:firstColumn="0" w:lastColumn="0" w:noHBand="0" w:noVBand="0"/>
        </w:tblPrEx>
        <w:trPr>
          <w:trHeight w:val="234"/>
        </w:trPr>
        <w:tc>
          <w:tcPr>
            <w:tcW w:w="2830" w:type="dxa"/>
          </w:tcPr>
          <w:p w:rsidR="00F76375" w:rsidRPr="00455C1F" w:rsidRDefault="00F76375" w:rsidP="00F76375">
            <w:pPr>
              <w:rPr>
                <w:rFonts w:eastAsia="Arial"/>
                <w:color w:val="000000"/>
                <w:szCs w:val="24"/>
              </w:rPr>
            </w:pPr>
            <w:r w:rsidRPr="00455C1F">
              <w:rPr>
                <w:rFonts w:eastAsia="Arial"/>
                <w:color w:val="000000"/>
                <w:szCs w:val="24"/>
              </w:rPr>
              <w:t>Herramientas tecnológicas</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Tecnología</w:t>
            </w: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1 mes</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3.000.000</w:t>
            </w:r>
          </w:p>
        </w:tc>
      </w:tr>
      <w:tr w:rsidR="00F76375" w:rsidRPr="00455C1F" w:rsidTr="00F76375">
        <w:tblPrEx>
          <w:tblCellMar>
            <w:left w:w="70" w:type="dxa"/>
            <w:right w:w="70" w:type="dxa"/>
          </w:tblCellMar>
          <w:tblLook w:val="0000" w:firstRow="0" w:lastRow="0" w:firstColumn="0" w:lastColumn="0" w:noHBand="0" w:noVBand="0"/>
        </w:tblPrEx>
        <w:trPr>
          <w:trHeight w:val="271"/>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Insumos de oficina</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Físico</w:t>
            </w: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1 mes </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500.000</w:t>
            </w:r>
          </w:p>
        </w:tc>
      </w:tr>
      <w:tr w:rsidR="00F76375" w:rsidRPr="00455C1F" w:rsidTr="00F76375">
        <w:tblPrEx>
          <w:tblCellMar>
            <w:left w:w="70" w:type="dxa"/>
            <w:right w:w="70" w:type="dxa"/>
          </w:tblCellMar>
          <w:tblLook w:val="0000" w:firstRow="0" w:lastRow="0" w:firstColumn="0" w:lastColumn="0" w:noHBand="0" w:noVBand="0"/>
        </w:tblPrEx>
        <w:trPr>
          <w:trHeight w:val="557"/>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 xml:space="preserve">Programación </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2 meses </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2.213.151</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7106" w:type="dxa"/>
            <w:gridSpan w:val="7"/>
            <w:tcBorders>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Subtotal</w:t>
            </w:r>
          </w:p>
        </w:tc>
        <w:tc>
          <w:tcPr>
            <w:tcW w:w="2244" w:type="dxa"/>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7.813.151</w:t>
            </w: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Etapas del proyecto</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Recurso</w:t>
            </w:r>
          </w:p>
        </w:tc>
        <w:tc>
          <w:tcPr>
            <w:tcW w:w="2248" w:type="dxa"/>
            <w:gridSpan w:val="3"/>
          </w:tcPr>
          <w:p w:rsidR="00F76375" w:rsidRPr="00455C1F" w:rsidRDefault="00F76375" w:rsidP="00F76375">
            <w:pPr>
              <w:rPr>
                <w:rFonts w:eastAsia="Arial"/>
                <w:color w:val="000000"/>
                <w:szCs w:val="24"/>
              </w:rPr>
            </w:pPr>
            <w:r w:rsidRPr="00455C1F">
              <w:rPr>
                <w:rFonts w:eastAsia="Arial"/>
                <w:color w:val="000000"/>
                <w:szCs w:val="24"/>
              </w:rPr>
              <w:t xml:space="preserve">Duración </w:t>
            </w:r>
            <w:r w:rsidRPr="00455C1F">
              <w:rPr>
                <w:rFonts w:eastAsia="Arial"/>
                <w:color w:val="000000"/>
                <w:szCs w:val="24"/>
              </w:rPr>
              <w:lastRenderedPageBreak/>
              <w:t>Estimada</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lastRenderedPageBreak/>
              <w:t>Valor $</w:t>
            </w: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lastRenderedPageBreak/>
              <w:t xml:space="preserve">Implementación </w:t>
            </w:r>
          </w:p>
        </w:tc>
        <w:tc>
          <w:tcPr>
            <w:tcW w:w="2022" w:type="dxa"/>
            <w:gridSpan w:val="2"/>
          </w:tcPr>
          <w:p w:rsidR="00F76375" w:rsidRPr="00455C1F" w:rsidRDefault="00F76375" w:rsidP="00F76375">
            <w:pPr>
              <w:jc w:val="center"/>
              <w:rPr>
                <w:rFonts w:eastAsia="Arial"/>
                <w:color w:val="000000"/>
                <w:szCs w:val="24"/>
              </w:rPr>
            </w:pP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3 meses</w:t>
            </w:r>
          </w:p>
        </w:tc>
        <w:tc>
          <w:tcPr>
            <w:tcW w:w="2250" w:type="dxa"/>
            <w:gridSpan w:val="2"/>
          </w:tcPr>
          <w:p w:rsidR="00F76375" w:rsidRPr="00455C1F" w:rsidRDefault="00F76375" w:rsidP="00F76375">
            <w:pPr>
              <w:jc w:val="center"/>
              <w:rPr>
                <w:rFonts w:eastAsia="Arial"/>
                <w:color w:val="000000"/>
                <w:szCs w:val="24"/>
              </w:rPr>
            </w:pPr>
          </w:p>
        </w:tc>
      </w:tr>
      <w:tr w:rsidR="00F76375" w:rsidRPr="00455C1F" w:rsidTr="00F76375">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 xml:space="preserve">Insumos de oficina </w:t>
            </w:r>
          </w:p>
        </w:tc>
        <w:tc>
          <w:tcPr>
            <w:tcW w:w="2022" w:type="dxa"/>
            <w:gridSpan w:val="2"/>
          </w:tcPr>
          <w:p w:rsidR="00F76375" w:rsidRPr="00455C1F" w:rsidRDefault="00F76375" w:rsidP="00F76375">
            <w:pPr>
              <w:jc w:val="center"/>
              <w:rPr>
                <w:rFonts w:eastAsia="Arial"/>
                <w:color w:val="000000"/>
                <w:szCs w:val="24"/>
              </w:rPr>
            </w:pPr>
            <w:r w:rsidRPr="00455C1F">
              <w:rPr>
                <w:rFonts w:eastAsia="Arial"/>
                <w:color w:val="000000"/>
                <w:szCs w:val="24"/>
              </w:rPr>
              <w:t>Físico</w:t>
            </w:r>
          </w:p>
        </w:tc>
        <w:tc>
          <w:tcPr>
            <w:tcW w:w="2248" w:type="dxa"/>
            <w:gridSpan w:val="3"/>
          </w:tcPr>
          <w:p w:rsidR="00F76375" w:rsidRPr="00455C1F" w:rsidRDefault="00F76375" w:rsidP="00F76375">
            <w:pPr>
              <w:jc w:val="center"/>
              <w:rPr>
                <w:rFonts w:eastAsia="Arial"/>
                <w:color w:val="000000"/>
                <w:szCs w:val="24"/>
              </w:rPr>
            </w:pPr>
            <w:r w:rsidRPr="00455C1F">
              <w:rPr>
                <w:rFonts w:eastAsia="Arial"/>
                <w:color w:val="000000"/>
                <w:szCs w:val="24"/>
              </w:rPr>
              <w:t xml:space="preserve">6 meses mes </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500.000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7100" w:type="dxa"/>
            <w:gridSpan w:val="6"/>
            <w:tcBorders>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Subtotal</w:t>
            </w:r>
          </w:p>
        </w:tc>
        <w:tc>
          <w:tcPr>
            <w:tcW w:w="2250" w:type="dxa"/>
            <w:gridSpan w:val="2"/>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500.000</w:t>
            </w:r>
          </w:p>
        </w:tc>
      </w:tr>
      <w:tr w:rsidR="00F76375" w:rsidRPr="00455C1F" w:rsidTr="00F76375">
        <w:tblPrEx>
          <w:tblCellMar>
            <w:left w:w="70" w:type="dxa"/>
            <w:right w:w="70" w:type="dxa"/>
          </w:tblCellMar>
          <w:tblLook w:val="0000" w:firstRow="0" w:lastRow="0" w:firstColumn="0" w:lastColumn="0" w:noHBand="0" w:noVBand="0"/>
        </w:tblPrEx>
        <w:trPr>
          <w:trHeight w:val="318"/>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 xml:space="preserve">Capacitación de usuarios  </w:t>
            </w:r>
          </w:p>
        </w:tc>
        <w:tc>
          <w:tcPr>
            <w:tcW w:w="2079" w:type="dxa"/>
            <w:gridSpan w:val="3"/>
          </w:tcPr>
          <w:p w:rsidR="00F76375" w:rsidRPr="00455C1F" w:rsidRDefault="00F76375" w:rsidP="00F76375">
            <w:pPr>
              <w:jc w:val="center"/>
              <w:rPr>
                <w:rFonts w:eastAsia="Arial"/>
                <w:color w:val="000000"/>
                <w:szCs w:val="24"/>
              </w:rPr>
            </w:pP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1 meses </w:t>
            </w:r>
          </w:p>
        </w:tc>
        <w:tc>
          <w:tcPr>
            <w:tcW w:w="2250" w:type="dxa"/>
            <w:gridSpan w:val="2"/>
          </w:tcPr>
          <w:p w:rsidR="00F76375" w:rsidRPr="00455C1F" w:rsidRDefault="00F76375" w:rsidP="00F76375">
            <w:pPr>
              <w:jc w:val="center"/>
              <w:rPr>
                <w:rFonts w:eastAsia="Arial"/>
                <w:color w:val="000000"/>
                <w:szCs w:val="24"/>
              </w:rPr>
            </w:pPr>
          </w:p>
        </w:tc>
      </w:tr>
      <w:tr w:rsidR="00F76375" w:rsidRPr="00455C1F" w:rsidTr="00F76375">
        <w:tblPrEx>
          <w:tblCellMar>
            <w:left w:w="70" w:type="dxa"/>
            <w:right w:w="70" w:type="dxa"/>
          </w:tblCellMar>
          <w:tblLook w:val="0000" w:firstRow="0" w:lastRow="0" w:firstColumn="0" w:lastColumn="0" w:noHBand="0" w:noVBand="0"/>
        </w:tblPrEx>
        <w:trPr>
          <w:trHeight w:val="271"/>
        </w:trPr>
        <w:tc>
          <w:tcPr>
            <w:tcW w:w="2830" w:type="dxa"/>
          </w:tcPr>
          <w:p w:rsidR="00F76375" w:rsidRPr="00455C1F" w:rsidRDefault="00F76375" w:rsidP="00F76375">
            <w:pPr>
              <w:jc w:val="center"/>
              <w:rPr>
                <w:rFonts w:eastAsia="Arial"/>
                <w:color w:val="000000"/>
                <w:szCs w:val="24"/>
              </w:rPr>
            </w:pPr>
            <w:bookmarkStart w:id="11" w:name="_Hlk499324378"/>
            <w:r w:rsidRPr="00455C1F">
              <w:rPr>
                <w:rFonts w:eastAsia="Arial"/>
                <w:color w:val="000000"/>
                <w:szCs w:val="24"/>
              </w:rPr>
              <w:t>Manual</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Físico</w:t>
            </w:r>
          </w:p>
        </w:tc>
        <w:tc>
          <w:tcPr>
            <w:tcW w:w="2191" w:type="dxa"/>
            <w:gridSpan w:val="2"/>
          </w:tcPr>
          <w:p w:rsidR="00F76375" w:rsidRPr="00455C1F" w:rsidRDefault="00F76375" w:rsidP="00F76375">
            <w:pPr>
              <w:jc w:val="center"/>
              <w:rPr>
                <w:rFonts w:eastAsia="Arial"/>
                <w:color w:val="000000"/>
                <w:szCs w:val="24"/>
              </w:rPr>
            </w:pP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150.000</w:t>
            </w:r>
          </w:p>
        </w:tc>
      </w:tr>
      <w:tr w:rsidR="00F76375" w:rsidRPr="00455C1F" w:rsidTr="00F76375">
        <w:tblPrEx>
          <w:tblCellMar>
            <w:left w:w="70" w:type="dxa"/>
            <w:right w:w="70" w:type="dxa"/>
          </w:tblCellMar>
          <w:tblLook w:val="0000" w:firstRow="0" w:lastRow="0" w:firstColumn="0" w:lastColumn="0" w:noHBand="0" w:noVBand="0"/>
        </w:tblPrEx>
        <w:trPr>
          <w:trHeight w:val="557"/>
        </w:trPr>
        <w:tc>
          <w:tcPr>
            <w:tcW w:w="2830" w:type="dxa"/>
          </w:tcPr>
          <w:p w:rsidR="00F76375" w:rsidRPr="00455C1F" w:rsidRDefault="00F76375" w:rsidP="00F76375">
            <w:pPr>
              <w:jc w:val="center"/>
              <w:rPr>
                <w:rFonts w:eastAsia="Arial"/>
                <w:color w:val="000000"/>
                <w:szCs w:val="24"/>
              </w:rPr>
            </w:pPr>
            <w:r w:rsidRPr="00455C1F">
              <w:rPr>
                <w:rFonts w:eastAsia="Arial"/>
                <w:color w:val="000000"/>
                <w:szCs w:val="24"/>
              </w:rPr>
              <w:t>Asesoría</w:t>
            </w:r>
          </w:p>
        </w:tc>
        <w:tc>
          <w:tcPr>
            <w:tcW w:w="2079" w:type="dxa"/>
            <w:gridSpan w:val="3"/>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191" w:type="dxa"/>
            <w:gridSpan w:val="2"/>
          </w:tcPr>
          <w:p w:rsidR="00F76375" w:rsidRPr="00455C1F" w:rsidRDefault="00F76375" w:rsidP="00F76375">
            <w:pPr>
              <w:jc w:val="center"/>
              <w:rPr>
                <w:rFonts w:eastAsia="Arial"/>
                <w:color w:val="000000"/>
                <w:szCs w:val="24"/>
              </w:rPr>
            </w:pPr>
            <w:r w:rsidRPr="00455C1F">
              <w:rPr>
                <w:rFonts w:eastAsia="Arial"/>
                <w:color w:val="000000"/>
                <w:szCs w:val="24"/>
              </w:rPr>
              <w:t xml:space="preserve">1 meses </w:t>
            </w:r>
          </w:p>
        </w:tc>
        <w:tc>
          <w:tcPr>
            <w:tcW w:w="2250" w:type="dxa"/>
            <w:gridSpan w:val="2"/>
          </w:tcPr>
          <w:p w:rsidR="00F76375" w:rsidRPr="00455C1F" w:rsidRDefault="00F76375" w:rsidP="00F76375">
            <w:pPr>
              <w:jc w:val="center"/>
              <w:rPr>
                <w:rFonts w:eastAsia="Arial"/>
                <w:color w:val="000000"/>
                <w:szCs w:val="24"/>
              </w:rPr>
            </w:pPr>
            <w:r w:rsidRPr="00455C1F">
              <w:rPr>
                <w:rFonts w:eastAsia="Arial"/>
                <w:color w:val="000000"/>
                <w:szCs w:val="24"/>
              </w:rPr>
              <w:t>1.500.000</w:t>
            </w:r>
          </w:p>
        </w:tc>
      </w:tr>
      <w:bookmarkEnd w:id="11"/>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7106" w:type="dxa"/>
            <w:gridSpan w:val="7"/>
            <w:tcBorders>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Subtotal</w:t>
            </w:r>
          </w:p>
        </w:tc>
        <w:tc>
          <w:tcPr>
            <w:tcW w:w="2244" w:type="dxa"/>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1.650.000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880" w:type="dxa"/>
            <w:gridSpan w:val="2"/>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 xml:space="preserve">Mantenimiento </w:t>
            </w:r>
          </w:p>
        </w:tc>
        <w:tc>
          <w:tcPr>
            <w:tcW w:w="2038" w:type="dxa"/>
            <w:gridSpan w:val="3"/>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p>
        </w:tc>
        <w:tc>
          <w:tcPr>
            <w:tcW w:w="2188" w:type="dxa"/>
            <w:gridSpan w:val="2"/>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1 mes</w:t>
            </w:r>
          </w:p>
        </w:tc>
        <w:tc>
          <w:tcPr>
            <w:tcW w:w="2244" w:type="dxa"/>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11"/>
        </w:trPr>
        <w:tc>
          <w:tcPr>
            <w:tcW w:w="2880" w:type="dxa"/>
            <w:gridSpan w:val="2"/>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Consultas</w:t>
            </w:r>
          </w:p>
        </w:tc>
        <w:tc>
          <w:tcPr>
            <w:tcW w:w="2038" w:type="dxa"/>
            <w:gridSpan w:val="3"/>
            <w:tcBorders>
              <w:left w:val="single" w:sz="4" w:space="0" w:color="auto"/>
              <w:bottom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188" w:type="dxa"/>
            <w:gridSpan w:val="2"/>
            <w:tcBorders>
              <w:left w:val="single" w:sz="4" w:space="0" w:color="auto"/>
              <w:bottom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15 días</w:t>
            </w:r>
          </w:p>
        </w:tc>
        <w:tc>
          <w:tcPr>
            <w:tcW w:w="2244" w:type="dxa"/>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100.000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22"/>
        </w:trPr>
        <w:tc>
          <w:tcPr>
            <w:tcW w:w="2880" w:type="dxa"/>
            <w:gridSpan w:val="2"/>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Mantenimiento previo</w:t>
            </w:r>
          </w:p>
        </w:tc>
        <w:tc>
          <w:tcPr>
            <w:tcW w:w="2038" w:type="dxa"/>
            <w:gridSpan w:val="3"/>
            <w:tcBorders>
              <w:top w:val="single" w:sz="4" w:space="0" w:color="auto"/>
              <w:left w:val="single" w:sz="4" w:space="0" w:color="auto"/>
              <w:bottom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Humano</w:t>
            </w:r>
          </w:p>
        </w:tc>
        <w:tc>
          <w:tcPr>
            <w:tcW w:w="2188" w:type="dxa"/>
            <w:gridSpan w:val="2"/>
            <w:tcBorders>
              <w:top w:val="single" w:sz="4" w:space="0" w:color="auto"/>
              <w:left w:val="single" w:sz="4" w:space="0" w:color="auto"/>
              <w:bottom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15 días</w:t>
            </w:r>
          </w:p>
        </w:tc>
        <w:tc>
          <w:tcPr>
            <w:tcW w:w="2244" w:type="dxa"/>
            <w:tcBorders>
              <w:top w:val="single" w:sz="4" w:space="0" w:color="auto"/>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750.000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99"/>
        </w:trPr>
        <w:tc>
          <w:tcPr>
            <w:tcW w:w="7106" w:type="dxa"/>
            <w:gridSpan w:val="7"/>
            <w:tcBorders>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Subtotal</w:t>
            </w:r>
          </w:p>
        </w:tc>
        <w:tc>
          <w:tcPr>
            <w:tcW w:w="2244" w:type="dxa"/>
            <w:tcBorders>
              <w:left w:val="single" w:sz="4" w:space="0" w:color="auto"/>
              <w:bottom w:val="single" w:sz="4" w:space="0" w:color="auto"/>
              <w:right w:val="single" w:sz="4" w:space="0" w:color="auto"/>
            </w:tcBorders>
          </w:tcPr>
          <w:p w:rsidR="00F76375" w:rsidRPr="00455C1F" w:rsidRDefault="00F76375" w:rsidP="00F76375">
            <w:pPr>
              <w:jc w:val="center"/>
              <w:rPr>
                <w:rFonts w:eastAsia="Arial"/>
                <w:color w:val="000000"/>
                <w:szCs w:val="24"/>
              </w:rPr>
            </w:pPr>
            <w:r w:rsidRPr="00455C1F">
              <w:rPr>
                <w:rFonts w:eastAsia="Arial"/>
                <w:color w:val="000000"/>
                <w:szCs w:val="24"/>
              </w:rPr>
              <w:t>850.000</w:t>
            </w:r>
          </w:p>
        </w:tc>
      </w:tr>
      <w:tr w:rsidR="00F76375" w:rsidRPr="00455C1F" w:rsidTr="00F76375">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4"/>
        </w:trPr>
        <w:tc>
          <w:tcPr>
            <w:tcW w:w="7106" w:type="dxa"/>
            <w:gridSpan w:val="7"/>
            <w:tcBorders>
              <w:top w:val="single" w:sz="4" w:space="0" w:color="auto"/>
              <w:left w:val="single" w:sz="4" w:space="0" w:color="auto"/>
              <w:bottom w:val="single" w:sz="4" w:space="0" w:color="auto"/>
              <w:right w:val="single" w:sz="4" w:space="0" w:color="auto"/>
            </w:tcBorders>
          </w:tcPr>
          <w:p w:rsidR="00F76375" w:rsidRPr="00455C1F" w:rsidRDefault="00F76375" w:rsidP="00F76375">
            <w:pPr>
              <w:rPr>
                <w:rFonts w:eastAsia="Arial"/>
                <w:color w:val="000000"/>
                <w:szCs w:val="24"/>
              </w:rPr>
            </w:pPr>
            <w:r w:rsidRPr="00455C1F">
              <w:rPr>
                <w:rFonts w:eastAsia="Arial"/>
                <w:color w:val="000000"/>
                <w:szCs w:val="24"/>
              </w:rPr>
              <w:t>Costo total del proyecto</w:t>
            </w:r>
          </w:p>
        </w:tc>
        <w:tc>
          <w:tcPr>
            <w:tcW w:w="2244" w:type="dxa"/>
            <w:tcBorders>
              <w:top w:val="single" w:sz="4" w:space="0" w:color="auto"/>
              <w:left w:val="single" w:sz="4" w:space="0" w:color="auto"/>
              <w:bottom w:val="single" w:sz="4" w:space="0" w:color="auto"/>
              <w:right w:val="single" w:sz="4" w:space="0" w:color="auto"/>
            </w:tcBorders>
          </w:tcPr>
          <w:p w:rsidR="00F76375" w:rsidRPr="00455C1F" w:rsidRDefault="0086114E" w:rsidP="00F76375">
            <w:pPr>
              <w:jc w:val="center"/>
              <w:rPr>
                <w:rFonts w:eastAsia="Arial"/>
                <w:color w:val="000000"/>
                <w:szCs w:val="24"/>
              </w:rPr>
            </w:pPr>
            <w:r>
              <w:rPr>
                <w:rFonts w:eastAsia="Arial"/>
                <w:color w:val="000000"/>
                <w:szCs w:val="24"/>
              </w:rPr>
              <w:t>12.11</w:t>
            </w:r>
            <w:r w:rsidR="00F76375" w:rsidRPr="00455C1F">
              <w:rPr>
                <w:rFonts w:eastAsia="Arial"/>
                <w:color w:val="000000"/>
                <w:szCs w:val="24"/>
              </w:rPr>
              <w:t>3.151</w:t>
            </w:r>
          </w:p>
        </w:tc>
      </w:tr>
    </w:tbl>
    <w:p w:rsidR="00AB56E8" w:rsidRDefault="00AB56E8" w:rsidP="00AB56E8">
      <w:pPr>
        <w:pStyle w:val="Prrafodelista"/>
        <w:ind w:left="644" w:firstLine="0"/>
        <w:rPr>
          <w:b/>
          <w:color w:val="FF0000"/>
        </w:rPr>
      </w:pPr>
    </w:p>
    <w:p w:rsidR="00CE39FF" w:rsidRDefault="00CE39FF"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AB56E8">
      <w:pPr>
        <w:pStyle w:val="Prrafodelista"/>
        <w:ind w:left="644" w:firstLine="0"/>
        <w:rPr>
          <w:b/>
          <w:color w:val="FF0000"/>
        </w:rPr>
      </w:pPr>
    </w:p>
    <w:p w:rsidR="00147259" w:rsidRDefault="00147259" w:rsidP="00147259">
      <w:pPr>
        <w:pStyle w:val="Prrafodelista"/>
        <w:numPr>
          <w:ilvl w:val="1"/>
          <w:numId w:val="36"/>
        </w:numPr>
        <w:rPr>
          <w:b/>
          <w:color w:val="auto"/>
        </w:rPr>
      </w:pPr>
      <w:r>
        <w:rPr>
          <w:b/>
          <w:color w:val="auto"/>
        </w:rPr>
        <w:lastRenderedPageBreak/>
        <w:t>Requerimientos</w:t>
      </w:r>
    </w:p>
    <w:p w:rsidR="00A8666C" w:rsidRPr="00A8666C" w:rsidRDefault="00A8666C" w:rsidP="00A8666C">
      <w:pPr>
        <w:pStyle w:val="Prrafodelista"/>
        <w:ind w:left="1424" w:firstLine="0"/>
        <w:rPr>
          <w:color w:val="auto"/>
        </w:rPr>
      </w:pPr>
      <w:r>
        <w:rPr>
          <w:color w:val="auto"/>
        </w:rPr>
        <w:t>Descripción del proyecto</w:t>
      </w:r>
      <w:r w:rsidR="0009158F">
        <w:rPr>
          <w:color w:val="auto"/>
        </w:rPr>
        <w:t>:</w:t>
      </w:r>
    </w:p>
    <w:p w:rsidR="00526D7E" w:rsidRPr="00526D7E" w:rsidRDefault="00526D7E" w:rsidP="00526D7E">
      <w:pPr>
        <w:pStyle w:val="Prrafodelista"/>
        <w:ind w:left="1424" w:firstLine="0"/>
        <w:rPr>
          <w:color w:val="auto"/>
        </w:rPr>
      </w:pPr>
      <w:r>
        <w:rPr>
          <w:color w:val="auto"/>
        </w:rPr>
        <w:t>Con este software se busca agilizar el proceso de venta, control e inventario de tickets para un mejor rendimiento y así, controlar las finanzas de la empresa y para que tanto conductor y usuario realicen sus funciones rápidamente.</w:t>
      </w:r>
    </w:p>
    <w:tbl>
      <w:tblPr>
        <w:tblW w:w="0" w:type="auto"/>
        <w:jc w:val="center"/>
        <w:tblLook w:val="0000" w:firstRow="0" w:lastRow="0" w:firstColumn="0" w:lastColumn="0" w:noHBand="0" w:noVBand="0"/>
      </w:tblPr>
      <w:tblGrid>
        <w:gridCol w:w="8270"/>
      </w:tblGrid>
      <w:tr w:rsidR="00147259" w:rsidTr="00147259">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Default="00147259" w:rsidP="00147259">
            <w:pPr>
              <w:jc w:val="center"/>
            </w:pPr>
            <w:r>
              <w:rPr>
                <w:b/>
                <w:bCs/>
              </w:rPr>
              <w:t>REQUISITOS FUNCIONALES</w:t>
            </w:r>
          </w:p>
        </w:tc>
      </w:tr>
    </w:tbl>
    <w:p w:rsidR="00147259" w:rsidRDefault="00147259" w:rsidP="00147259">
      <w:pPr>
        <w:pStyle w:val="Prrafodelista"/>
        <w:ind w:firstLine="0"/>
      </w:pPr>
    </w:p>
    <w:tbl>
      <w:tblPr>
        <w:tblW w:w="0" w:type="auto"/>
        <w:jc w:val="center"/>
        <w:tblLook w:val="0000" w:firstRow="0" w:lastRow="0" w:firstColumn="0" w:lastColumn="0" w:noHBand="0" w:noVBand="0"/>
      </w:tblPr>
      <w:tblGrid>
        <w:gridCol w:w="2270"/>
        <w:gridCol w:w="6020"/>
      </w:tblGrid>
      <w:tr w:rsidR="00147259" w:rsidRPr="00B4350A" w:rsidTr="00147259">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rsidRPr="00B4350A">
              <w:rPr>
                <w:iCs/>
              </w:rPr>
              <w:t>Código:</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rsidRPr="00B4350A">
              <w:t>FSR1</w:t>
            </w:r>
          </w:p>
        </w:tc>
      </w:tr>
      <w:tr w:rsidR="00147259" w:rsidRPr="00B4350A" w:rsidTr="00147259">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rsidRPr="00B4350A">
              <w:rPr>
                <w:iCs/>
              </w:rPr>
              <w:t>Nombre:</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t>Iniciar sesión</w:t>
            </w:r>
          </w:p>
        </w:tc>
      </w:tr>
      <w:tr w:rsidR="00147259" w:rsidRPr="00B4350A" w:rsidTr="00147259">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rsidRPr="00B4350A">
              <w:rPr>
                <w:iCs/>
              </w:rPr>
              <w:t>Descripción:</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7259" w:rsidRPr="00B4350A" w:rsidRDefault="00147259" w:rsidP="00147259">
            <w:r>
              <w:t xml:space="preserve">Tener in </w:t>
            </w:r>
            <w:proofErr w:type="spellStart"/>
            <w:r>
              <w:t>login</w:t>
            </w:r>
            <w:proofErr w:type="spellEnd"/>
            <w:r>
              <w:t xml:space="preserve"> para </w:t>
            </w:r>
            <w:proofErr w:type="spellStart"/>
            <w:r>
              <w:t>asi</w:t>
            </w:r>
            <w:proofErr w:type="spellEnd"/>
            <w:r>
              <w:t xml:space="preserve"> tener un mejor control de quien ingresa el software de Tickets.</w:t>
            </w:r>
          </w:p>
        </w:tc>
      </w:tr>
    </w:tbl>
    <w:p w:rsidR="00147259" w:rsidRPr="00147259" w:rsidRDefault="00147259" w:rsidP="00147259">
      <w:pPr>
        <w:pStyle w:val="Prrafodelista"/>
        <w:ind w:left="1424" w:firstLine="0"/>
        <w:jc w:val="center"/>
        <w:rPr>
          <w:b/>
          <w:color w:val="auto"/>
        </w:rPr>
      </w:pPr>
    </w:p>
    <w:tbl>
      <w:tblPr>
        <w:tblW w:w="0" w:type="auto"/>
        <w:jc w:val="center"/>
        <w:tblLook w:val="0000" w:firstRow="0" w:lastRow="0" w:firstColumn="0" w:lastColumn="0" w:noHBand="0" w:noVBand="0"/>
      </w:tblPr>
      <w:tblGrid>
        <w:gridCol w:w="8270"/>
      </w:tblGrid>
      <w:tr w:rsidR="00221BA8" w:rsidTr="001D175A">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Default="00221BA8" w:rsidP="001D175A">
            <w:pPr>
              <w:jc w:val="center"/>
            </w:pPr>
            <w:r>
              <w:rPr>
                <w:b/>
                <w:bCs/>
              </w:rPr>
              <w:t>REQUISITOS FUNCIONALES</w:t>
            </w:r>
          </w:p>
        </w:tc>
      </w:tr>
    </w:tbl>
    <w:p w:rsidR="00221BA8" w:rsidRDefault="00221BA8" w:rsidP="00221BA8">
      <w:r>
        <w:t xml:space="preserve"> </w:t>
      </w:r>
    </w:p>
    <w:tbl>
      <w:tblPr>
        <w:tblW w:w="0" w:type="auto"/>
        <w:jc w:val="center"/>
        <w:tblLook w:val="0000" w:firstRow="0" w:lastRow="0" w:firstColumn="0" w:lastColumn="0" w:noHBand="0" w:noVBand="0"/>
      </w:tblPr>
      <w:tblGrid>
        <w:gridCol w:w="2270"/>
        <w:gridCol w:w="6020"/>
      </w:tblGrid>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Código:</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t>FSR</w:t>
            </w:r>
            <w:r>
              <w:t>2</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Nombre:</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t xml:space="preserve">Consulta los </w:t>
            </w:r>
            <w:r w:rsidR="00B73871">
              <w:t>conductores</w:t>
            </w:r>
            <w:r>
              <w:t>.</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lastRenderedPageBreak/>
              <w:t>Descripción:</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t xml:space="preserve">La consulta en la plataforma debe permitir que los conductores llevar un inventario de la capacidad de pasajeros de cada </w:t>
            </w:r>
            <w:proofErr w:type="gramStart"/>
            <w:r>
              <w:t>bus .</w:t>
            </w:r>
            <w:proofErr w:type="gramEnd"/>
          </w:p>
        </w:tc>
      </w:tr>
    </w:tbl>
    <w:p w:rsidR="00CE39FF" w:rsidRDefault="00CE39FF" w:rsidP="00AB56E8">
      <w:pPr>
        <w:pStyle w:val="Prrafodelista"/>
        <w:ind w:left="644" w:firstLine="0"/>
        <w:rPr>
          <w:b/>
          <w:color w:val="FF0000"/>
        </w:rPr>
      </w:pPr>
    </w:p>
    <w:tbl>
      <w:tblPr>
        <w:tblW w:w="0" w:type="auto"/>
        <w:jc w:val="center"/>
        <w:tblLook w:val="0000" w:firstRow="0" w:lastRow="0" w:firstColumn="0" w:lastColumn="0" w:noHBand="0" w:noVBand="0"/>
      </w:tblPr>
      <w:tblGrid>
        <w:gridCol w:w="8270"/>
      </w:tblGrid>
      <w:tr w:rsidR="00221BA8" w:rsidTr="001D175A">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Default="00221BA8" w:rsidP="001D175A">
            <w:pPr>
              <w:jc w:val="center"/>
            </w:pPr>
            <w:r>
              <w:rPr>
                <w:b/>
                <w:bCs/>
              </w:rPr>
              <w:t>REQUISITOS FUNCIONALES</w:t>
            </w:r>
          </w:p>
        </w:tc>
      </w:tr>
    </w:tbl>
    <w:p w:rsidR="00221BA8" w:rsidRDefault="00221BA8" w:rsidP="00221BA8">
      <w:r>
        <w:t xml:space="preserve"> </w:t>
      </w:r>
    </w:p>
    <w:tbl>
      <w:tblPr>
        <w:tblW w:w="0" w:type="auto"/>
        <w:jc w:val="center"/>
        <w:tblLook w:val="0000" w:firstRow="0" w:lastRow="0" w:firstColumn="0" w:lastColumn="0" w:noHBand="0" w:noVBand="0"/>
      </w:tblPr>
      <w:tblGrid>
        <w:gridCol w:w="2270"/>
        <w:gridCol w:w="6020"/>
      </w:tblGrid>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Código:</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t>FSR</w:t>
            </w:r>
            <w:r>
              <w:t>3</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Nombre:</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t>Control de tickets.</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Descripción:</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t>Permitir control la venta de tickets, ver cuantos tickets</w:t>
            </w:r>
            <w:r w:rsidR="006251C2">
              <w:t xml:space="preserve"> no</w:t>
            </w:r>
            <w:r>
              <w:t xml:space="preserve"> se vendieron.</w:t>
            </w:r>
          </w:p>
        </w:tc>
      </w:tr>
    </w:tbl>
    <w:p w:rsidR="00CE39FF" w:rsidRDefault="00CE39FF"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p w:rsidR="00C55537" w:rsidRDefault="00C55537" w:rsidP="00AB56E8">
      <w:pPr>
        <w:pStyle w:val="Prrafodelista"/>
        <w:ind w:left="644" w:firstLine="0"/>
        <w:rPr>
          <w:b/>
          <w:color w:val="FF0000"/>
        </w:rPr>
      </w:pPr>
    </w:p>
    <w:tbl>
      <w:tblPr>
        <w:tblW w:w="0" w:type="auto"/>
        <w:jc w:val="center"/>
        <w:tblLook w:val="0000" w:firstRow="0" w:lastRow="0" w:firstColumn="0" w:lastColumn="0" w:noHBand="0" w:noVBand="0"/>
      </w:tblPr>
      <w:tblGrid>
        <w:gridCol w:w="8270"/>
      </w:tblGrid>
      <w:tr w:rsidR="00221BA8" w:rsidTr="001D175A">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Default="00221BA8" w:rsidP="001D175A">
            <w:pPr>
              <w:jc w:val="center"/>
            </w:pPr>
            <w:r>
              <w:rPr>
                <w:b/>
                <w:bCs/>
              </w:rPr>
              <w:lastRenderedPageBreak/>
              <w:t>REQUISITOS NO FUNCIONALES</w:t>
            </w:r>
          </w:p>
        </w:tc>
      </w:tr>
    </w:tbl>
    <w:p w:rsidR="00221BA8" w:rsidRDefault="00221BA8" w:rsidP="00221BA8">
      <w:r>
        <w:t xml:space="preserve"> </w:t>
      </w:r>
    </w:p>
    <w:tbl>
      <w:tblPr>
        <w:tblW w:w="0" w:type="auto"/>
        <w:jc w:val="center"/>
        <w:tblLook w:val="0000" w:firstRow="0" w:lastRow="0" w:firstColumn="0" w:lastColumn="0" w:noHBand="0" w:noVBand="0"/>
      </w:tblPr>
      <w:tblGrid>
        <w:gridCol w:w="2270"/>
        <w:gridCol w:w="6020"/>
      </w:tblGrid>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Código:</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t>FNR</w:t>
            </w:r>
            <w:r>
              <w:t>2</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Nombre:</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t xml:space="preserve"> </w:t>
            </w:r>
            <w:r>
              <w:t>Acceso seguro.</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rPr>
                <w:iCs/>
              </w:rPr>
              <w:t>Descripción:</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r w:rsidRPr="00B4350A">
              <w:t xml:space="preserve"> </w:t>
            </w:r>
            <w:r>
              <w:t>El ingreso al sistema estará restringido bajo contraseñas cifradas y usuarios definidos.</w:t>
            </w:r>
          </w:p>
        </w:tc>
      </w:tr>
      <w:tr w:rsidR="00221BA8" w:rsidRPr="00B4350A" w:rsidTr="001D175A">
        <w:trPr>
          <w:jc w:val="center"/>
        </w:trPr>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pPr>
              <w:spacing w:line="240" w:lineRule="auto"/>
            </w:pPr>
            <w:r w:rsidRPr="00B4350A">
              <w:t>Categoría</w:t>
            </w:r>
          </w:p>
        </w:tc>
        <w:tc>
          <w:tcPr>
            <w:tcW w:w="6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1BA8" w:rsidRPr="00B4350A" w:rsidRDefault="00221BA8" w:rsidP="001D175A">
            <w:pPr>
              <w:spacing w:line="240" w:lineRule="auto"/>
            </w:pPr>
            <w:r>
              <w:t>Seguridad</w:t>
            </w:r>
            <w:r w:rsidRPr="00B4350A">
              <w:t xml:space="preserve"> </w:t>
            </w:r>
          </w:p>
        </w:tc>
      </w:tr>
    </w:tbl>
    <w:p w:rsidR="00221BA8" w:rsidRDefault="00221BA8" w:rsidP="00AB56E8">
      <w:pPr>
        <w:pStyle w:val="Prrafodelista"/>
        <w:ind w:left="644" w:firstLine="0"/>
        <w:rPr>
          <w:b/>
          <w:color w:val="FF0000"/>
        </w:rPr>
      </w:pPr>
    </w:p>
    <w:p w:rsidR="0007170F" w:rsidRPr="000E548C" w:rsidRDefault="0007170F" w:rsidP="0007170F">
      <w:pPr>
        <w:pStyle w:val="Ttulo1"/>
        <w:rPr>
          <w:rFonts w:cs="Times New Roman"/>
          <w:szCs w:val="24"/>
          <w:lang w:val="es-EC"/>
        </w:rPr>
      </w:pPr>
      <w:bookmarkStart w:id="12" w:name="_Toc499384852"/>
      <w:r w:rsidRPr="000E548C">
        <w:rPr>
          <w:rFonts w:cs="Times New Roman"/>
          <w:szCs w:val="24"/>
          <w:lang w:val="es-EC"/>
        </w:rPr>
        <w:t>ESTUDIO DE FACTABILIDAD</w:t>
      </w:r>
      <w:bookmarkEnd w:id="12"/>
    </w:p>
    <w:p w:rsidR="0007170F" w:rsidRPr="00455C1F" w:rsidRDefault="0007170F" w:rsidP="0007170F">
      <w:pPr>
        <w:rPr>
          <w:rFonts w:cs="Times New Roman"/>
          <w:szCs w:val="24"/>
          <w:highlight w:val="yellow"/>
          <w:lang w:val="es-EC"/>
        </w:rPr>
      </w:pPr>
    </w:p>
    <w:p w:rsidR="0007170F" w:rsidRPr="0007170F" w:rsidRDefault="0007170F" w:rsidP="0007170F">
      <w:pPr>
        <w:pStyle w:val="Ttulo2"/>
        <w:rPr>
          <w:rFonts w:cs="Times New Roman"/>
          <w:sz w:val="24"/>
          <w:szCs w:val="24"/>
          <w:lang w:val="es-EC"/>
        </w:rPr>
      </w:pPr>
      <w:bookmarkStart w:id="13" w:name="_Toc499384853"/>
      <w:r w:rsidRPr="0007170F">
        <w:rPr>
          <w:rFonts w:cs="Times New Roman"/>
          <w:sz w:val="24"/>
          <w:szCs w:val="24"/>
          <w:lang w:val="es-EC"/>
        </w:rPr>
        <w:t>Escenario Actual</w:t>
      </w:r>
      <w:bookmarkEnd w:id="13"/>
    </w:p>
    <w:p w:rsidR="0007170F" w:rsidRPr="0007170F" w:rsidRDefault="0007170F" w:rsidP="0007170F">
      <w:pPr>
        <w:rPr>
          <w:rFonts w:cs="Times New Roman"/>
          <w:szCs w:val="24"/>
          <w:lang w:val="es-EC"/>
        </w:rPr>
      </w:pPr>
      <w:r w:rsidRPr="0007170F">
        <w:rPr>
          <w:rFonts w:cs="Times New Roman"/>
          <w:szCs w:val="24"/>
          <w:lang w:val="es-EC"/>
        </w:rPr>
        <w:t>En la actualidad las estaciones de buses realizan las facturas mediante un proceso  software muy simple papel pre impreso, proceso el cual toma determinado cantidad de tiempo.</w:t>
      </w:r>
    </w:p>
    <w:p w:rsidR="0007170F" w:rsidRDefault="0007170F" w:rsidP="0007170F">
      <w:pPr>
        <w:rPr>
          <w:rFonts w:cs="Times New Roman"/>
          <w:szCs w:val="24"/>
          <w:lang w:val="es-EC"/>
        </w:rPr>
      </w:pPr>
      <w:r w:rsidRPr="0007170F">
        <w:rPr>
          <w:rFonts w:cs="Times New Roman"/>
          <w:szCs w:val="24"/>
          <w:lang w:val="es-EC"/>
        </w:rPr>
        <w:t>Este proceso con lleva bastante uso de papel, en un día normal se usa hasta 50000 facturas en papel pre impreso y también un trabajo extra por parte de facturación quienes son los encargados de realizar los pedidos, así también como esperas de tiempo considerable para recibir su factura.</w:t>
      </w:r>
    </w:p>
    <w:p w:rsidR="001D175A" w:rsidRDefault="001D175A" w:rsidP="0007170F">
      <w:pPr>
        <w:rPr>
          <w:rFonts w:cs="Times New Roman"/>
          <w:szCs w:val="24"/>
          <w:lang w:val="es-EC"/>
        </w:rPr>
      </w:pPr>
    </w:p>
    <w:p w:rsidR="001D175A" w:rsidRPr="00983D9C" w:rsidRDefault="001D175A" w:rsidP="001D175A">
      <w:pPr>
        <w:rPr>
          <w:rFonts w:cs="Times New Roman"/>
          <w:b/>
          <w:szCs w:val="24"/>
          <w:lang w:val="es-EC"/>
        </w:rPr>
      </w:pPr>
      <w:r w:rsidRPr="00983D9C">
        <w:rPr>
          <w:rFonts w:cs="Times New Roman"/>
          <w:b/>
          <w:szCs w:val="24"/>
          <w:lang w:val="es-EC"/>
        </w:rPr>
        <w:t>Escenario Propuesto</w:t>
      </w:r>
    </w:p>
    <w:p w:rsidR="001D175A" w:rsidRPr="001D175A" w:rsidRDefault="001D175A" w:rsidP="001D175A">
      <w:pPr>
        <w:rPr>
          <w:rFonts w:cs="Times New Roman"/>
          <w:szCs w:val="24"/>
          <w:lang w:val="es-EC"/>
        </w:rPr>
      </w:pPr>
      <w:r w:rsidRPr="001D175A">
        <w:rPr>
          <w:rFonts w:cs="Times New Roman"/>
          <w:szCs w:val="24"/>
          <w:lang w:val="es-EC"/>
        </w:rPr>
        <w:t>Se propone la automatización de este proceso mediante herramientas informáticas que agiliten el proceso, un sistema de escritorio siguiendo los esquemas actuales que impone el ente regulador.</w:t>
      </w:r>
    </w:p>
    <w:p w:rsidR="001D175A" w:rsidRDefault="001D175A" w:rsidP="001D175A">
      <w:pPr>
        <w:rPr>
          <w:rFonts w:cs="Times New Roman"/>
          <w:szCs w:val="24"/>
          <w:lang w:val="es-EC"/>
        </w:rPr>
      </w:pPr>
      <w:r w:rsidRPr="001D175A">
        <w:rPr>
          <w:rFonts w:cs="Times New Roman"/>
          <w:szCs w:val="24"/>
          <w:lang w:val="es-EC"/>
        </w:rPr>
        <w:t xml:space="preserve">La aplicación tendrá todas las opciones necesarias para que cumpla el objetivo de este proceso que actualmente se realiza </w:t>
      </w:r>
      <w:r>
        <w:rPr>
          <w:rFonts w:cs="Times New Roman"/>
          <w:szCs w:val="24"/>
          <w:lang w:val="es-EC"/>
        </w:rPr>
        <w:t>en la taquilla, e implementarlo por medio de aplicaciones móviles.</w:t>
      </w:r>
    </w:p>
    <w:p w:rsidR="00983D9C" w:rsidRPr="00983D9C" w:rsidRDefault="00983D9C" w:rsidP="00983D9C">
      <w:pPr>
        <w:rPr>
          <w:rFonts w:cs="Times New Roman"/>
          <w:b/>
          <w:szCs w:val="24"/>
          <w:lang w:val="es-EC"/>
        </w:rPr>
      </w:pPr>
      <w:r w:rsidRPr="00983D9C">
        <w:rPr>
          <w:rFonts w:cs="Times New Roman"/>
          <w:b/>
          <w:szCs w:val="24"/>
          <w:lang w:val="es-EC"/>
        </w:rPr>
        <w:t>Escenario esperado</w:t>
      </w:r>
    </w:p>
    <w:p w:rsidR="00983D9C" w:rsidRPr="0007170F" w:rsidRDefault="00983D9C" w:rsidP="00983D9C">
      <w:pPr>
        <w:rPr>
          <w:rFonts w:cs="Times New Roman"/>
          <w:szCs w:val="24"/>
          <w:lang w:val="es-EC"/>
        </w:rPr>
      </w:pPr>
      <w:r w:rsidRPr="00983D9C">
        <w:rPr>
          <w:rFonts w:cs="Times New Roman"/>
          <w:szCs w:val="24"/>
          <w:lang w:val="es-EC"/>
        </w:rPr>
        <w:t>Se e</w:t>
      </w:r>
      <w:r>
        <w:rPr>
          <w:rFonts w:cs="Times New Roman"/>
          <w:szCs w:val="24"/>
          <w:lang w:val="es-EC"/>
        </w:rPr>
        <w:t>spera por parte de las facturas</w:t>
      </w:r>
      <w:r w:rsidRPr="00983D9C">
        <w:rPr>
          <w:rFonts w:cs="Times New Roman"/>
          <w:szCs w:val="24"/>
          <w:lang w:val="es-EC"/>
        </w:rPr>
        <w:t xml:space="preserve"> involucradas que exista una mejora favorable en el proceso de facturas o también llamado comprobantes electrónicos y que su trabajo se haga más ágil al momento de procesar un </w:t>
      </w:r>
      <w:proofErr w:type="spellStart"/>
      <w:r>
        <w:rPr>
          <w:rFonts w:cs="Times New Roman"/>
          <w:szCs w:val="24"/>
          <w:lang w:val="es-EC"/>
        </w:rPr>
        <w:t>tiket</w:t>
      </w:r>
      <w:proofErr w:type="spellEnd"/>
      <w:r w:rsidRPr="00983D9C">
        <w:rPr>
          <w:rFonts w:cs="Times New Roman"/>
          <w:szCs w:val="24"/>
          <w:lang w:val="es-EC"/>
        </w:rPr>
        <w:t>.</w:t>
      </w:r>
    </w:p>
    <w:p w:rsidR="0007170F" w:rsidRPr="0007170F" w:rsidRDefault="0007170F" w:rsidP="00AB56E8">
      <w:pPr>
        <w:pStyle w:val="Prrafodelista"/>
        <w:ind w:left="644" w:firstLine="0"/>
        <w:rPr>
          <w:b/>
          <w:color w:val="FF0000"/>
          <w:lang w:val="es-EC"/>
        </w:rPr>
      </w:pPr>
    </w:p>
    <w:p w:rsidR="0007170F" w:rsidRDefault="0007170F" w:rsidP="00AB56E8">
      <w:pPr>
        <w:pStyle w:val="Prrafodelista"/>
        <w:ind w:left="644" w:firstLine="0"/>
        <w:rPr>
          <w:b/>
          <w:color w:val="FF0000"/>
        </w:rPr>
      </w:pPr>
    </w:p>
    <w:p w:rsidR="0007170F" w:rsidRDefault="0007170F" w:rsidP="00AB56E8">
      <w:pPr>
        <w:pStyle w:val="Prrafodelista"/>
        <w:ind w:left="644" w:firstLine="0"/>
        <w:rPr>
          <w:b/>
          <w:color w:val="FF0000"/>
        </w:rPr>
      </w:pPr>
    </w:p>
    <w:p w:rsidR="0007170F" w:rsidRDefault="0007170F" w:rsidP="00AB56E8">
      <w:pPr>
        <w:pStyle w:val="Prrafodelista"/>
        <w:ind w:left="644" w:firstLine="0"/>
        <w:rPr>
          <w:b/>
          <w:color w:val="FF0000"/>
        </w:rPr>
      </w:pPr>
    </w:p>
    <w:p w:rsidR="0007170F" w:rsidRDefault="0007170F" w:rsidP="00AB56E8">
      <w:pPr>
        <w:pStyle w:val="Prrafodelista"/>
        <w:ind w:left="644" w:firstLine="0"/>
        <w:rPr>
          <w:b/>
          <w:color w:val="FF0000"/>
        </w:rPr>
      </w:pPr>
    </w:p>
    <w:p w:rsidR="0007170F" w:rsidRDefault="0007170F" w:rsidP="00AB56E8">
      <w:pPr>
        <w:pStyle w:val="Prrafodelista"/>
        <w:ind w:left="644" w:firstLine="0"/>
        <w:rPr>
          <w:b/>
          <w:color w:val="FF0000"/>
        </w:rPr>
      </w:pPr>
    </w:p>
    <w:p w:rsidR="000D2EB7" w:rsidRDefault="00064E21" w:rsidP="000D2EB7">
      <w:pPr>
        <w:pStyle w:val="Prrafodelista"/>
        <w:numPr>
          <w:ilvl w:val="0"/>
          <w:numId w:val="27"/>
        </w:numPr>
        <w:rPr>
          <w:b/>
        </w:rPr>
      </w:pPr>
      <w:r>
        <w:rPr>
          <w:b/>
        </w:rPr>
        <w:t>DISEÑO</w:t>
      </w:r>
    </w:p>
    <w:p w:rsidR="00FC22D1" w:rsidRDefault="00FC22D1" w:rsidP="00FC22D1">
      <w:pPr>
        <w:ind w:left="284" w:firstLine="0"/>
        <w:rPr>
          <w:b/>
        </w:rPr>
      </w:pPr>
      <w:r>
        <w:rPr>
          <w:b/>
        </w:rPr>
        <w:lastRenderedPageBreak/>
        <w:t xml:space="preserve">2.1 </w:t>
      </w:r>
      <w:r w:rsidR="00064E21">
        <w:rPr>
          <w:b/>
        </w:rPr>
        <w:t>Diagramas de Flujo</w:t>
      </w:r>
    </w:p>
    <w:p w:rsidR="00F46697" w:rsidRDefault="00F46697" w:rsidP="00F46697">
      <w:pPr>
        <w:jc w:val="center"/>
        <w:rPr>
          <w:b/>
        </w:rPr>
      </w:pPr>
      <w:r>
        <w:t xml:space="preserve">Figura 1. </w:t>
      </w:r>
      <w:r>
        <w:rPr>
          <w:b/>
        </w:rPr>
        <w:t>Selección de ruta</w:t>
      </w:r>
    </w:p>
    <w:p w:rsidR="00F46697" w:rsidRDefault="00F46697" w:rsidP="00F46697">
      <w:pPr>
        <w:rPr>
          <w:b/>
        </w:rPr>
      </w:pPr>
      <w:r w:rsidRPr="007140A4">
        <w:rPr>
          <w:b/>
          <w:noProof/>
          <w:lang w:eastAsia="es-CO"/>
        </w:rPr>
        <w:drawing>
          <wp:inline distT="0" distB="0" distL="0" distR="0" wp14:anchorId="2776A5E9" wp14:editId="0DC7A3F4">
            <wp:extent cx="5612130" cy="1819407"/>
            <wp:effectExtent l="0" t="0" r="0" b="0"/>
            <wp:docPr id="1" name="Imagen 1" descr="C:\Users\yeisson\Documents\proyecto diseño\seleccion de 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isson\Documents\proyecto diseño\seleccion de ru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819407"/>
                    </a:xfrm>
                    <a:prstGeom prst="rect">
                      <a:avLst/>
                    </a:prstGeom>
                    <a:noFill/>
                    <a:ln>
                      <a:noFill/>
                    </a:ln>
                  </pic:spPr>
                </pic:pic>
              </a:graphicData>
            </a:graphic>
          </wp:inline>
        </w:drawing>
      </w:r>
    </w:p>
    <w:p w:rsidR="00F46697" w:rsidRDefault="00F46697" w:rsidP="00F46697">
      <w:pPr>
        <w:rPr>
          <w:b/>
        </w:rPr>
      </w:pPr>
    </w:p>
    <w:p w:rsidR="00F46697" w:rsidRDefault="00F46697" w:rsidP="00F46697">
      <w:pPr>
        <w:jc w:val="center"/>
        <w:rPr>
          <w:b/>
        </w:rPr>
      </w:pPr>
      <w:r>
        <w:t xml:space="preserve">Figura 2. </w:t>
      </w:r>
      <w:r>
        <w:rPr>
          <w:b/>
        </w:rPr>
        <w:t>Ingreso de usuario</w:t>
      </w:r>
    </w:p>
    <w:p w:rsidR="00F46697" w:rsidRDefault="00F46697" w:rsidP="00F46697">
      <w:pPr>
        <w:rPr>
          <w:b/>
        </w:rPr>
      </w:pPr>
    </w:p>
    <w:p w:rsidR="00221BA8" w:rsidRDefault="00221BA8" w:rsidP="00F46697">
      <w:pPr>
        <w:rPr>
          <w:b/>
          <w:noProof/>
          <w:lang w:eastAsia="es-CO"/>
        </w:rPr>
      </w:pPr>
    </w:p>
    <w:p w:rsidR="00F46697" w:rsidRDefault="00F46697" w:rsidP="00F46697">
      <w:pPr>
        <w:rPr>
          <w:b/>
        </w:rPr>
      </w:pPr>
      <w:r w:rsidRPr="007140A4">
        <w:rPr>
          <w:b/>
          <w:noProof/>
          <w:lang w:eastAsia="es-CO"/>
        </w:rPr>
        <w:drawing>
          <wp:inline distT="0" distB="0" distL="0" distR="0" wp14:anchorId="3EE985FB" wp14:editId="1FC5CCD2">
            <wp:extent cx="5612130" cy="2180293"/>
            <wp:effectExtent l="0" t="0" r="0" b="0"/>
            <wp:docPr id="2" name="Imagen 2" descr="C:\Users\yeisson\Documents\proyecto diseño\ingres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isson\Documents\proyecto diseño\ingresar usu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180293"/>
                    </a:xfrm>
                    <a:prstGeom prst="rect">
                      <a:avLst/>
                    </a:prstGeom>
                    <a:noFill/>
                    <a:ln>
                      <a:noFill/>
                    </a:ln>
                  </pic:spPr>
                </pic:pic>
              </a:graphicData>
            </a:graphic>
          </wp:inline>
        </w:drawing>
      </w:r>
    </w:p>
    <w:p w:rsidR="00F46697" w:rsidRDefault="00F46697" w:rsidP="00CE39FF">
      <w:pPr>
        <w:jc w:val="center"/>
        <w:rPr>
          <w:b/>
        </w:rPr>
      </w:pPr>
      <w:r>
        <w:lastRenderedPageBreak/>
        <w:t xml:space="preserve">Figura 3. </w:t>
      </w:r>
      <w:r>
        <w:rPr>
          <w:b/>
        </w:rPr>
        <w:t>Horario de salida</w:t>
      </w:r>
    </w:p>
    <w:p w:rsidR="00F46697" w:rsidRDefault="00F46697" w:rsidP="00F46697">
      <w:pPr>
        <w:rPr>
          <w:b/>
        </w:rPr>
      </w:pPr>
      <w:r w:rsidRPr="007140A4">
        <w:rPr>
          <w:b/>
          <w:noProof/>
          <w:lang w:eastAsia="es-CO"/>
        </w:rPr>
        <w:drawing>
          <wp:inline distT="0" distB="0" distL="0" distR="0" wp14:anchorId="024F5794" wp14:editId="38DF8097">
            <wp:extent cx="5612130" cy="2505907"/>
            <wp:effectExtent l="0" t="0" r="0" b="0"/>
            <wp:docPr id="3" name="Imagen 3" descr="C:\Users\yeisson\Documents\proyecto diseño\horario de s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isson\Documents\proyecto diseño\horario de sali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05907"/>
                    </a:xfrm>
                    <a:prstGeom prst="rect">
                      <a:avLst/>
                    </a:prstGeom>
                    <a:noFill/>
                    <a:ln>
                      <a:noFill/>
                    </a:ln>
                  </pic:spPr>
                </pic:pic>
              </a:graphicData>
            </a:graphic>
          </wp:inline>
        </w:drawing>
      </w:r>
    </w:p>
    <w:p w:rsidR="004F6F08" w:rsidRDefault="004F6F08" w:rsidP="00F46697">
      <w:pPr>
        <w:jc w:val="center"/>
      </w:pPr>
    </w:p>
    <w:p w:rsidR="00F46697" w:rsidRDefault="00F46697" w:rsidP="00F46697">
      <w:pPr>
        <w:jc w:val="center"/>
        <w:rPr>
          <w:b/>
        </w:rPr>
      </w:pPr>
      <w:r>
        <w:t xml:space="preserve">Figura 4. </w:t>
      </w:r>
      <w:r>
        <w:rPr>
          <w:b/>
        </w:rPr>
        <w:t xml:space="preserve">Editar </w:t>
      </w:r>
      <w:r w:rsidR="00747DA6">
        <w:rPr>
          <w:b/>
        </w:rPr>
        <w:t>terminal</w:t>
      </w:r>
    </w:p>
    <w:p w:rsidR="00F46697" w:rsidRDefault="00F46697" w:rsidP="00F46697">
      <w:pPr>
        <w:rPr>
          <w:b/>
        </w:rPr>
      </w:pPr>
    </w:p>
    <w:p w:rsidR="00F46697" w:rsidRDefault="00F46697" w:rsidP="00F46697">
      <w:pPr>
        <w:rPr>
          <w:b/>
        </w:rPr>
      </w:pPr>
      <w:r w:rsidRPr="002859F1">
        <w:rPr>
          <w:b/>
          <w:noProof/>
          <w:lang w:eastAsia="es-CO"/>
        </w:rPr>
        <w:drawing>
          <wp:inline distT="0" distB="0" distL="0" distR="0" wp14:anchorId="7154E0B2" wp14:editId="603CF437">
            <wp:extent cx="5612130" cy="1801760"/>
            <wp:effectExtent l="0" t="0" r="0" b="0"/>
            <wp:docPr id="4" name="Imagen 4" descr="C:\Users\yeisson\Documents\proyecto diseño\editar 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eisson\Documents\proyecto diseño\editar term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01760"/>
                    </a:xfrm>
                    <a:prstGeom prst="rect">
                      <a:avLst/>
                    </a:prstGeom>
                    <a:noFill/>
                    <a:ln>
                      <a:noFill/>
                    </a:ln>
                  </pic:spPr>
                </pic:pic>
              </a:graphicData>
            </a:graphic>
          </wp:inline>
        </w:drawing>
      </w:r>
    </w:p>
    <w:p w:rsidR="00CE39FF" w:rsidRDefault="00CE39FF" w:rsidP="00F46697">
      <w:pPr>
        <w:rPr>
          <w:b/>
        </w:rPr>
      </w:pPr>
    </w:p>
    <w:p w:rsidR="00F46697" w:rsidRDefault="00F46697" w:rsidP="00F46697">
      <w:pPr>
        <w:jc w:val="center"/>
        <w:rPr>
          <w:b/>
        </w:rPr>
      </w:pPr>
      <w:r>
        <w:t xml:space="preserve">Figura 5. </w:t>
      </w:r>
      <w:r>
        <w:rPr>
          <w:b/>
        </w:rPr>
        <w:t>Acceso al sistema</w:t>
      </w:r>
    </w:p>
    <w:p w:rsidR="00F46697" w:rsidRDefault="00F46697" w:rsidP="00F46697">
      <w:pPr>
        <w:rPr>
          <w:b/>
        </w:rPr>
      </w:pPr>
      <w:r w:rsidRPr="002859F1">
        <w:rPr>
          <w:b/>
          <w:noProof/>
          <w:lang w:eastAsia="es-CO"/>
        </w:rPr>
        <w:lastRenderedPageBreak/>
        <w:drawing>
          <wp:inline distT="0" distB="0" distL="0" distR="0" wp14:anchorId="1D71BD05" wp14:editId="2F6D36E5">
            <wp:extent cx="5612130" cy="3215876"/>
            <wp:effectExtent l="0" t="0" r="0" b="0"/>
            <wp:docPr id="5" name="Imagen 5" descr="C:\Users\yeisson\Documents\proyecto diseño\acceso a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eisson\Documents\proyecto diseño\acceso al sist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15876"/>
                    </a:xfrm>
                    <a:prstGeom prst="rect">
                      <a:avLst/>
                    </a:prstGeom>
                    <a:noFill/>
                    <a:ln>
                      <a:noFill/>
                    </a:ln>
                  </pic:spPr>
                </pic:pic>
              </a:graphicData>
            </a:graphic>
          </wp:inline>
        </w:drawing>
      </w:r>
    </w:p>
    <w:p w:rsidR="00F46697" w:rsidRDefault="00F46697" w:rsidP="00F46697">
      <w:pPr>
        <w:rPr>
          <w:b/>
        </w:rPr>
      </w:pPr>
      <w:r>
        <w:rPr>
          <w:b/>
        </w:rPr>
        <w:t>Modelos de proceso de decisión</w:t>
      </w:r>
    </w:p>
    <w:p w:rsidR="00F46697" w:rsidRDefault="00F46697" w:rsidP="00F46697">
      <w:pPr>
        <w:jc w:val="center"/>
        <w:rPr>
          <w:b/>
        </w:rPr>
      </w:pPr>
      <w:r>
        <w:t xml:space="preserve">Figura 6. </w:t>
      </w:r>
      <w:r>
        <w:rPr>
          <w:b/>
        </w:rPr>
        <w:t>Selección de ruta</w:t>
      </w:r>
    </w:p>
    <w:p w:rsidR="00F46697" w:rsidRDefault="00F46697" w:rsidP="00F46697">
      <w:pPr>
        <w:rPr>
          <w:b/>
        </w:rPr>
      </w:pPr>
      <w:r w:rsidRPr="002859F1">
        <w:rPr>
          <w:b/>
          <w:noProof/>
          <w:lang w:eastAsia="es-CO"/>
        </w:rPr>
        <w:drawing>
          <wp:inline distT="0" distB="0" distL="0" distR="0" wp14:anchorId="0BDFAD03" wp14:editId="1EFCF9F3">
            <wp:extent cx="5612130" cy="2675069"/>
            <wp:effectExtent l="0" t="0" r="0" b="0"/>
            <wp:docPr id="6" name="Imagen 6" descr="C:\Users\yeisson\Documents\proyecto diseño\seleccion de ruta 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isson\Documents\proyecto diseño\seleccion de ruta mp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675069"/>
                    </a:xfrm>
                    <a:prstGeom prst="rect">
                      <a:avLst/>
                    </a:prstGeom>
                    <a:noFill/>
                    <a:ln>
                      <a:noFill/>
                    </a:ln>
                  </pic:spPr>
                </pic:pic>
              </a:graphicData>
            </a:graphic>
          </wp:inline>
        </w:drawing>
      </w:r>
    </w:p>
    <w:p w:rsidR="00F46697" w:rsidRDefault="00F46697" w:rsidP="00F46697">
      <w:pPr>
        <w:jc w:val="center"/>
        <w:rPr>
          <w:b/>
        </w:rPr>
      </w:pPr>
      <w:r>
        <w:t xml:space="preserve">Figura 7. </w:t>
      </w:r>
      <w:r>
        <w:rPr>
          <w:b/>
        </w:rPr>
        <w:t>Iniciar sesión</w:t>
      </w:r>
    </w:p>
    <w:p w:rsidR="00F46697" w:rsidRDefault="00F46697" w:rsidP="00F46697">
      <w:pPr>
        <w:rPr>
          <w:b/>
        </w:rPr>
      </w:pPr>
      <w:r w:rsidRPr="002859F1">
        <w:rPr>
          <w:b/>
          <w:noProof/>
          <w:lang w:eastAsia="es-CO"/>
        </w:rPr>
        <w:lastRenderedPageBreak/>
        <w:drawing>
          <wp:inline distT="0" distB="0" distL="0" distR="0" wp14:anchorId="6A0D990B" wp14:editId="26B53CEC">
            <wp:extent cx="5612130" cy="1823549"/>
            <wp:effectExtent l="0" t="0" r="0" b="0"/>
            <wp:docPr id="7" name="Imagen 7" descr="C:\Users\yeisson\Documents\proyecto diseño\iniciar session 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eisson\Documents\proyecto diseño\iniciar session mp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23549"/>
                    </a:xfrm>
                    <a:prstGeom prst="rect">
                      <a:avLst/>
                    </a:prstGeom>
                    <a:noFill/>
                    <a:ln>
                      <a:noFill/>
                    </a:ln>
                  </pic:spPr>
                </pic:pic>
              </a:graphicData>
            </a:graphic>
          </wp:inline>
        </w:drawing>
      </w:r>
    </w:p>
    <w:p w:rsidR="00F46697" w:rsidRDefault="00F26513" w:rsidP="004F6F08">
      <w:pPr>
        <w:jc w:val="center"/>
        <w:rPr>
          <w:b/>
        </w:rPr>
      </w:pPr>
      <w:r>
        <w:t xml:space="preserve">Figura 9. </w:t>
      </w:r>
      <w:r w:rsidR="00F46697">
        <w:rPr>
          <w:b/>
        </w:rPr>
        <w:t>Horario de salida</w:t>
      </w:r>
      <w:r w:rsidR="00F46697" w:rsidRPr="002859F1">
        <w:rPr>
          <w:b/>
          <w:noProof/>
          <w:lang w:eastAsia="es-CO"/>
        </w:rPr>
        <w:drawing>
          <wp:inline distT="0" distB="0" distL="0" distR="0" wp14:anchorId="11EF023A" wp14:editId="19353268">
            <wp:extent cx="5612130" cy="3865974"/>
            <wp:effectExtent l="0" t="0" r="0" b="0"/>
            <wp:docPr id="8" name="Imagen 8" descr="C:\Users\yeisson\Documents\proyecto diseño\horario de salida 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eisson\Documents\proyecto diseño\horario de salida mp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65974"/>
                    </a:xfrm>
                    <a:prstGeom prst="rect">
                      <a:avLst/>
                    </a:prstGeom>
                    <a:noFill/>
                    <a:ln>
                      <a:noFill/>
                    </a:ln>
                  </pic:spPr>
                </pic:pic>
              </a:graphicData>
            </a:graphic>
          </wp:inline>
        </w:drawing>
      </w:r>
    </w:p>
    <w:p w:rsidR="00F46697" w:rsidRDefault="00F26513" w:rsidP="00C55537">
      <w:pPr>
        <w:jc w:val="center"/>
        <w:rPr>
          <w:b/>
        </w:rPr>
      </w:pPr>
      <w:r>
        <w:lastRenderedPageBreak/>
        <w:t xml:space="preserve">Figura 10. </w:t>
      </w:r>
      <w:r w:rsidR="00F46697">
        <w:rPr>
          <w:b/>
        </w:rPr>
        <w:t>Editar terminal</w:t>
      </w:r>
      <w:r w:rsidR="00F46697" w:rsidRPr="002859F1">
        <w:rPr>
          <w:b/>
          <w:noProof/>
          <w:lang w:eastAsia="es-CO"/>
        </w:rPr>
        <w:drawing>
          <wp:inline distT="0" distB="0" distL="0" distR="0" wp14:anchorId="1E013EAE" wp14:editId="30CE656A">
            <wp:extent cx="5612130" cy="3069350"/>
            <wp:effectExtent l="0" t="0" r="0" b="0"/>
            <wp:docPr id="9" name="Imagen 9" descr="C:\Users\yeisson\Documents\proyecto diseño\editar terminal 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eisson\Documents\proyecto diseño\editar terminal mp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069350"/>
                    </a:xfrm>
                    <a:prstGeom prst="rect">
                      <a:avLst/>
                    </a:prstGeom>
                    <a:noFill/>
                    <a:ln>
                      <a:noFill/>
                    </a:ln>
                  </pic:spPr>
                </pic:pic>
              </a:graphicData>
            </a:graphic>
          </wp:inline>
        </w:drawing>
      </w:r>
    </w:p>
    <w:p w:rsidR="00F46697" w:rsidRDefault="00F46697" w:rsidP="00F46697">
      <w:pPr>
        <w:rPr>
          <w:b/>
        </w:rPr>
      </w:pPr>
      <w:bookmarkStart w:id="14" w:name="_GoBack"/>
      <w:bookmarkEnd w:id="14"/>
    </w:p>
    <w:p w:rsidR="00F46697" w:rsidRDefault="00F26513" w:rsidP="00F26513">
      <w:pPr>
        <w:jc w:val="center"/>
        <w:rPr>
          <w:b/>
        </w:rPr>
      </w:pPr>
      <w:r>
        <w:t xml:space="preserve">Figura 11. </w:t>
      </w:r>
      <w:r w:rsidR="00F46697">
        <w:rPr>
          <w:b/>
        </w:rPr>
        <w:t>Acceso al sistema</w:t>
      </w:r>
    </w:p>
    <w:p w:rsidR="00F46697" w:rsidRDefault="00F46697" w:rsidP="00F46697">
      <w:pPr>
        <w:rPr>
          <w:b/>
        </w:rPr>
      </w:pPr>
      <w:r w:rsidRPr="002859F1">
        <w:rPr>
          <w:b/>
          <w:noProof/>
          <w:lang w:eastAsia="es-CO"/>
        </w:rPr>
        <w:drawing>
          <wp:inline distT="0" distB="0" distL="0" distR="0" wp14:anchorId="7B773A10" wp14:editId="27FB83C8">
            <wp:extent cx="5612130" cy="2660199"/>
            <wp:effectExtent l="0" t="0" r="0" b="0"/>
            <wp:docPr id="10" name="Imagen 10" descr="C:\Users\yeisson\Documents\proyecto diseño\acceso al sistema 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eisson\Documents\proyecto diseño\acceso al sistema mp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660199"/>
                    </a:xfrm>
                    <a:prstGeom prst="rect">
                      <a:avLst/>
                    </a:prstGeom>
                    <a:noFill/>
                    <a:ln>
                      <a:noFill/>
                    </a:ln>
                  </pic:spPr>
                </pic:pic>
              </a:graphicData>
            </a:graphic>
          </wp:inline>
        </w:drawing>
      </w:r>
    </w:p>
    <w:p w:rsidR="00FA0EA1" w:rsidRDefault="00AB56E8" w:rsidP="00FA0EA1">
      <w:pPr>
        <w:rPr>
          <w:b/>
        </w:rPr>
      </w:pPr>
      <w:r>
        <w:rPr>
          <w:b/>
        </w:rPr>
        <w:lastRenderedPageBreak/>
        <w:t xml:space="preserve">2.2 </w:t>
      </w:r>
      <w:r w:rsidRPr="00AB56E8">
        <w:rPr>
          <w:b/>
        </w:rPr>
        <w:t>Servidor Web</w:t>
      </w:r>
    </w:p>
    <w:p w:rsidR="00AB56E8" w:rsidRPr="00AB56E8" w:rsidRDefault="00AB56E8" w:rsidP="00AB56E8">
      <w:r w:rsidRPr="00AB56E8">
        <w:t>Una parte muy importante de este proyecto es el servidor web. Se ha utilizado uno de los esquemas más comunes. Este es el denominado LAMP acrónimo para Linux, Apache, MySQL, PHP.</w:t>
      </w:r>
    </w:p>
    <w:p w:rsidR="00AB56E8" w:rsidRPr="00AB56E8" w:rsidRDefault="00AB56E8" w:rsidP="00AB56E8">
      <w:r w:rsidRPr="00AB56E8">
        <w:t>-</w:t>
      </w:r>
      <w:r>
        <w:t xml:space="preserve"> </w:t>
      </w:r>
      <w:r w:rsidRPr="00AB56E8">
        <w:rPr>
          <w:b/>
        </w:rPr>
        <w:t>GNU/Linux:</w:t>
      </w:r>
      <w:r w:rsidRPr="00AB56E8">
        <w:t xml:space="preserve"> Es el sistema operativo en el que el servidor funcionara. Es un sistema operativo de código abierto y software libre. El sistema operativo de la tarjeta </w:t>
      </w:r>
      <w:proofErr w:type="spellStart"/>
      <w:r w:rsidRPr="00AB56E8">
        <w:t>Rasberry</w:t>
      </w:r>
      <w:proofErr w:type="spellEnd"/>
      <w:r w:rsidRPr="00AB56E8">
        <w:t xml:space="preserve">-Pi es </w:t>
      </w:r>
      <w:proofErr w:type="spellStart"/>
      <w:r w:rsidRPr="00AB56E8">
        <w:t>Raspbian</w:t>
      </w:r>
      <w:proofErr w:type="spellEnd"/>
      <w:r w:rsidRPr="00AB56E8">
        <w:t xml:space="preserve"> un sistema basado en Debian, una distribución GNU/Linux, más concretamente, en </w:t>
      </w:r>
      <w:proofErr w:type="spellStart"/>
      <w:r w:rsidRPr="00AB56E8">
        <w:t>Debian</w:t>
      </w:r>
      <w:proofErr w:type="spellEnd"/>
      <w:r w:rsidRPr="00AB56E8">
        <w:t xml:space="preserve"> </w:t>
      </w:r>
      <w:proofErr w:type="spellStart"/>
      <w:r w:rsidRPr="00AB56E8">
        <w:t>Wheezy</w:t>
      </w:r>
      <w:proofErr w:type="spellEnd"/>
      <w:r w:rsidRPr="00AB56E8">
        <w:t>.</w:t>
      </w:r>
    </w:p>
    <w:p w:rsidR="00AB56E8" w:rsidRPr="00AB56E8" w:rsidRDefault="00AB56E8" w:rsidP="00AB56E8">
      <w:r w:rsidRPr="00AB56E8">
        <w:t>-</w:t>
      </w:r>
      <w:r>
        <w:t xml:space="preserve"> </w:t>
      </w:r>
      <w:r w:rsidRPr="00AB56E8">
        <w:rPr>
          <w:b/>
        </w:rPr>
        <w:t>Servidor HTTP Apache:</w:t>
      </w:r>
      <w:r w:rsidRPr="00AB56E8">
        <w:t xml:space="preserve"> Es un servidor web multi-plataforma de código abierto. Su principal ventaja es su gran popularidad, lo que garantiza que se pueda encontrar una gran documentación en internet.</w:t>
      </w:r>
    </w:p>
    <w:p w:rsidR="00AB56E8" w:rsidRPr="00AB56E8" w:rsidRDefault="00AB56E8" w:rsidP="00AB56E8">
      <w:r w:rsidRPr="00AB56E8">
        <w:t>-</w:t>
      </w:r>
      <w:r>
        <w:t xml:space="preserve"> </w:t>
      </w:r>
      <w:r w:rsidRPr="00AB56E8">
        <w:rPr>
          <w:b/>
        </w:rPr>
        <w:t>MySQL:</w:t>
      </w:r>
      <w:r w:rsidRPr="00AB56E8">
        <w:t xml:space="preserve"> Es un sistema de gestión de base de datos relacional, multihilo y multiusuario que desde el 2009 se desarrolla como software libre.</w:t>
      </w:r>
    </w:p>
    <w:p w:rsidR="00AB56E8" w:rsidRPr="00AB56E8" w:rsidRDefault="00AB56E8" w:rsidP="00AB56E8">
      <w:r w:rsidRPr="00AB56E8">
        <w:t>-</w:t>
      </w:r>
      <w:r>
        <w:t xml:space="preserve"> </w:t>
      </w:r>
      <w:r w:rsidRPr="00AB56E8">
        <w:rPr>
          <w:b/>
        </w:rPr>
        <w:t>PHP:</w:t>
      </w:r>
      <w:r w:rsidRPr="00AB56E8">
        <w:t xml:space="preserve"> Se trata de un lenguaje de programación del lado del servidor. Se trata de uno de los primeros lenguajes de estas características que se pueden incorporar directamente al documento HTML.</w:t>
      </w:r>
    </w:p>
    <w:p w:rsidR="00FA0EA1" w:rsidRDefault="00FA0EA1" w:rsidP="00FA0EA1"/>
    <w:p w:rsidR="00FA0EA1" w:rsidRDefault="00FA0EA1" w:rsidP="00FA0EA1"/>
    <w:p w:rsidR="00066132" w:rsidRDefault="00066132" w:rsidP="00FA0EA1"/>
    <w:p w:rsidR="00CC6A6D" w:rsidRDefault="00CC6A6D" w:rsidP="00FA0EA1">
      <w:pPr>
        <w:rPr>
          <w:b/>
        </w:rPr>
      </w:pPr>
      <w:r w:rsidRPr="00DC4F3D">
        <w:rPr>
          <w:b/>
        </w:rPr>
        <w:lastRenderedPageBreak/>
        <w:t xml:space="preserve">2.3 </w:t>
      </w:r>
      <w:r w:rsidR="00DC4F3D">
        <w:rPr>
          <w:b/>
        </w:rPr>
        <w:t>Bases d</w:t>
      </w:r>
      <w:r w:rsidR="00DC4F3D" w:rsidRPr="00DC4F3D">
        <w:rPr>
          <w:b/>
        </w:rPr>
        <w:t>e Datos</w:t>
      </w:r>
    </w:p>
    <w:p w:rsidR="00DC4F3D" w:rsidRDefault="00DC4F3D" w:rsidP="00DC4F3D">
      <w:r>
        <w:t>El proyecto consta de dos partes bien diferenciadas. Una de ellas se encarga de leer la información de los sensores y almacenarla en una base de datos. La otra se encarga de la lectura de los datos y representar estos en una página web</w:t>
      </w:r>
    </w:p>
    <w:p w:rsidR="00DC4F3D" w:rsidRDefault="00DC4F3D" w:rsidP="00DC4F3D">
      <w:r>
        <w:t xml:space="preserve">Para la base de datos se ha utilizado MySQL un sistema de gestión de bases de datos con código libre cada vez más utilizado por los programadores. También se ha utilizado un programa conocido como </w:t>
      </w:r>
      <w:proofErr w:type="spellStart"/>
      <w:r>
        <w:t>Phpmyadmin</w:t>
      </w:r>
      <w:proofErr w:type="spellEnd"/>
      <w:r>
        <w:t xml:space="preserve"> que permite manejar las bases de datos con interfaz. Para poder usar todas las herramientas requeridas se ha tenido que instalarlas previamente en el sistema. Todo esto se ha realizado de forma rápida mediante la consola necesitando tan solo un comando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mysql-client</w:t>
      </w:r>
      <w:proofErr w:type="spellEnd"/>
      <w:r>
        <w:t xml:space="preserve"> php5-mysql </w:t>
      </w:r>
      <w:proofErr w:type="spellStart"/>
      <w:r>
        <w:t>phpmyadmin</w:t>
      </w:r>
      <w:proofErr w:type="spellEnd"/>
      <w:r>
        <w:t>).</w:t>
      </w:r>
    </w:p>
    <w:p w:rsidR="00DC4F3D" w:rsidRPr="00DC4F3D" w:rsidRDefault="00DC4F3D" w:rsidP="00DC4F3D">
      <w:pPr>
        <w:rPr>
          <w:b/>
        </w:rPr>
      </w:pPr>
      <w:r w:rsidRPr="00DC4F3D">
        <w:rPr>
          <w:b/>
        </w:rPr>
        <w:t>PHPMYADMIN</w:t>
      </w:r>
    </w:p>
    <w:p w:rsidR="00DC4F3D" w:rsidRDefault="00DC4F3D" w:rsidP="00DC4F3D">
      <w:proofErr w:type="spellStart"/>
      <w:r>
        <w:t>Phpmyadmin</w:t>
      </w:r>
      <w:proofErr w:type="spellEnd"/>
      <w:r>
        <w:t xml:space="preserve"> permite, como se ha dicho, manejar la base de datos y sus diferentes tablas de una manera más sencilla. Esto es posible gracias a su interfaz gráfica que evita realizar todas las operaciones con código.</w:t>
      </w:r>
    </w:p>
    <w:p w:rsidR="004252C8" w:rsidRDefault="004252C8" w:rsidP="00DC4F3D"/>
    <w:p w:rsidR="004252C8" w:rsidRDefault="004252C8" w:rsidP="00DC4F3D"/>
    <w:p w:rsidR="004F6F08" w:rsidRDefault="004F6F08" w:rsidP="00DC4F3D"/>
    <w:p w:rsidR="004252C8" w:rsidRDefault="004252C8" w:rsidP="00DC4F3D"/>
    <w:p w:rsidR="00C55537" w:rsidRDefault="00C55537" w:rsidP="00DC4F3D"/>
    <w:p w:rsidR="00C55537" w:rsidRDefault="00C55537" w:rsidP="00DC4F3D"/>
    <w:p w:rsidR="00C55537" w:rsidRDefault="00C55537" w:rsidP="00DC4F3D"/>
    <w:p w:rsidR="00C55537" w:rsidRDefault="00C55537" w:rsidP="00DC4F3D"/>
    <w:p w:rsidR="00C55537" w:rsidRDefault="00C55537" w:rsidP="00DC4F3D"/>
    <w:p w:rsidR="00F76375" w:rsidRDefault="00F76375" w:rsidP="00DC4F3D"/>
    <w:p w:rsidR="00E36312" w:rsidRDefault="004252C8" w:rsidP="00DC4F3D">
      <w:r w:rsidRPr="004252C8">
        <w:rPr>
          <w:b/>
        </w:rPr>
        <w:t>Modelo entidad – Relación</w:t>
      </w:r>
      <w:r>
        <w:t xml:space="preserve"> </w:t>
      </w:r>
    </w:p>
    <w:p w:rsidR="00F76375" w:rsidRDefault="00F76375" w:rsidP="00DC4F3D"/>
    <w:p w:rsidR="00AF50D7" w:rsidRDefault="00AF50D7" w:rsidP="00AF50D7">
      <w:pPr>
        <w:jc w:val="center"/>
      </w:pPr>
      <w:r>
        <w:t xml:space="preserve">Figura 12. </w:t>
      </w:r>
      <w:r>
        <w:rPr>
          <w:b/>
        </w:rPr>
        <w:t>Modelo Entidad – Relación</w:t>
      </w:r>
    </w:p>
    <w:p w:rsidR="004252C8" w:rsidRDefault="004252C8" w:rsidP="00DC4F3D">
      <w:r>
        <w:rPr>
          <w:noProof/>
          <w:lang w:eastAsia="es-CO"/>
        </w:rPr>
        <w:drawing>
          <wp:inline distT="0" distB="0" distL="0" distR="0">
            <wp:extent cx="5791835" cy="278668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2786688"/>
                    </a:xfrm>
                    <a:prstGeom prst="rect">
                      <a:avLst/>
                    </a:prstGeom>
                    <a:noFill/>
                    <a:ln>
                      <a:noFill/>
                    </a:ln>
                  </pic:spPr>
                </pic:pic>
              </a:graphicData>
            </a:graphic>
          </wp:inline>
        </w:drawing>
      </w:r>
    </w:p>
    <w:p w:rsidR="00F76375" w:rsidRDefault="00F76375" w:rsidP="00DC4F3D">
      <w:pPr>
        <w:rPr>
          <w:b/>
        </w:rPr>
      </w:pPr>
    </w:p>
    <w:p w:rsidR="00F76375" w:rsidRDefault="00F76375" w:rsidP="00DC4F3D">
      <w:pPr>
        <w:rPr>
          <w:b/>
        </w:rPr>
      </w:pPr>
    </w:p>
    <w:p w:rsidR="00F76375" w:rsidRDefault="00F76375" w:rsidP="00DC4F3D">
      <w:pPr>
        <w:rPr>
          <w:b/>
        </w:rPr>
      </w:pPr>
    </w:p>
    <w:p w:rsidR="00F76375" w:rsidRDefault="00F76375" w:rsidP="00DC4F3D">
      <w:pPr>
        <w:rPr>
          <w:b/>
        </w:rPr>
      </w:pPr>
    </w:p>
    <w:p w:rsidR="00F76375" w:rsidRDefault="00F76375" w:rsidP="00DC4F3D">
      <w:pPr>
        <w:rPr>
          <w:b/>
        </w:rPr>
      </w:pPr>
    </w:p>
    <w:p w:rsidR="00F76375" w:rsidRDefault="00F76375" w:rsidP="00DC4F3D">
      <w:pPr>
        <w:rPr>
          <w:b/>
        </w:rPr>
      </w:pPr>
    </w:p>
    <w:p w:rsidR="00F76375" w:rsidRDefault="00F76375" w:rsidP="00DC4F3D">
      <w:pPr>
        <w:rPr>
          <w:b/>
        </w:rPr>
      </w:pPr>
      <w:r>
        <w:rPr>
          <w:b/>
        </w:rPr>
        <w:t>Diccionario de datos</w:t>
      </w:r>
    </w:p>
    <w:tbl>
      <w:tblPr>
        <w:tblW w:w="9480" w:type="dxa"/>
        <w:jc w:val="center"/>
        <w:tblCellMar>
          <w:left w:w="70" w:type="dxa"/>
          <w:right w:w="70" w:type="dxa"/>
        </w:tblCellMar>
        <w:tblLook w:val="04A0" w:firstRow="1" w:lastRow="0" w:firstColumn="1" w:lastColumn="0" w:noHBand="0" w:noVBand="1"/>
      </w:tblPr>
      <w:tblGrid>
        <w:gridCol w:w="3366"/>
        <w:gridCol w:w="1714"/>
        <w:gridCol w:w="474"/>
        <w:gridCol w:w="487"/>
        <w:gridCol w:w="500"/>
        <w:gridCol w:w="567"/>
        <w:gridCol w:w="487"/>
        <w:gridCol w:w="447"/>
        <w:gridCol w:w="407"/>
        <w:gridCol w:w="900"/>
        <w:gridCol w:w="1154"/>
      </w:tblGrid>
      <w:tr w:rsidR="00F76375" w:rsidRPr="00A60C31" w:rsidTr="00A60C31">
        <w:trPr>
          <w:trHeight w:val="300"/>
          <w:jc w:val="center"/>
        </w:trPr>
        <w:tc>
          <w:tcPr>
            <w:tcW w:w="9480" w:type="dxa"/>
            <w:gridSpan w:val="11"/>
            <w:tcBorders>
              <w:top w:val="nil"/>
              <w:left w:val="nil"/>
              <w:bottom w:val="single" w:sz="8" w:space="0" w:color="000000"/>
              <w:right w:val="nil"/>
            </w:tcBorders>
            <w:shd w:val="clear" w:color="auto" w:fill="auto"/>
            <w:vAlign w:val="center"/>
            <w:hideMark/>
          </w:tcPr>
          <w:p w:rsidR="00F76375" w:rsidRPr="00A60C31" w:rsidRDefault="00AE504A"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B</w:t>
            </w:r>
            <w:r w:rsidR="00F76375" w:rsidRPr="00A60C31">
              <w:rPr>
                <w:rFonts w:eastAsia="Times New Roman" w:cs="Times New Roman"/>
                <w:color w:val="000000"/>
                <w:szCs w:val="24"/>
                <w:lang w:eastAsia="es-CO"/>
              </w:rPr>
              <w:t>uss</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id_buss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id_modelo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id_asientos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id_almacen</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id_ruta</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r w:rsidRPr="00A60C31">
              <w:rPr>
                <w:rFonts w:eastAsia="Times New Roman" w:cs="Times New Roman"/>
                <w:color w:val="000000"/>
                <w:szCs w:val="24"/>
                <w:lang w:eastAsia="es-CO"/>
              </w:rPr>
              <w:t>cliente</w:t>
            </w:r>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id_cliente</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id_nombre</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id_apellido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id_correo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id_direccion</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cliente_has_tiket</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cliente_id_cliente</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lastRenderedPageBreak/>
              <w:t>tiket_id_tiket</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val="en-US" w:eastAsia="es-CO"/>
              </w:rPr>
            </w:pPr>
            <w:proofErr w:type="spellStart"/>
            <w:r w:rsidRPr="00A60C31">
              <w:rPr>
                <w:rFonts w:eastAsia="Times New Roman" w:cs="Times New Roman"/>
                <w:color w:val="808080"/>
                <w:szCs w:val="24"/>
                <w:lang w:val="en-US" w:eastAsia="es-CO"/>
              </w:rPr>
              <w:t>tiket_detalle_tiket_iddetalle_tiket</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detalle_tiket</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iddetalle_tiket</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id_codigo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id_descripcion</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id_precio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id_asiento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id_total</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id_numerotiket</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detalle_tiket_has_ruta</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detalle_tiket_iddetalle_tiket</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ruta_id_ruta</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r w:rsidRPr="00A60C31">
              <w:rPr>
                <w:rFonts w:eastAsia="Times New Roman" w:cs="Times New Roman"/>
                <w:color w:val="000000"/>
                <w:szCs w:val="24"/>
                <w:lang w:eastAsia="es-CO"/>
              </w:rPr>
              <w:t>ruta</w:t>
            </w:r>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id_ruta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id_paradas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id_rutas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id_departamentos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id_direcciones</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ruta_has_buss</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ruta_id_ruta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buss_id_buss</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tiket</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id_tiket</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id_cliente</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id_codigo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id_ruta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lastRenderedPageBreak/>
              <w:t>id_compra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detalle_tiket_iddetalle_tiket</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r w:rsidRPr="00A60C31">
              <w:rPr>
                <w:rFonts w:eastAsia="Times New Roman" w:cs="Times New Roman"/>
                <w:color w:val="000000"/>
                <w:szCs w:val="24"/>
                <w:lang w:eastAsia="es-CO"/>
              </w:rPr>
              <w:t>venta</w:t>
            </w:r>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id_venta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id_precio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id_usuario</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id_hora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id_ruta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id_bus</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id_fecha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id_puesto</w:t>
            </w:r>
            <w:proofErr w:type="spellEnd"/>
          </w:p>
        </w:tc>
        <w:tc>
          <w:tcPr>
            <w:tcW w:w="1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VARCHAR(45)</w:t>
            </w:r>
          </w:p>
        </w:tc>
        <w:tc>
          <w:tcPr>
            <w:tcW w:w="3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9480" w:type="dxa"/>
            <w:gridSpan w:val="11"/>
            <w:tcBorders>
              <w:top w:val="single" w:sz="8" w:space="0" w:color="000000"/>
              <w:left w:val="nil"/>
              <w:bottom w:val="single" w:sz="8" w:space="0" w:color="000000"/>
              <w:right w:val="nil"/>
            </w:tcBorders>
            <w:shd w:val="clear" w:color="auto" w:fill="auto"/>
            <w:vAlign w:val="center"/>
            <w:hideMark/>
          </w:tcPr>
          <w:p w:rsidR="00F76375" w:rsidRPr="00A60C31" w:rsidRDefault="00F76375" w:rsidP="00F76375">
            <w:pPr>
              <w:spacing w:before="0" w:after="0" w:afterAutospacing="0" w:line="240" w:lineRule="auto"/>
              <w:ind w:firstLine="0"/>
              <w:jc w:val="center"/>
              <w:rPr>
                <w:rFonts w:eastAsia="Times New Roman" w:cs="Times New Roman"/>
                <w:color w:val="000000"/>
                <w:szCs w:val="24"/>
                <w:lang w:eastAsia="es-CO"/>
              </w:rPr>
            </w:pPr>
            <w:proofErr w:type="spellStart"/>
            <w:r w:rsidRPr="00A60C31">
              <w:rPr>
                <w:rFonts w:eastAsia="Times New Roman" w:cs="Times New Roman"/>
                <w:color w:val="000000"/>
                <w:szCs w:val="24"/>
                <w:lang w:eastAsia="es-CO"/>
              </w:rPr>
              <w:t>venta_has_tiket</w:t>
            </w:r>
            <w:proofErr w:type="spellEnd"/>
          </w:p>
        </w:tc>
      </w:tr>
      <w:tr w:rsidR="00F76375" w:rsidRPr="00A60C31" w:rsidTr="00A60C31">
        <w:trPr>
          <w:trHeight w:val="300"/>
          <w:jc w:val="center"/>
        </w:trPr>
        <w:tc>
          <w:tcPr>
            <w:tcW w:w="9480" w:type="dxa"/>
            <w:gridSpan w:val="11"/>
            <w:tcBorders>
              <w:top w:val="single" w:sz="8" w:space="0" w:color="000000"/>
              <w:left w:val="single" w:sz="8" w:space="0" w:color="000000"/>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Column</w:t>
            </w:r>
            <w:proofErr w:type="spellEnd"/>
            <w:r w:rsidRPr="00A60C31">
              <w:rPr>
                <w:rFonts w:eastAsia="Times New Roman" w:cs="Times New Roman"/>
                <w:b/>
                <w:bCs/>
                <w:color w:val="000000"/>
                <w:szCs w:val="24"/>
                <w:lang w:eastAsia="es-CO"/>
              </w:rPr>
              <w:t xml:space="preserve"> </w:t>
            </w:r>
            <w:proofErr w:type="spellStart"/>
            <w:r w:rsidRPr="00A60C31">
              <w:rPr>
                <w:rFonts w:eastAsia="Times New Roman" w:cs="Times New Roman"/>
                <w:b/>
                <w:bCs/>
                <w:color w:val="000000"/>
                <w:szCs w:val="24"/>
                <w:lang w:eastAsia="es-CO"/>
              </w:rPr>
              <w:t>name</w:t>
            </w:r>
            <w:proofErr w:type="spellEnd"/>
          </w:p>
        </w:tc>
        <w:tc>
          <w:tcPr>
            <w:tcW w:w="1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DataType</w:t>
            </w:r>
            <w:proofErr w:type="spellEnd"/>
          </w:p>
        </w:tc>
        <w:tc>
          <w:tcPr>
            <w:tcW w:w="3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PK</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NN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UQ</w:t>
            </w:r>
          </w:p>
        </w:tc>
        <w:tc>
          <w:tcPr>
            <w:tcW w:w="44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BIN</w:t>
            </w:r>
          </w:p>
        </w:tc>
        <w:tc>
          <w:tcPr>
            <w:tcW w:w="4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UN</w:t>
            </w:r>
          </w:p>
        </w:tc>
        <w:tc>
          <w:tcPr>
            <w:tcW w:w="32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ZF</w:t>
            </w:r>
          </w:p>
        </w:tc>
        <w:tc>
          <w:tcPr>
            <w:tcW w:w="30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AI</w:t>
            </w:r>
          </w:p>
        </w:tc>
        <w:tc>
          <w:tcPr>
            <w:tcW w:w="760" w:type="dxa"/>
            <w:tcBorders>
              <w:top w:val="nil"/>
              <w:left w:val="nil"/>
              <w:bottom w:val="single" w:sz="8" w:space="0" w:color="C0C0C0"/>
              <w:right w:val="single" w:sz="8" w:space="0" w:color="C0C0C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r w:rsidRPr="00A60C31">
              <w:rPr>
                <w:rFonts w:eastAsia="Times New Roman" w:cs="Times New Roman"/>
                <w:b/>
                <w:bCs/>
                <w:color w:val="000000"/>
                <w:szCs w:val="24"/>
                <w:lang w:eastAsia="es-CO"/>
              </w:rPr>
              <w:t>Default</w:t>
            </w:r>
          </w:p>
        </w:tc>
        <w:tc>
          <w:tcPr>
            <w:tcW w:w="1000" w:type="dxa"/>
            <w:tcBorders>
              <w:top w:val="nil"/>
              <w:left w:val="nil"/>
              <w:bottom w:val="single" w:sz="8" w:space="0" w:color="C0C0C0"/>
              <w:right w:val="single" w:sz="8" w:space="0" w:color="000000"/>
            </w:tcBorders>
            <w:shd w:val="clear" w:color="000000" w:fill="C0C0C0"/>
            <w:vAlign w:val="center"/>
            <w:hideMark/>
          </w:tcPr>
          <w:p w:rsidR="00F76375" w:rsidRPr="00A60C31" w:rsidRDefault="00F76375" w:rsidP="00F76375">
            <w:pPr>
              <w:spacing w:before="0" w:after="0" w:afterAutospacing="0" w:line="240" w:lineRule="auto"/>
              <w:ind w:firstLine="0"/>
              <w:jc w:val="center"/>
              <w:rPr>
                <w:rFonts w:eastAsia="Times New Roman" w:cs="Times New Roman"/>
                <w:b/>
                <w:bCs/>
                <w:color w:val="000000"/>
                <w:szCs w:val="24"/>
                <w:lang w:eastAsia="es-CO"/>
              </w:rPr>
            </w:pPr>
            <w:proofErr w:type="spellStart"/>
            <w:r w:rsidRPr="00A60C31">
              <w:rPr>
                <w:rFonts w:eastAsia="Times New Roman" w:cs="Times New Roman"/>
                <w:b/>
                <w:bCs/>
                <w:color w:val="000000"/>
                <w:szCs w:val="24"/>
                <w:lang w:eastAsia="es-CO"/>
              </w:rPr>
              <w:t>Comment</w:t>
            </w:r>
            <w:proofErr w:type="spellEnd"/>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venta_id_venta</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00"/>
          <w:jc w:val="center"/>
        </w:trPr>
        <w:tc>
          <w:tcPr>
            <w:tcW w:w="3820" w:type="dxa"/>
            <w:tcBorders>
              <w:top w:val="nil"/>
              <w:left w:val="single" w:sz="8" w:space="0" w:color="000000"/>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proofErr w:type="spellStart"/>
            <w:r w:rsidRPr="00A60C31">
              <w:rPr>
                <w:rFonts w:eastAsia="Times New Roman" w:cs="Times New Roman"/>
                <w:color w:val="808080"/>
                <w:szCs w:val="24"/>
                <w:lang w:eastAsia="es-CO"/>
              </w:rPr>
              <w:t>tiket_id_tiket</w:t>
            </w:r>
            <w:proofErr w:type="spellEnd"/>
          </w:p>
        </w:tc>
        <w:tc>
          <w:tcPr>
            <w:tcW w:w="1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C0C0C0"/>
              <w:right w:val="single" w:sz="8" w:space="0" w:color="C0C0C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C0C0C0"/>
              <w:right w:val="single" w:sz="8" w:space="0" w:color="000000"/>
            </w:tcBorders>
            <w:shd w:val="clear" w:color="auto" w:fill="auto"/>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r>
      <w:tr w:rsidR="00F76375" w:rsidRPr="00A60C31" w:rsidTr="00A60C31">
        <w:trPr>
          <w:trHeight w:val="372"/>
          <w:jc w:val="center"/>
        </w:trPr>
        <w:tc>
          <w:tcPr>
            <w:tcW w:w="3820" w:type="dxa"/>
            <w:tcBorders>
              <w:top w:val="nil"/>
              <w:left w:val="single" w:sz="8" w:space="0" w:color="000000"/>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val="en-US" w:eastAsia="es-CO"/>
              </w:rPr>
            </w:pPr>
            <w:proofErr w:type="spellStart"/>
            <w:r w:rsidRPr="00A60C31">
              <w:rPr>
                <w:rFonts w:eastAsia="Times New Roman" w:cs="Times New Roman"/>
                <w:color w:val="808080"/>
                <w:szCs w:val="24"/>
                <w:lang w:val="en-US" w:eastAsia="es-CO"/>
              </w:rPr>
              <w:t>tiket_detalle_tiket_iddetalle_tiket</w:t>
            </w:r>
            <w:proofErr w:type="spellEnd"/>
          </w:p>
        </w:tc>
        <w:tc>
          <w:tcPr>
            <w:tcW w:w="130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INT</w:t>
            </w:r>
          </w:p>
        </w:tc>
        <w:tc>
          <w:tcPr>
            <w:tcW w:w="34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ascii="Segoe UI Symbol" w:eastAsia="Times New Roman" w:hAnsi="Segoe UI Symbol" w:cs="Segoe UI Symbol"/>
                <w:color w:val="808080"/>
                <w:szCs w:val="24"/>
                <w:lang w:eastAsia="es-CO"/>
              </w:rPr>
              <w:t>✔</w:t>
            </w:r>
          </w:p>
        </w:tc>
        <w:tc>
          <w:tcPr>
            <w:tcW w:w="40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4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40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2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30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760" w:type="dxa"/>
            <w:tcBorders>
              <w:top w:val="nil"/>
              <w:left w:val="nil"/>
              <w:bottom w:val="single" w:sz="8" w:space="0" w:color="000000"/>
              <w:right w:val="single" w:sz="8" w:space="0" w:color="C0C0C0"/>
            </w:tcBorders>
            <w:shd w:val="clear" w:color="000000" w:fill="F2F2F2"/>
            <w:vAlign w:val="center"/>
            <w:hideMark/>
          </w:tcPr>
          <w:p w:rsidR="00F76375" w:rsidRPr="00A60C31" w:rsidRDefault="00F76375" w:rsidP="00F76375">
            <w:pPr>
              <w:spacing w:before="0" w:after="0" w:afterAutospacing="0" w:line="240" w:lineRule="auto"/>
              <w:ind w:firstLine="0"/>
              <w:jc w:val="left"/>
              <w:rPr>
                <w:rFonts w:eastAsia="Times New Roman" w:cs="Times New Roman"/>
                <w:color w:val="808080"/>
                <w:szCs w:val="24"/>
                <w:lang w:eastAsia="es-CO"/>
              </w:rPr>
            </w:pPr>
            <w:r w:rsidRPr="00A60C31">
              <w:rPr>
                <w:rFonts w:eastAsia="Times New Roman" w:cs="Times New Roman"/>
                <w:color w:val="808080"/>
                <w:szCs w:val="24"/>
                <w:lang w:eastAsia="es-CO"/>
              </w:rPr>
              <w:t> </w:t>
            </w:r>
          </w:p>
        </w:tc>
        <w:tc>
          <w:tcPr>
            <w:tcW w:w="1000" w:type="dxa"/>
            <w:tcBorders>
              <w:top w:val="nil"/>
              <w:left w:val="nil"/>
              <w:bottom w:val="single" w:sz="8" w:space="0" w:color="000000"/>
              <w:right w:val="single" w:sz="8" w:space="0" w:color="000000"/>
            </w:tcBorders>
            <w:shd w:val="clear" w:color="auto" w:fill="auto"/>
            <w:vAlign w:val="bottom"/>
            <w:hideMark/>
          </w:tcPr>
          <w:p w:rsidR="00F76375" w:rsidRPr="00A60C31" w:rsidRDefault="00F76375" w:rsidP="00F76375">
            <w:pPr>
              <w:spacing w:before="0" w:after="0" w:afterAutospacing="0" w:line="240" w:lineRule="auto"/>
              <w:ind w:firstLine="0"/>
              <w:jc w:val="left"/>
              <w:rPr>
                <w:rFonts w:eastAsia="Times New Roman" w:cs="Times New Roman"/>
                <w:color w:val="000000"/>
                <w:szCs w:val="24"/>
                <w:lang w:eastAsia="es-CO"/>
              </w:rPr>
            </w:pPr>
            <w:r w:rsidRPr="00A60C31">
              <w:rPr>
                <w:rFonts w:eastAsia="Times New Roman" w:cs="Times New Roman"/>
                <w:color w:val="000000"/>
                <w:szCs w:val="24"/>
                <w:lang w:eastAsia="es-CO"/>
              </w:rPr>
              <w:t> </w:t>
            </w:r>
          </w:p>
        </w:tc>
      </w:tr>
    </w:tbl>
    <w:p w:rsidR="00F76375" w:rsidRPr="00F76375" w:rsidRDefault="00F76375" w:rsidP="00DC4F3D">
      <w:pPr>
        <w:rPr>
          <w:b/>
        </w:rPr>
      </w:pPr>
    </w:p>
    <w:p w:rsidR="00F76375" w:rsidRPr="00F76375" w:rsidRDefault="00F76375" w:rsidP="00F76375">
      <w:pPr>
        <w:rPr>
          <w:vanish/>
        </w:rPr>
      </w:pPr>
    </w:p>
    <w:p w:rsidR="00F76375" w:rsidRDefault="00F76375" w:rsidP="00DC4F3D"/>
    <w:p w:rsidR="004252C8" w:rsidRDefault="004252C8" w:rsidP="00DC4F3D"/>
    <w:p w:rsidR="004252C8" w:rsidRDefault="004252C8" w:rsidP="00DC4F3D"/>
    <w:p w:rsidR="004252C8" w:rsidRDefault="004252C8" w:rsidP="00DC4F3D"/>
    <w:p w:rsidR="004252C8" w:rsidRDefault="004252C8" w:rsidP="00DC4F3D"/>
    <w:p w:rsidR="00066132" w:rsidRDefault="00066132" w:rsidP="00DC4F3D"/>
    <w:p w:rsidR="00066132" w:rsidRDefault="00066132" w:rsidP="00DC4F3D"/>
    <w:p w:rsidR="00066132" w:rsidRDefault="00066132" w:rsidP="00DC4F3D"/>
    <w:p w:rsidR="00E70F89" w:rsidRDefault="00E70F89" w:rsidP="00DC4F3D"/>
    <w:p w:rsidR="00E70F89" w:rsidRDefault="00E70F89" w:rsidP="00DC4F3D"/>
    <w:p w:rsidR="00E70F89" w:rsidRDefault="00E70F89" w:rsidP="00DC4F3D"/>
    <w:p w:rsidR="00C55537" w:rsidRDefault="00C55537" w:rsidP="00DC4F3D"/>
    <w:p w:rsidR="00C55537" w:rsidRDefault="00C55537" w:rsidP="00DC4F3D"/>
    <w:p w:rsidR="00066132" w:rsidRDefault="00066132" w:rsidP="00DC4F3D">
      <w:pPr>
        <w:rPr>
          <w:b/>
        </w:rPr>
      </w:pPr>
      <w:r>
        <w:rPr>
          <w:b/>
        </w:rPr>
        <w:t>Interfaz del programa</w:t>
      </w:r>
    </w:p>
    <w:p w:rsidR="00066132" w:rsidRPr="00066132" w:rsidRDefault="00066132" w:rsidP="00066132">
      <w:pPr>
        <w:jc w:val="center"/>
        <w:rPr>
          <w:b/>
        </w:rPr>
      </w:pPr>
      <w:r>
        <w:t>Figura 1</w:t>
      </w:r>
      <w:r w:rsidR="00AF50D7">
        <w:t>3</w:t>
      </w:r>
      <w:r>
        <w:t xml:space="preserve">. </w:t>
      </w:r>
      <w:proofErr w:type="spellStart"/>
      <w:r>
        <w:rPr>
          <w:b/>
        </w:rPr>
        <w:t>Login</w:t>
      </w:r>
      <w:proofErr w:type="spellEnd"/>
    </w:p>
    <w:p w:rsidR="00066132" w:rsidRDefault="00066132" w:rsidP="00DC4F3D">
      <w:pPr>
        <w:rPr>
          <w:b/>
        </w:rPr>
      </w:pPr>
      <w:r w:rsidRPr="002859F1">
        <w:rPr>
          <w:b/>
          <w:noProof/>
          <w:lang w:eastAsia="es-CO"/>
        </w:rPr>
        <w:drawing>
          <wp:inline distT="0" distB="0" distL="0" distR="0" wp14:anchorId="400EB851" wp14:editId="0FC1C502">
            <wp:extent cx="5585460" cy="2964180"/>
            <wp:effectExtent l="0" t="0" r="0" b="7620"/>
            <wp:docPr id="13" name="Imagen 13" descr="C:\Users\yeisson\Documents\proyecto diseño\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isson\Documents\proyecto diseño\login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5460" cy="2964180"/>
                    </a:xfrm>
                    <a:prstGeom prst="rect">
                      <a:avLst/>
                    </a:prstGeom>
                    <a:noFill/>
                    <a:ln>
                      <a:noFill/>
                    </a:ln>
                  </pic:spPr>
                </pic:pic>
              </a:graphicData>
            </a:graphic>
          </wp:inline>
        </w:drawing>
      </w:r>
    </w:p>
    <w:p w:rsidR="00066132" w:rsidRPr="00066132" w:rsidRDefault="00066132" w:rsidP="00066132"/>
    <w:p w:rsidR="00066132" w:rsidRPr="00066132" w:rsidRDefault="00066132" w:rsidP="00066132"/>
    <w:p w:rsidR="00066132" w:rsidRPr="00066132" w:rsidRDefault="00066132" w:rsidP="00066132"/>
    <w:p w:rsidR="00066132" w:rsidRPr="00066132" w:rsidRDefault="00066132" w:rsidP="00066132"/>
    <w:p w:rsidR="00066132" w:rsidRDefault="00066132" w:rsidP="00066132">
      <w:pPr>
        <w:tabs>
          <w:tab w:val="left" w:pos="4116"/>
        </w:tabs>
      </w:pPr>
      <w:r>
        <w:tab/>
      </w:r>
    </w:p>
    <w:p w:rsidR="00066132" w:rsidRDefault="00066132" w:rsidP="00066132">
      <w:pPr>
        <w:tabs>
          <w:tab w:val="left" w:pos="4116"/>
        </w:tabs>
      </w:pPr>
    </w:p>
    <w:p w:rsidR="004F6F08" w:rsidRDefault="004F6F08" w:rsidP="00066132">
      <w:pPr>
        <w:tabs>
          <w:tab w:val="left" w:pos="4116"/>
        </w:tabs>
      </w:pPr>
    </w:p>
    <w:p w:rsidR="00066132" w:rsidRDefault="00066132" w:rsidP="00066132">
      <w:pPr>
        <w:tabs>
          <w:tab w:val="left" w:pos="4116"/>
        </w:tabs>
      </w:pPr>
    </w:p>
    <w:p w:rsidR="00066132" w:rsidRPr="00066132" w:rsidRDefault="00066132" w:rsidP="00066132">
      <w:pPr>
        <w:tabs>
          <w:tab w:val="left" w:pos="4116"/>
        </w:tabs>
        <w:jc w:val="center"/>
        <w:rPr>
          <w:b/>
        </w:rPr>
      </w:pPr>
      <w:r>
        <w:t>Figura 1</w:t>
      </w:r>
      <w:r w:rsidR="00AF50D7">
        <w:t>4</w:t>
      </w:r>
      <w:r>
        <w:t xml:space="preserve">. </w:t>
      </w:r>
      <w:proofErr w:type="spellStart"/>
      <w:r>
        <w:rPr>
          <w:b/>
        </w:rPr>
        <w:t>Menu</w:t>
      </w:r>
      <w:proofErr w:type="spellEnd"/>
    </w:p>
    <w:p w:rsidR="00066132" w:rsidRDefault="00066132" w:rsidP="00DC4F3D">
      <w:pPr>
        <w:rPr>
          <w:b/>
        </w:rPr>
      </w:pPr>
      <w:r w:rsidRPr="002859F1">
        <w:rPr>
          <w:b/>
          <w:noProof/>
          <w:lang w:eastAsia="es-CO"/>
        </w:rPr>
        <w:drawing>
          <wp:inline distT="0" distB="0" distL="0" distR="0" wp14:anchorId="3EEF89EE" wp14:editId="068B3825">
            <wp:extent cx="5791835" cy="3244533"/>
            <wp:effectExtent l="0" t="0" r="0" b="0"/>
            <wp:docPr id="12" name="Imagen 12" descr="C:\Users\yeisson\Documents\proyecto diseño\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isson\Documents\proyecto diseño\menu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3244533"/>
                    </a:xfrm>
                    <a:prstGeom prst="rect">
                      <a:avLst/>
                    </a:prstGeom>
                    <a:noFill/>
                    <a:ln>
                      <a:noFill/>
                    </a:ln>
                  </pic:spPr>
                </pic:pic>
              </a:graphicData>
            </a:graphic>
          </wp:inline>
        </w:drawing>
      </w:r>
    </w:p>
    <w:p w:rsidR="00066132" w:rsidRDefault="00066132" w:rsidP="00DC4F3D">
      <w:pPr>
        <w:rPr>
          <w:b/>
        </w:rPr>
      </w:pPr>
    </w:p>
    <w:p w:rsidR="00AF50D7" w:rsidRDefault="00AF50D7" w:rsidP="00DC4F3D">
      <w:pPr>
        <w:rPr>
          <w:b/>
        </w:rPr>
      </w:pPr>
    </w:p>
    <w:p w:rsidR="00AF50D7" w:rsidRDefault="00AF50D7" w:rsidP="00DC4F3D">
      <w:pPr>
        <w:rPr>
          <w:b/>
        </w:rPr>
      </w:pPr>
    </w:p>
    <w:p w:rsidR="00AF50D7" w:rsidRDefault="00AF50D7" w:rsidP="00DC4F3D">
      <w:pPr>
        <w:rPr>
          <w:b/>
        </w:rPr>
      </w:pPr>
    </w:p>
    <w:p w:rsidR="00CE39FF" w:rsidRDefault="00CE39FF" w:rsidP="00DC4F3D">
      <w:pPr>
        <w:rPr>
          <w:b/>
        </w:rPr>
      </w:pPr>
    </w:p>
    <w:p w:rsidR="00CE39FF" w:rsidRDefault="00CE39FF" w:rsidP="00DC4F3D">
      <w:pPr>
        <w:rPr>
          <w:b/>
        </w:rPr>
      </w:pPr>
    </w:p>
    <w:p w:rsidR="00CE39FF" w:rsidRDefault="00CE39FF" w:rsidP="00DC4F3D">
      <w:pPr>
        <w:rPr>
          <w:b/>
        </w:rPr>
      </w:pPr>
    </w:p>
    <w:p w:rsidR="00AF50D7" w:rsidRPr="00066132" w:rsidRDefault="00AF50D7" w:rsidP="00AF50D7">
      <w:pPr>
        <w:tabs>
          <w:tab w:val="left" w:pos="4116"/>
        </w:tabs>
        <w:jc w:val="center"/>
        <w:rPr>
          <w:b/>
        </w:rPr>
      </w:pPr>
      <w:r>
        <w:t xml:space="preserve">Figura 15. </w:t>
      </w:r>
      <w:r>
        <w:rPr>
          <w:b/>
        </w:rPr>
        <w:t>Gestor Usuarios</w:t>
      </w:r>
    </w:p>
    <w:p w:rsidR="00E36312" w:rsidRDefault="00F54B39" w:rsidP="00DC4F3D">
      <w:r w:rsidRPr="00F54B39">
        <w:rPr>
          <w:noProof/>
          <w:lang w:eastAsia="es-CO"/>
        </w:rPr>
        <w:drawing>
          <wp:inline distT="0" distB="0" distL="0" distR="0">
            <wp:extent cx="5791835" cy="3378162"/>
            <wp:effectExtent l="0" t="0" r="0" b="0"/>
            <wp:docPr id="11" name="Imagen 11" descr="C:\Users\yeisson\Documents\proyecto diseño\editar-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isson\Documents\proyecto diseño\editar-usuari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378162"/>
                    </a:xfrm>
                    <a:prstGeom prst="rect">
                      <a:avLst/>
                    </a:prstGeom>
                    <a:noFill/>
                    <a:ln>
                      <a:noFill/>
                    </a:ln>
                  </pic:spPr>
                </pic:pic>
              </a:graphicData>
            </a:graphic>
          </wp:inline>
        </w:drawing>
      </w:r>
    </w:p>
    <w:p w:rsidR="00AF50D7" w:rsidRDefault="00AF50D7" w:rsidP="00DC4F3D"/>
    <w:p w:rsidR="00AF50D7" w:rsidRDefault="00AF50D7" w:rsidP="00DC4F3D"/>
    <w:p w:rsidR="00AF50D7" w:rsidRDefault="00AF50D7" w:rsidP="00DC4F3D"/>
    <w:p w:rsidR="00AF50D7" w:rsidRDefault="00AF50D7" w:rsidP="00DC4F3D"/>
    <w:p w:rsidR="00AF50D7" w:rsidRDefault="00AF50D7" w:rsidP="00DC4F3D"/>
    <w:p w:rsidR="00AF50D7" w:rsidRDefault="00AF50D7" w:rsidP="00DC4F3D"/>
    <w:p w:rsidR="00AF50D7" w:rsidRDefault="00AF50D7" w:rsidP="00DC4F3D"/>
    <w:p w:rsidR="00AF50D7" w:rsidRPr="00066132" w:rsidRDefault="00AF50D7" w:rsidP="00AF50D7">
      <w:pPr>
        <w:tabs>
          <w:tab w:val="left" w:pos="4116"/>
        </w:tabs>
        <w:jc w:val="center"/>
        <w:rPr>
          <w:b/>
        </w:rPr>
      </w:pPr>
      <w:r>
        <w:t xml:space="preserve">Figura 16. </w:t>
      </w:r>
      <w:r>
        <w:rPr>
          <w:b/>
        </w:rPr>
        <w:t>Gestor de Terminales</w:t>
      </w:r>
    </w:p>
    <w:p w:rsidR="00E36312" w:rsidRDefault="00F54B39" w:rsidP="00DC4F3D">
      <w:r w:rsidRPr="00F54B39">
        <w:rPr>
          <w:noProof/>
          <w:lang w:eastAsia="es-CO"/>
        </w:rPr>
        <w:drawing>
          <wp:inline distT="0" distB="0" distL="0" distR="0">
            <wp:extent cx="5791835" cy="3603918"/>
            <wp:effectExtent l="0" t="0" r="0" b="0"/>
            <wp:docPr id="14" name="Imagen 14" descr="C:\Users\yeisson\Documents\proyecto diseño\editar-term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isson\Documents\proyecto diseño\editar-termi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3603918"/>
                    </a:xfrm>
                    <a:prstGeom prst="rect">
                      <a:avLst/>
                    </a:prstGeom>
                    <a:noFill/>
                    <a:ln>
                      <a:noFill/>
                    </a:ln>
                  </pic:spPr>
                </pic:pic>
              </a:graphicData>
            </a:graphic>
          </wp:inline>
        </w:drawing>
      </w:r>
    </w:p>
    <w:p w:rsidR="00AF50D7" w:rsidRPr="00066132" w:rsidRDefault="00AF50D7" w:rsidP="00AF50D7">
      <w:pPr>
        <w:tabs>
          <w:tab w:val="left" w:pos="4116"/>
        </w:tabs>
        <w:jc w:val="center"/>
        <w:rPr>
          <w:b/>
        </w:rPr>
      </w:pPr>
      <w:r>
        <w:t xml:space="preserve">Figura 17. </w:t>
      </w:r>
      <w:r>
        <w:rPr>
          <w:b/>
        </w:rPr>
        <w:t>Rutas y Destinos</w:t>
      </w:r>
    </w:p>
    <w:p w:rsidR="00AF50D7" w:rsidRDefault="00F54B39" w:rsidP="00DC4F3D">
      <w:r w:rsidRPr="00F54B39">
        <w:rPr>
          <w:noProof/>
          <w:lang w:eastAsia="es-CO"/>
        </w:rPr>
        <w:lastRenderedPageBreak/>
        <w:drawing>
          <wp:inline distT="0" distB="0" distL="0" distR="0">
            <wp:extent cx="4152900" cy="2103120"/>
            <wp:effectExtent l="0" t="0" r="0" b="0"/>
            <wp:docPr id="15" name="Imagen 15" descr="C:\Users\yeisson\Documents\proyecto diseño\desti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isson\Documents\proyecto diseño\destino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2103120"/>
                    </a:xfrm>
                    <a:prstGeom prst="rect">
                      <a:avLst/>
                    </a:prstGeom>
                    <a:noFill/>
                    <a:ln>
                      <a:noFill/>
                    </a:ln>
                  </pic:spPr>
                </pic:pic>
              </a:graphicData>
            </a:graphic>
          </wp:inline>
        </w:drawing>
      </w:r>
    </w:p>
    <w:p w:rsidR="00F54B39" w:rsidRDefault="00AF50D7" w:rsidP="00AF50D7">
      <w:pPr>
        <w:tabs>
          <w:tab w:val="left" w:pos="705"/>
        </w:tabs>
      </w:pPr>
      <w:r>
        <w:tab/>
      </w:r>
    </w:p>
    <w:p w:rsidR="00AF50D7" w:rsidRPr="00066132" w:rsidRDefault="00AF50D7" w:rsidP="00AF50D7">
      <w:pPr>
        <w:tabs>
          <w:tab w:val="left" w:pos="4116"/>
        </w:tabs>
        <w:jc w:val="center"/>
        <w:rPr>
          <w:b/>
        </w:rPr>
      </w:pPr>
      <w:r>
        <w:t xml:space="preserve">Figura 18. </w:t>
      </w:r>
      <w:r>
        <w:rPr>
          <w:b/>
        </w:rPr>
        <w:t>Gestor de Boletos</w:t>
      </w:r>
    </w:p>
    <w:p w:rsidR="00F54B39" w:rsidRDefault="00F54B39" w:rsidP="00DC4F3D">
      <w:r w:rsidRPr="00F54B39">
        <w:rPr>
          <w:noProof/>
          <w:lang w:eastAsia="es-CO"/>
        </w:rPr>
        <w:lastRenderedPageBreak/>
        <w:drawing>
          <wp:inline distT="0" distB="0" distL="0" distR="0">
            <wp:extent cx="5791835" cy="5062421"/>
            <wp:effectExtent l="0" t="0" r="0" b="5080"/>
            <wp:docPr id="16" name="Imagen 16" descr="C:\Users\yeisson\Documents\proyecto diseño\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eisson\Documents\proyecto diseño\bu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5062421"/>
                    </a:xfrm>
                    <a:prstGeom prst="rect">
                      <a:avLst/>
                    </a:prstGeom>
                    <a:noFill/>
                    <a:ln>
                      <a:noFill/>
                    </a:ln>
                  </pic:spPr>
                </pic:pic>
              </a:graphicData>
            </a:graphic>
          </wp:inline>
        </w:drawing>
      </w:r>
    </w:p>
    <w:p w:rsidR="00A80167" w:rsidRDefault="00A80167" w:rsidP="00A80167">
      <w:pPr>
        <w:rPr>
          <w:rFonts w:cs="Times New Roman"/>
          <w:szCs w:val="24"/>
        </w:rPr>
      </w:pPr>
    </w:p>
    <w:p w:rsidR="00AF50D7" w:rsidRDefault="00AF50D7" w:rsidP="00A80167">
      <w:pPr>
        <w:rPr>
          <w:rFonts w:cs="Times New Roman"/>
          <w:szCs w:val="24"/>
        </w:rPr>
      </w:pPr>
    </w:p>
    <w:p w:rsidR="00A04281" w:rsidRDefault="00A04281" w:rsidP="00A80167">
      <w:pPr>
        <w:rPr>
          <w:rFonts w:cs="Times New Roman"/>
          <w:szCs w:val="24"/>
        </w:rPr>
      </w:pPr>
    </w:p>
    <w:p w:rsidR="00A04281" w:rsidRDefault="00A04281" w:rsidP="00A80167">
      <w:pPr>
        <w:rPr>
          <w:rFonts w:cs="Times New Roman"/>
          <w:szCs w:val="24"/>
        </w:rPr>
      </w:pPr>
    </w:p>
    <w:p w:rsidR="00A04281" w:rsidRDefault="00A04281" w:rsidP="00A80167">
      <w:pPr>
        <w:rPr>
          <w:rFonts w:cs="Times New Roman"/>
          <w:szCs w:val="24"/>
        </w:rPr>
      </w:pPr>
    </w:p>
    <w:p w:rsidR="00A04281" w:rsidRPr="00AF50D7" w:rsidRDefault="00A04281" w:rsidP="00A04281">
      <w:pPr>
        <w:jc w:val="center"/>
        <w:rPr>
          <w:b/>
        </w:rPr>
      </w:pPr>
      <w:r>
        <w:lastRenderedPageBreak/>
        <w:t xml:space="preserve">Tabla 2. </w:t>
      </w:r>
      <w:r>
        <w:rPr>
          <w:b/>
        </w:rPr>
        <w:t>Casos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5293"/>
      </w:tblGrid>
      <w:tr w:rsidR="00A80167" w:rsidRPr="00A80167" w:rsidTr="004252C8">
        <w:trPr>
          <w:trHeight w:val="327"/>
          <w:jc w:val="center"/>
        </w:trPr>
        <w:tc>
          <w:tcPr>
            <w:tcW w:w="3021" w:type="dxa"/>
            <w:shd w:val="clear" w:color="auto" w:fill="auto"/>
          </w:tcPr>
          <w:p w:rsidR="00A80167" w:rsidRPr="00A80167" w:rsidRDefault="00A80167" w:rsidP="00A80167">
            <w:pPr>
              <w:rPr>
                <w:rFonts w:cs="Times New Roman"/>
                <w:szCs w:val="24"/>
              </w:rPr>
            </w:pPr>
            <w:r w:rsidRPr="00A80167">
              <w:rPr>
                <w:rFonts w:cs="Times New Roman"/>
                <w:szCs w:val="24"/>
              </w:rPr>
              <w:t>Versión del documento:</w:t>
            </w:r>
          </w:p>
        </w:tc>
        <w:tc>
          <w:tcPr>
            <w:tcW w:w="5293" w:type="dxa"/>
            <w:shd w:val="clear" w:color="auto" w:fill="auto"/>
          </w:tcPr>
          <w:p w:rsidR="00A80167" w:rsidRPr="00A80167" w:rsidRDefault="00A80167" w:rsidP="00A80167">
            <w:pPr>
              <w:rPr>
                <w:rFonts w:cs="Times New Roman"/>
                <w:szCs w:val="24"/>
              </w:rPr>
            </w:pPr>
            <w:r w:rsidRPr="00A80167">
              <w:rPr>
                <w:rFonts w:cs="Times New Roman"/>
                <w:szCs w:val="24"/>
              </w:rPr>
              <w:t>1.1</w:t>
            </w:r>
          </w:p>
        </w:tc>
      </w:tr>
      <w:tr w:rsidR="00A80167" w:rsidRPr="00A80167" w:rsidTr="004252C8">
        <w:trPr>
          <w:trHeight w:val="327"/>
          <w:jc w:val="center"/>
        </w:trPr>
        <w:tc>
          <w:tcPr>
            <w:tcW w:w="3021" w:type="dxa"/>
            <w:shd w:val="clear" w:color="auto" w:fill="auto"/>
          </w:tcPr>
          <w:p w:rsidR="00A80167" w:rsidRPr="00A80167" w:rsidRDefault="00A80167" w:rsidP="00A80167">
            <w:pPr>
              <w:rPr>
                <w:rFonts w:cs="Times New Roman"/>
                <w:szCs w:val="24"/>
              </w:rPr>
            </w:pPr>
            <w:r w:rsidRPr="00A80167">
              <w:rPr>
                <w:rFonts w:cs="Times New Roman"/>
                <w:szCs w:val="24"/>
              </w:rPr>
              <w:t>Fecha:</w:t>
            </w:r>
          </w:p>
        </w:tc>
        <w:tc>
          <w:tcPr>
            <w:tcW w:w="5293" w:type="dxa"/>
            <w:shd w:val="clear" w:color="auto" w:fill="auto"/>
          </w:tcPr>
          <w:p w:rsidR="00A80167" w:rsidRPr="00A80167" w:rsidRDefault="00A80167" w:rsidP="00A80167">
            <w:pPr>
              <w:rPr>
                <w:rFonts w:cs="Times New Roman"/>
                <w:szCs w:val="24"/>
              </w:rPr>
            </w:pPr>
            <w:r w:rsidRPr="00A80167">
              <w:rPr>
                <w:rFonts w:cs="Times New Roman"/>
                <w:szCs w:val="24"/>
              </w:rPr>
              <w:t>23/11/2017</w:t>
            </w:r>
          </w:p>
        </w:tc>
      </w:tr>
      <w:tr w:rsidR="00A80167" w:rsidRPr="00A80167" w:rsidTr="004252C8">
        <w:trPr>
          <w:trHeight w:val="345"/>
          <w:jc w:val="center"/>
        </w:trPr>
        <w:tc>
          <w:tcPr>
            <w:tcW w:w="3021" w:type="dxa"/>
            <w:shd w:val="clear" w:color="auto" w:fill="auto"/>
          </w:tcPr>
          <w:p w:rsidR="00A80167" w:rsidRPr="00A80167" w:rsidRDefault="00A80167" w:rsidP="00A80167">
            <w:pPr>
              <w:rPr>
                <w:rFonts w:cs="Times New Roman"/>
                <w:szCs w:val="24"/>
              </w:rPr>
            </w:pPr>
            <w:r w:rsidRPr="00A80167">
              <w:rPr>
                <w:rFonts w:cs="Times New Roman"/>
                <w:szCs w:val="24"/>
              </w:rPr>
              <w:t>Analista:</w:t>
            </w:r>
          </w:p>
        </w:tc>
        <w:tc>
          <w:tcPr>
            <w:tcW w:w="5293" w:type="dxa"/>
            <w:shd w:val="clear" w:color="auto" w:fill="auto"/>
          </w:tcPr>
          <w:p w:rsidR="00A80167" w:rsidRPr="00A80167" w:rsidRDefault="00A80167" w:rsidP="00A80167">
            <w:pPr>
              <w:rPr>
                <w:rFonts w:cs="Times New Roman"/>
                <w:szCs w:val="24"/>
              </w:rPr>
            </w:pPr>
            <w:proofErr w:type="spellStart"/>
            <w:r w:rsidRPr="00A80167">
              <w:rPr>
                <w:rFonts w:cs="Times New Roman"/>
                <w:szCs w:val="24"/>
              </w:rPr>
              <w:t>Yesion</w:t>
            </w:r>
            <w:proofErr w:type="spellEnd"/>
            <w:r w:rsidRPr="00A80167">
              <w:rPr>
                <w:rFonts w:cs="Times New Roman"/>
                <w:szCs w:val="24"/>
              </w:rPr>
              <w:t xml:space="preserve"> Steven castro Cardona </w:t>
            </w:r>
          </w:p>
          <w:p w:rsidR="00A80167" w:rsidRPr="00A80167" w:rsidRDefault="00A80167" w:rsidP="00A80167">
            <w:pPr>
              <w:rPr>
                <w:rFonts w:cs="Times New Roman"/>
                <w:szCs w:val="24"/>
              </w:rPr>
            </w:pPr>
            <w:proofErr w:type="spellStart"/>
            <w:r w:rsidRPr="00A80167">
              <w:rPr>
                <w:rFonts w:cs="Times New Roman"/>
                <w:szCs w:val="24"/>
              </w:rPr>
              <w:t>Stephany</w:t>
            </w:r>
            <w:proofErr w:type="spellEnd"/>
            <w:r w:rsidRPr="00A80167">
              <w:rPr>
                <w:rFonts w:cs="Times New Roman"/>
                <w:szCs w:val="24"/>
              </w:rPr>
              <w:t xml:space="preserve"> </w:t>
            </w:r>
            <w:proofErr w:type="spellStart"/>
            <w:r w:rsidRPr="00A80167">
              <w:rPr>
                <w:rFonts w:cs="Times New Roman"/>
                <w:szCs w:val="24"/>
              </w:rPr>
              <w:t>Ramirez</w:t>
            </w:r>
            <w:proofErr w:type="spellEnd"/>
            <w:r w:rsidRPr="00A80167">
              <w:rPr>
                <w:rFonts w:cs="Times New Roman"/>
                <w:szCs w:val="24"/>
              </w:rPr>
              <w:t xml:space="preserve"> Posada</w:t>
            </w:r>
          </w:p>
        </w:tc>
      </w:tr>
    </w:tbl>
    <w:p w:rsidR="00A80167" w:rsidRPr="00A80167" w:rsidRDefault="00A80167" w:rsidP="00A80167">
      <w:pPr>
        <w:rPr>
          <w:rFonts w:cs="Times New Roman"/>
          <w:szCs w:val="24"/>
        </w:rPr>
      </w:pPr>
    </w:p>
    <w:p w:rsidR="00A80167" w:rsidRPr="00A80167" w:rsidRDefault="00A04281" w:rsidP="00A04281">
      <w:pPr>
        <w:jc w:val="center"/>
        <w:rPr>
          <w:rFonts w:cs="Times New Roman"/>
          <w:szCs w:val="24"/>
        </w:rPr>
      </w:pPr>
      <w:r>
        <w:t xml:space="preserve">Tabla 3. </w:t>
      </w:r>
      <w:r>
        <w:rPr>
          <w:b/>
        </w:rPr>
        <w:t>Casos de Uso 1</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300"/>
        <w:gridCol w:w="5970"/>
        <w:gridCol w:w="20"/>
      </w:tblGrid>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CU1</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ind w:left="107"/>
              <w:rPr>
                <w:rFonts w:eastAsia="Times New Roman" w:cs="Times New Roman"/>
                <w:szCs w:val="24"/>
                <w:lang w:val="es-EC" w:eastAsia="es-EC" w:bidi="es-EC"/>
              </w:rPr>
            </w:pPr>
            <w:r w:rsidRPr="00A80167">
              <w:rPr>
                <w:rFonts w:cs="Times New Roman"/>
                <w:szCs w:val="24"/>
              </w:rPr>
              <w:t xml:space="preserve"> </w:t>
            </w:r>
            <w:r w:rsidRPr="00A80167">
              <w:rPr>
                <w:sz w:val="20"/>
              </w:rPr>
              <w:t>Venta</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spacing w:before="139"/>
              <w:ind w:left="107"/>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Crear una venta en el sistema</w:t>
            </w:r>
          </w:p>
        </w:tc>
      </w:tr>
      <w:tr w:rsidR="00A80167" w:rsidRPr="00A80167" w:rsidTr="004252C8">
        <w:trPr>
          <w:gridAfter w:val="1"/>
          <w:wAfter w:w="20" w:type="dxa"/>
          <w:jc w:val="center"/>
        </w:trPr>
        <w:tc>
          <w:tcPr>
            <w:tcW w:w="82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lastRenderedPageBreak/>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sz w:val="20"/>
              </w:rPr>
              <w:t>Eliminar una Venta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lang w:val="es-EC"/>
              </w:rPr>
            </w:pPr>
            <w:r w:rsidRPr="00A80167">
              <w:rPr>
                <w:sz w:val="20"/>
              </w:rPr>
              <w:t>Vender Espacio  puesto de asiento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Vender zona de llegada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sz w:val="20"/>
              </w:rPr>
              <w:t xml:space="preserve">Generar </w:t>
            </w:r>
            <w:proofErr w:type="spellStart"/>
            <w:r w:rsidRPr="00A80167">
              <w:rPr>
                <w:sz w:val="20"/>
              </w:rPr>
              <w:t>tiket</w:t>
            </w:r>
            <w:proofErr w:type="spellEnd"/>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tabs>
                <w:tab w:val="left" w:pos="1104"/>
              </w:tabs>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Fin.</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pPr>
            <w:r w:rsidRPr="00A80167">
              <w:rPr>
                <w:b/>
                <w:bCs/>
              </w:rPr>
              <w:t>FLUJOS ALTERNOS</w:t>
            </w:r>
          </w:p>
        </w:tc>
      </w:tr>
    </w:tbl>
    <w:p w:rsidR="00A80167" w:rsidRPr="00A80167" w:rsidRDefault="00A80167" w:rsidP="00A80167">
      <w:pPr>
        <w:rPr>
          <w:sz w:val="8"/>
        </w:rPr>
      </w:pPr>
    </w:p>
    <w:tbl>
      <w:tblPr>
        <w:tblW w:w="0" w:type="auto"/>
        <w:jc w:val="center"/>
        <w:tblLook w:val="0000" w:firstRow="0" w:lastRow="0" w:firstColumn="0" w:lastColumn="0" w:noHBand="0" w:noVBand="0"/>
      </w:tblPr>
      <w:tblGrid>
        <w:gridCol w:w="1280"/>
        <w:gridCol w:w="1010"/>
        <w:gridCol w:w="3035"/>
        <w:gridCol w:w="3005"/>
      </w:tblGrid>
      <w:tr w:rsidR="00A80167" w:rsidRPr="00A80167" w:rsidTr="004252C8">
        <w:trPr>
          <w:jc w:val="center"/>
        </w:trPr>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rPr>
                <w:iCs/>
              </w:rPr>
              <w:t>Inicia:</w:t>
            </w:r>
          </w:p>
        </w:tc>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rPr>
                <w:iCs/>
              </w:rPr>
              <w:t>B2</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rPr>
                <w:iCs/>
              </w:rPr>
              <w:t>Nombre del flujo alterno:</w:t>
            </w:r>
          </w:p>
        </w:tc>
        <w:tc>
          <w:tcPr>
            <w:tcW w:w="3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p>
        </w:tc>
      </w:tr>
    </w:tbl>
    <w:p w:rsidR="00A80167" w:rsidRPr="00A80167" w:rsidRDefault="00A80167" w:rsidP="00A80167">
      <w:pPr>
        <w:rPr>
          <w:sz w:val="8"/>
        </w:rPr>
      </w:pPr>
      <w:r w:rsidRPr="00A80167">
        <w:rPr>
          <w:sz w:val="8"/>
        </w:rPr>
        <w:t xml:space="preserve"> </w:t>
      </w:r>
    </w:p>
    <w:tbl>
      <w:tblPr>
        <w:tblW w:w="0" w:type="auto"/>
        <w:jc w:val="center"/>
        <w:tblLook w:val="0000" w:firstRow="0" w:lastRow="0" w:firstColumn="0" w:lastColumn="0" w:noHBand="0" w:noVBand="0"/>
      </w:tblPr>
      <w:tblGrid>
        <w:gridCol w:w="995"/>
        <w:gridCol w:w="2855"/>
        <w:gridCol w:w="4460"/>
      </w:tblGrid>
      <w:tr w:rsidR="00A80167" w:rsidRPr="00A80167" w:rsidTr="004252C8">
        <w:trPr>
          <w:jc w:val="center"/>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rPr>
                <w:iCs/>
              </w:rPr>
              <w:t>Acción de los actores</w:t>
            </w:r>
          </w:p>
        </w:tc>
        <w:tc>
          <w:tcPr>
            <w:tcW w:w="4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rPr>
                <w:iCs/>
              </w:rPr>
              <w:t>Respuesta del sistema</w:t>
            </w:r>
          </w:p>
        </w:tc>
      </w:tr>
      <w:tr w:rsidR="00A80167" w:rsidRPr="00A80167" w:rsidTr="004252C8">
        <w:trPr>
          <w:jc w:val="center"/>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A1</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r w:rsidRPr="00A80167">
              <w:rPr>
                <w:sz w:val="20"/>
              </w:rPr>
              <w:t>Generar Ventas</w:t>
            </w:r>
          </w:p>
        </w:tc>
        <w:tc>
          <w:tcPr>
            <w:tcW w:w="4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p>
        </w:tc>
      </w:tr>
      <w:tr w:rsidR="00A80167" w:rsidRPr="00A80167" w:rsidTr="004252C8">
        <w:trPr>
          <w:jc w:val="center"/>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A2</w:t>
            </w:r>
          </w:p>
        </w:tc>
        <w:tc>
          <w:tcPr>
            <w:tcW w:w="2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r w:rsidRPr="00A80167">
              <w:rPr>
                <w:sz w:val="20"/>
              </w:rPr>
              <w:t>Generar Informes de Gestión.</w:t>
            </w:r>
          </w:p>
        </w:tc>
        <w:tc>
          <w:tcPr>
            <w:tcW w:w="4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r w:rsidRPr="00A80167">
              <w:t xml:space="preserve"> </w:t>
            </w:r>
          </w:p>
        </w:tc>
      </w:tr>
    </w:tbl>
    <w:p w:rsidR="00A80167" w:rsidRPr="00A80167" w:rsidRDefault="00A80167" w:rsidP="00A80167">
      <w:pPr>
        <w:rPr>
          <w:rFonts w:cs="Times New Roman"/>
          <w:szCs w:val="24"/>
        </w:rPr>
      </w:pPr>
    </w:p>
    <w:p w:rsidR="00A04281" w:rsidRPr="00A80167" w:rsidRDefault="00A04281" w:rsidP="00A04281">
      <w:pPr>
        <w:jc w:val="center"/>
        <w:rPr>
          <w:rFonts w:cs="Times New Roman"/>
          <w:szCs w:val="24"/>
        </w:rPr>
      </w:pPr>
      <w:r>
        <w:t xml:space="preserve">Tabla 4. </w:t>
      </w:r>
      <w:r>
        <w:rPr>
          <w:b/>
        </w:rPr>
        <w:t>Casos de Uso 2</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lastRenderedPageBreak/>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300"/>
        <w:gridCol w:w="5990"/>
      </w:tblGrid>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CU2</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sz w:val="20"/>
              </w:rPr>
              <w:t>Factura</w:t>
            </w:r>
            <w:r w:rsidRPr="00A80167">
              <w:rPr>
                <w:rFonts w:cs="Times New Roman"/>
                <w:szCs w:val="24"/>
              </w:rPr>
              <w:t xml:space="preserve"> </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proofErr w:type="spellStart"/>
            <w:r w:rsidRPr="00A80167">
              <w:rPr>
                <w:rFonts w:eastAsia="Times New Roman" w:cs="Times New Roman"/>
                <w:szCs w:val="24"/>
                <w:lang w:val="es-EC" w:eastAsia="es-EC" w:bidi="es-EC"/>
              </w:rPr>
              <w:t>Genenerar</w:t>
            </w:r>
            <w:proofErr w:type="spellEnd"/>
            <w:r w:rsidRPr="00A80167">
              <w:rPr>
                <w:rFonts w:eastAsia="Times New Roman" w:cs="Times New Roman"/>
                <w:szCs w:val="24"/>
                <w:lang w:val="es-EC" w:eastAsia="es-EC" w:bidi="es-EC"/>
              </w:rPr>
              <w:t xml:space="preserve">  una factura</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2"/>
              <w:rPr>
                <w:rFonts w:eastAsia="Times New Roman" w:cs="Times New Roman"/>
                <w:szCs w:val="24"/>
                <w:lang w:val="es-EC" w:eastAsia="es-EC" w:bidi="es-EC"/>
              </w:rPr>
            </w:pPr>
            <w:r w:rsidRPr="00A80167">
              <w:rPr>
                <w:rFonts w:cs="Times New Roman"/>
                <w:szCs w:val="24"/>
              </w:rPr>
              <w:t xml:space="preserve"> </w:t>
            </w:r>
            <w:r w:rsidRPr="00A80167">
              <w:rPr>
                <w:sz w:val="20"/>
              </w:rPr>
              <w:t>Vender puesto</w:t>
            </w:r>
          </w:p>
          <w:p w:rsidR="00A80167" w:rsidRPr="00A80167" w:rsidRDefault="00A80167" w:rsidP="00A80167">
            <w:pPr>
              <w:rPr>
                <w:rFonts w:cs="Times New Roman"/>
                <w:szCs w:val="24"/>
                <w:lang w:val="es-EC"/>
              </w:rPr>
            </w:pP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sz w:val="20"/>
              </w:rPr>
              <w:t>Vender Pasajes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lang w:val="es-EC"/>
              </w:rPr>
            </w:pPr>
            <w:r w:rsidRPr="00A80167">
              <w:rPr>
                <w:rFonts w:cs="Times New Roman"/>
                <w:szCs w:val="24"/>
                <w:lang w:val="es-EC"/>
              </w:rPr>
              <w:t>Generar ruta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rFonts w:cs="Times New Roman"/>
                <w:szCs w:val="24"/>
              </w:rPr>
              <w:t xml:space="preserve"> </w:t>
            </w:r>
            <w:r w:rsidRPr="00A80167">
              <w:rPr>
                <w:sz w:val="20"/>
              </w:rPr>
              <w:t>Generar</w:t>
            </w:r>
            <w:r w:rsidRPr="00A80167">
              <w:rPr>
                <w:rFonts w:cs="Times New Roman"/>
                <w:szCs w:val="24"/>
                <w:lang w:val="es-EC"/>
              </w:rPr>
              <w:t xml:space="preserve"> una factura</w:t>
            </w:r>
          </w:p>
          <w:p w:rsidR="00A80167" w:rsidRPr="00A80167" w:rsidRDefault="00A80167" w:rsidP="00A80167">
            <w:pPr>
              <w:rPr>
                <w:rFonts w:cs="Times New Roman"/>
                <w:szCs w:val="24"/>
                <w:lang w:val="es-EC"/>
              </w:rPr>
            </w:pP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lastRenderedPageBreak/>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lastRenderedPageBreak/>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tabs>
                <w:tab w:val="left" w:pos="1104"/>
              </w:tabs>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Fin.</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bl>
    <w:p w:rsidR="00A80167" w:rsidRPr="00A80167" w:rsidRDefault="00A80167" w:rsidP="00A80167">
      <w:pPr>
        <w:rPr>
          <w:rFonts w:cs="Times New Roman"/>
          <w:szCs w:val="24"/>
        </w:rPr>
      </w:pPr>
    </w:p>
    <w:p w:rsidR="00A04281" w:rsidRPr="00A80167" w:rsidRDefault="00A04281" w:rsidP="00A04281">
      <w:pPr>
        <w:jc w:val="center"/>
        <w:rPr>
          <w:rFonts w:cs="Times New Roman"/>
          <w:szCs w:val="24"/>
        </w:rPr>
      </w:pPr>
      <w:r>
        <w:t xml:space="preserve">Tabla </w:t>
      </w:r>
      <w:r w:rsidR="0061764F">
        <w:t>5</w:t>
      </w:r>
      <w:r>
        <w:t xml:space="preserve">. </w:t>
      </w:r>
      <w:r>
        <w:rPr>
          <w:b/>
        </w:rPr>
        <w:t>Casos de Uso 3</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279"/>
        <w:gridCol w:w="5935"/>
      </w:tblGrid>
      <w:tr w:rsidR="00A80167" w:rsidRPr="00A80167" w:rsidTr="004252C8">
        <w:trPr>
          <w:trHeight w:val="247"/>
          <w:jc w:val="center"/>
        </w:trPr>
        <w:tc>
          <w:tcPr>
            <w:tcW w:w="2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CU3</w:t>
            </w:r>
          </w:p>
        </w:tc>
      </w:tr>
      <w:tr w:rsidR="00A80167" w:rsidRPr="00A80167" w:rsidTr="004252C8">
        <w:trPr>
          <w:trHeight w:val="273"/>
          <w:jc w:val="center"/>
        </w:trPr>
        <w:tc>
          <w:tcPr>
            <w:tcW w:w="2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sz w:val="20"/>
              </w:rPr>
              <w:t xml:space="preserve">Detalle </w:t>
            </w:r>
            <w:proofErr w:type="spellStart"/>
            <w:r w:rsidRPr="00A80167">
              <w:rPr>
                <w:sz w:val="20"/>
              </w:rPr>
              <w:t>Vehiculo</w:t>
            </w:r>
            <w:proofErr w:type="spellEnd"/>
          </w:p>
        </w:tc>
      </w:tr>
      <w:tr w:rsidR="00A80167" w:rsidRPr="00A80167" w:rsidTr="004252C8">
        <w:trPr>
          <w:trHeight w:val="546"/>
          <w:jc w:val="center"/>
        </w:trPr>
        <w:tc>
          <w:tcPr>
            <w:tcW w:w="2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eastAsia="Times New Roman" w:cs="Times New Roman"/>
                <w:szCs w:val="24"/>
                <w:lang w:val="es-EC" w:eastAsia="es-EC" w:bidi="es-EC"/>
              </w:rPr>
              <w:t xml:space="preserve">Genera detalladamente el estado del </w:t>
            </w:r>
            <w:proofErr w:type="spellStart"/>
            <w:r w:rsidRPr="00A80167">
              <w:rPr>
                <w:rFonts w:eastAsia="Times New Roman" w:cs="Times New Roman"/>
                <w:szCs w:val="24"/>
                <w:lang w:val="es-EC" w:eastAsia="es-EC" w:bidi="es-EC"/>
              </w:rPr>
              <w:t>tranporte</w:t>
            </w:r>
            <w:proofErr w:type="spellEnd"/>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lastRenderedPageBreak/>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18"/>
              </w:tabs>
              <w:autoSpaceDE w:val="0"/>
              <w:autoSpaceDN w:val="0"/>
              <w:spacing w:before="132"/>
              <w:rPr>
                <w:rFonts w:eastAsia="Times New Roman" w:cs="Times New Roman"/>
                <w:szCs w:val="24"/>
                <w:lang w:val="es-EC" w:eastAsia="es-EC" w:bidi="es-EC"/>
              </w:rPr>
            </w:pPr>
            <w:r w:rsidRPr="00A80167">
              <w:rPr>
                <w:rFonts w:eastAsia="Times New Roman" w:cs="Times New Roman"/>
                <w:szCs w:val="24"/>
                <w:lang w:val="es-EC" w:eastAsia="es-EC" w:bidi="es-EC"/>
              </w:rPr>
              <w:t>El tamaño y tipo de vehículo</w:t>
            </w:r>
          </w:p>
          <w:p w:rsidR="00A80167" w:rsidRPr="00A80167" w:rsidRDefault="00A80167" w:rsidP="00A80167">
            <w:pPr>
              <w:rPr>
                <w:rFonts w:cs="Times New Roman"/>
                <w:szCs w:val="24"/>
                <w:lang w:val="es-EC"/>
              </w:rPr>
            </w:pP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rFonts w:eastAsia="Times New Roman" w:cs="Times New Roman"/>
                <w:szCs w:val="24"/>
                <w:lang w:val="es-EC" w:eastAsia="es-EC" w:bidi="es-EC"/>
              </w:rPr>
              <w:t>La ruta asignada a ese vehículo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proofErr w:type="spellStart"/>
            <w:r w:rsidRPr="00A80167">
              <w:rPr>
                <w:rFonts w:cs="Times New Roman"/>
                <w:szCs w:val="24"/>
              </w:rPr>
              <w:t>Ip</w:t>
            </w:r>
            <w:proofErr w:type="spellEnd"/>
            <w:r w:rsidRPr="00A80167">
              <w:rPr>
                <w:rFonts w:cs="Times New Roman"/>
                <w:szCs w:val="24"/>
              </w:rPr>
              <w:t xml:space="preserve"> del vehículo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before="139" w:after="0"/>
              <w:rPr>
                <w:rFonts w:cs="Times New Roman"/>
                <w:szCs w:val="24"/>
              </w:rPr>
            </w:pPr>
            <w:r w:rsidRPr="00A80167">
              <w:rPr>
                <w:rFonts w:cs="Times New Roman"/>
                <w:szCs w:val="24"/>
              </w:rPr>
              <w:t>Generar información del vehículo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before="137" w:after="0"/>
              <w:rPr>
                <w:rFonts w:cs="Times New Roman"/>
                <w:szCs w:val="24"/>
              </w:rPr>
            </w:pPr>
            <w:r w:rsidRPr="00A80167">
              <w:rPr>
                <w:rFonts w:cs="Times New Roman"/>
                <w:szCs w:val="24"/>
              </w:rPr>
              <w:t>Fin.</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bl>
    <w:p w:rsidR="00A80167" w:rsidRPr="00A80167" w:rsidRDefault="00A80167" w:rsidP="00A80167">
      <w:pPr>
        <w:rPr>
          <w:rFonts w:cs="Times New Roman"/>
          <w:szCs w:val="24"/>
        </w:rPr>
      </w:pPr>
    </w:p>
    <w:p w:rsidR="00A04281" w:rsidRPr="00A80167" w:rsidRDefault="00A04281" w:rsidP="00A04281">
      <w:pPr>
        <w:jc w:val="center"/>
        <w:rPr>
          <w:rFonts w:cs="Times New Roman"/>
          <w:szCs w:val="24"/>
        </w:rPr>
      </w:pPr>
      <w:r>
        <w:t xml:space="preserve">Tabla </w:t>
      </w:r>
      <w:r w:rsidR="0061764F">
        <w:t>6</w:t>
      </w:r>
      <w:r>
        <w:t xml:space="preserve">. </w:t>
      </w:r>
      <w:r>
        <w:rPr>
          <w:b/>
        </w:rPr>
        <w:t>Casos de Uso 4</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300"/>
        <w:gridCol w:w="5990"/>
      </w:tblGrid>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CU4</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eastAsia="Times New Roman" w:cs="Times New Roman"/>
                <w:szCs w:val="24"/>
                <w:lang w:val="es-EC" w:eastAsia="es-EC" w:bidi="es-EC"/>
              </w:rPr>
              <w:t>Creación de Usuario</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spacing w:before="137"/>
              <w:rPr>
                <w:rFonts w:eastAsia="Times New Roman" w:cs="Times New Roman"/>
                <w:szCs w:val="24"/>
                <w:lang w:val="es-EC" w:eastAsia="es-EC" w:bidi="es-EC"/>
              </w:rPr>
            </w:pPr>
            <w:r w:rsidRPr="00A80167">
              <w:rPr>
                <w:rFonts w:eastAsia="Times New Roman" w:cs="Times New Roman"/>
                <w:szCs w:val="24"/>
                <w:lang w:val="es-EC" w:eastAsia="es-EC" w:bidi="es-EC"/>
              </w:rPr>
              <w:t>Crear clientes en el sistema</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lastRenderedPageBreak/>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4"/>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El sistema muestra el formulario de creación de usuarios.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rFonts w:eastAsia="Times New Roman" w:cs="Times New Roman"/>
                <w:szCs w:val="24"/>
                <w:lang w:val="es-EC" w:eastAsia="es-EC" w:bidi="es-EC"/>
              </w:rPr>
              <w:t>El usuario completa los datos del usuario y selecciona la opción</w:t>
            </w:r>
            <w:r w:rsidRPr="00A80167">
              <w:rPr>
                <w:rFonts w:eastAsia="Times New Roman" w:cs="Times New Roman"/>
                <w:spacing w:val="-3"/>
                <w:szCs w:val="24"/>
                <w:lang w:val="es-EC" w:eastAsia="es-EC" w:bidi="es-EC"/>
              </w:rPr>
              <w:t xml:space="preserve"> </w:t>
            </w:r>
            <w:r w:rsidRPr="00A80167">
              <w:rPr>
                <w:rFonts w:eastAsia="Times New Roman" w:cs="Times New Roman"/>
                <w:szCs w:val="24"/>
                <w:lang w:val="es-EC" w:eastAsia="es-EC" w:bidi="es-EC"/>
              </w:rPr>
              <w:t>'guardar'</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rFonts w:eastAsia="Times New Roman" w:cs="Times New Roman"/>
                <w:szCs w:val="24"/>
                <w:lang w:val="es-EC" w:eastAsia="es-EC" w:bidi="es-EC"/>
              </w:rPr>
              <w:t>El sistema verifica los datos ingresados.</w:t>
            </w:r>
          </w:p>
          <w:p w:rsidR="00A80167" w:rsidRPr="00A80167" w:rsidRDefault="00A80167" w:rsidP="00A80167">
            <w:pPr>
              <w:rPr>
                <w:rFonts w:cs="Times New Roman"/>
                <w:szCs w:val="24"/>
                <w:lang w:val="es-EC"/>
              </w:rPr>
            </w:pP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7"/>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El sistema registra al</w:t>
            </w:r>
            <w:r w:rsidRPr="00A80167">
              <w:rPr>
                <w:rFonts w:eastAsia="Times New Roman" w:cs="Times New Roman"/>
                <w:spacing w:val="-4"/>
                <w:szCs w:val="24"/>
                <w:lang w:val="es-EC" w:eastAsia="es-EC" w:bidi="es-EC"/>
              </w:rPr>
              <w:t xml:space="preserve"> </w:t>
            </w:r>
            <w:r w:rsidRPr="00A80167">
              <w:rPr>
                <w:rFonts w:eastAsia="Times New Roman" w:cs="Times New Roman"/>
                <w:szCs w:val="24"/>
                <w:lang w:val="es-EC" w:eastAsia="es-EC" w:bidi="es-EC"/>
              </w:rPr>
              <w:t>cliente.</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tabs>
                <w:tab w:val="left" w:pos="1104"/>
              </w:tabs>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Fin.</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bl>
    <w:p w:rsidR="00A80167" w:rsidRPr="00A80167" w:rsidRDefault="00A80167" w:rsidP="00A80167">
      <w:pPr>
        <w:rPr>
          <w:rFonts w:cs="Times New Roman"/>
          <w:szCs w:val="24"/>
        </w:rPr>
      </w:pPr>
    </w:p>
    <w:p w:rsidR="00A80167" w:rsidRPr="00A80167" w:rsidRDefault="00A80167" w:rsidP="00A80167">
      <w:pPr>
        <w:rPr>
          <w:rFonts w:cs="Times New Roman"/>
          <w:szCs w:val="24"/>
        </w:rPr>
      </w:pPr>
    </w:p>
    <w:p w:rsidR="00A80167" w:rsidRDefault="00A80167" w:rsidP="00A80167">
      <w:pPr>
        <w:rPr>
          <w:rFonts w:cs="Times New Roman"/>
          <w:szCs w:val="24"/>
        </w:rPr>
      </w:pPr>
    </w:p>
    <w:p w:rsidR="00A04281" w:rsidRDefault="00A04281" w:rsidP="00A80167">
      <w:pPr>
        <w:rPr>
          <w:rFonts w:cs="Times New Roman"/>
          <w:szCs w:val="24"/>
        </w:rPr>
      </w:pPr>
    </w:p>
    <w:p w:rsidR="00A04281" w:rsidRPr="00A80167" w:rsidRDefault="00A04281" w:rsidP="00A04281">
      <w:pPr>
        <w:jc w:val="center"/>
        <w:rPr>
          <w:rFonts w:cs="Times New Roman"/>
          <w:szCs w:val="24"/>
        </w:rPr>
      </w:pPr>
      <w:r>
        <w:lastRenderedPageBreak/>
        <w:t xml:space="preserve">Tabla </w:t>
      </w:r>
      <w:r w:rsidR="0061764F">
        <w:t>7</w:t>
      </w:r>
      <w:r>
        <w:t xml:space="preserve">. </w:t>
      </w:r>
      <w:r>
        <w:rPr>
          <w:b/>
        </w:rPr>
        <w:t>Casos de Uso 5</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300"/>
        <w:gridCol w:w="5990"/>
      </w:tblGrid>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CU5</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eastAsia="Times New Roman" w:cs="Times New Roman"/>
                <w:szCs w:val="24"/>
                <w:lang w:val="es-EC" w:eastAsia="es-EC" w:bidi="es-EC"/>
              </w:rPr>
              <w:t>Creación de Factura</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spacing w:before="139"/>
              <w:rPr>
                <w:rFonts w:eastAsia="Times New Roman" w:cs="Times New Roman"/>
                <w:szCs w:val="24"/>
                <w:lang w:val="es-EC" w:eastAsia="es-EC" w:bidi="es-EC"/>
              </w:rPr>
            </w:pPr>
            <w:r w:rsidRPr="00A80167">
              <w:rPr>
                <w:rFonts w:eastAsia="Times New Roman" w:cs="Times New Roman"/>
                <w:szCs w:val="24"/>
                <w:lang w:val="es-EC" w:eastAsia="es-EC" w:bidi="es-EC"/>
              </w:rPr>
              <w:t>Crear factura en el sistema</w:t>
            </w:r>
          </w:p>
          <w:p w:rsidR="00A80167" w:rsidRPr="00A80167" w:rsidRDefault="00A80167" w:rsidP="00A80167">
            <w:pPr>
              <w:rPr>
                <w:rFonts w:cs="Times New Roman"/>
                <w:szCs w:val="24"/>
              </w:rPr>
            </w:pPr>
          </w:p>
        </w:tc>
      </w:tr>
    </w:tbl>
    <w:p w:rsidR="004252C8"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2"/>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El sistema muestra el formulario de creación de</w:t>
            </w:r>
            <w:r w:rsidRPr="00A80167">
              <w:rPr>
                <w:rFonts w:eastAsia="Times New Roman" w:cs="Times New Roman"/>
                <w:spacing w:val="-1"/>
                <w:szCs w:val="24"/>
                <w:lang w:val="es-EC" w:eastAsia="es-EC" w:bidi="es-EC"/>
              </w:rPr>
              <w:t xml:space="preserve"> </w:t>
            </w:r>
            <w:r w:rsidRPr="00A80167">
              <w:rPr>
                <w:rFonts w:eastAsia="Times New Roman" w:cs="Times New Roman"/>
                <w:szCs w:val="24"/>
                <w:lang w:val="es-EC" w:eastAsia="es-EC" w:bidi="es-EC"/>
              </w:rPr>
              <w:t>factura.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40"/>
              <w:rPr>
                <w:rFonts w:eastAsia="Times New Roman" w:cs="Times New Roman"/>
                <w:szCs w:val="24"/>
                <w:lang w:val="es-EC" w:eastAsia="es-EC" w:bidi="es-EC"/>
              </w:rPr>
            </w:pPr>
            <w:r w:rsidRPr="00A80167">
              <w:rPr>
                <w:rFonts w:eastAsia="Times New Roman" w:cs="Times New Roman"/>
                <w:szCs w:val="24"/>
                <w:lang w:val="es-EC" w:eastAsia="es-EC" w:bidi="es-EC"/>
              </w:rPr>
              <w:t>El usuario completa los datos de la factura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lastRenderedPageBreak/>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eastAsia="Times New Roman" w:cs="Times New Roman"/>
                <w:szCs w:val="24"/>
                <w:lang w:val="es-EC" w:eastAsia="es-EC" w:bidi="es-EC"/>
              </w:rPr>
              <w:t>El sistema verifica los datos ingresados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El usuario selecciona la opción</w:t>
            </w:r>
            <w:r w:rsidRPr="00A80167">
              <w:rPr>
                <w:rFonts w:eastAsia="Times New Roman" w:cs="Times New Roman"/>
                <w:spacing w:val="-2"/>
                <w:szCs w:val="24"/>
                <w:lang w:val="es-EC" w:eastAsia="es-EC" w:bidi="es-EC"/>
              </w:rPr>
              <w:t xml:space="preserve"> </w:t>
            </w:r>
            <w:r w:rsidRPr="00A80167">
              <w:rPr>
                <w:rFonts w:eastAsia="Times New Roman" w:cs="Times New Roman"/>
                <w:szCs w:val="24"/>
                <w:lang w:val="es-EC" w:eastAsia="es-EC" w:bidi="es-EC"/>
              </w:rPr>
              <w:t>‘procesar’</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tabs>
                <w:tab w:val="left" w:pos="1104"/>
              </w:tabs>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El sistema registra la</w:t>
            </w:r>
            <w:r w:rsidRPr="00A80167">
              <w:rPr>
                <w:rFonts w:eastAsia="Times New Roman" w:cs="Times New Roman"/>
                <w:spacing w:val="-4"/>
                <w:szCs w:val="24"/>
                <w:lang w:val="es-EC" w:eastAsia="es-EC" w:bidi="es-EC"/>
              </w:rPr>
              <w:t xml:space="preserve"> </w:t>
            </w:r>
            <w:r w:rsidRPr="00A80167">
              <w:rPr>
                <w:rFonts w:eastAsia="Times New Roman" w:cs="Times New Roman"/>
                <w:szCs w:val="24"/>
                <w:lang w:val="es-EC" w:eastAsia="es-EC" w:bidi="es-EC"/>
              </w:rPr>
              <w:t>factura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B6</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El sistema procede a realizar él envió del comprobante</w:t>
            </w:r>
            <w:r w:rsidRPr="00A80167">
              <w:rPr>
                <w:rFonts w:eastAsia="Times New Roman" w:cs="Times New Roman"/>
                <w:spacing w:val="-4"/>
                <w:szCs w:val="24"/>
                <w:lang w:val="es-EC" w:eastAsia="es-EC" w:bidi="es-EC"/>
              </w:rPr>
              <w:t xml:space="preserve"> </w:t>
            </w:r>
            <w:r w:rsidRPr="00A80167">
              <w:rPr>
                <w:rFonts w:eastAsia="Times New Roman" w:cs="Times New Roman"/>
                <w:szCs w:val="24"/>
                <w:lang w:val="es-EC" w:eastAsia="es-EC" w:bidi="es-EC"/>
              </w:rPr>
              <w:t>electrónico.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B7</w:t>
            </w:r>
          </w:p>
          <w:p w:rsidR="00A80167" w:rsidRPr="00A80167" w:rsidRDefault="00A80167" w:rsidP="00A80167">
            <w:pPr>
              <w:rPr>
                <w:rFonts w:cs="Times New Roman"/>
                <w:szCs w:val="24"/>
              </w:rPr>
            </w:pP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El sistema procede a realizar la recepción del comprobante</w:t>
            </w:r>
            <w:r w:rsidRPr="00A80167">
              <w:rPr>
                <w:rFonts w:eastAsia="Times New Roman" w:cs="Times New Roman"/>
                <w:spacing w:val="-7"/>
                <w:szCs w:val="24"/>
                <w:lang w:val="es-EC" w:eastAsia="es-EC" w:bidi="es-EC"/>
              </w:rPr>
              <w:t xml:space="preserve"> </w:t>
            </w:r>
            <w:r w:rsidRPr="00A80167">
              <w:rPr>
                <w:rFonts w:eastAsia="Times New Roman" w:cs="Times New Roman"/>
                <w:szCs w:val="24"/>
                <w:lang w:val="es-EC" w:eastAsia="es-EC" w:bidi="es-EC"/>
              </w:rPr>
              <w:t>electrónico.</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p w:rsidR="00A80167" w:rsidRPr="00A80167" w:rsidRDefault="00A80167" w:rsidP="00A80167">
            <w:pPr>
              <w:rPr>
                <w:rFonts w:cs="Times New Roman"/>
                <w:szCs w:val="24"/>
              </w:rPr>
            </w:pPr>
          </w:p>
        </w:tc>
      </w:tr>
    </w:tbl>
    <w:p w:rsidR="00A80167" w:rsidRPr="00A80167" w:rsidRDefault="00A80167" w:rsidP="00A80167">
      <w:pPr>
        <w:rPr>
          <w:rFonts w:cs="Times New Roman"/>
          <w:szCs w:val="24"/>
        </w:rPr>
      </w:pPr>
    </w:p>
    <w:p w:rsidR="00A80167" w:rsidRPr="00A80167" w:rsidRDefault="00A04281" w:rsidP="00A04281">
      <w:pPr>
        <w:jc w:val="center"/>
        <w:rPr>
          <w:rFonts w:cs="Times New Roman"/>
          <w:szCs w:val="24"/>
        </w:rPr>
      </w:pPr>
      <w:r>
        <w:t xml:space="preserve">Tabla 7. </w:t>
      </w:r>
      <w:r>
        <w:rPr>
          <w:b/>
        </w:rPr>
        <w:t>Casos de Uso 6</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t>ESPECIFICACIÓN CASO DE USO</w:t>
            </w:r>
          </w:p>
        </w:tc>
      </w:tr>
    </w:tbl>
    <w:p w:rsidR="00A80167" w:rsidRPr="00A80167" w:rsidRDefault="00A80167" w:rsidP="00A80167">
      <w:pPr>
        <w:rPr>
          <w:rFonts w:cs="Times New Roman"/>
          <w:szCs w:val="24"/>
        </w:rPr>
      </w:pPr>
    </w:p>
    <w:tbl>
      <w:tblPr>
        <w:tblW w:w="0" w:type="auto"/>
        <w:jc w:val="center"/>
        <w:tblLook w:val="0000" w:firstRow="0" w:lastRow="0" w:firstColumn="0" w:lastColumn="0" w:noHBand="0" w:noVBand="0"/>
      </w:tblPr>
      <w:tblGrid>
        <w:gridCol w:w="2300"/>
        <w:gridCol w:w="5990"/>
      </w:tblGrid>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Código:</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CU6</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Nombre:</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r w:rsidRPr="00A80167">
              <w:rPr>
                <w:rFonts w:eastAsia="Times New Roman" w:cs="Times New Roman"/>
                <w:szCs w:val="24"/>
                <w:lang w:val="es-EC" w:eastAsia="es-EC" w:bidi="es-EC"/>
              </w:rPr>
              <w:t>Creación ruta</w:t>
            </w:r>
          </w:p>
        </w:tc>
      </w:tr>
      <w:tr w:rsidR="00A80167" w:rsidRPr="00A80167" w:rsidTr="004252C8">
        <w:trPr>
          <w:jc w:val="center"/>
        </w:trPr>
        <w:tc>
          <w:tcPr>
            <w:tcW w:w="2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Descripción:</w:t>
            </w:r>
          </w:p>
        </w:tc>
        <w:tc>
          <w:tcPr>
            <w:tcW w:w="5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spacing w:before="137"/>
              <w:ind w:left="107"/>
              <w:rPr>
                <w:rFonts w:eastAsia="Times New Roman" w:cs="Times New Roman"/>
                <w:szCs w:val="24"/>
                <w:lang w:val="es-EC" w:eastAsia="es-EC" w:bidi="es-EC"/>
              </w:rPr>
            </w:pPr>
            <w:r w:rsidRPr="00A80167">
              <w:rPr>
                <w:rFonts w:cs="Times New Roman"/>
                <w:szCs w:val="24"/>
              </w:rPr>
              <w:t xml:space="preserve"> </w:t>
            </w:r>
            <w:r w:rsidRPr="00A80167">
              <w:rPr>
                <w:rFonts w:eastAsia="Times New Roman" w:cs="Times New Roman"/>
                <w:szCs w:val="24"/>
                <w:lang w:val="es-EC" w:eastAsia="es-EC" w:bidi="es-EC"/>
              </w:rPr>
              <w:t>Crear un ruta  a través del sistema</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8270"/>
      </w:tblGrid>
      <w:tr w:rsidR="00A80167" w:rsidRPr="00A80167" w:rsidTr="004252C8">
        <w:trPr>
          <w:jc w:val="center"/>
        </w:trPr>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jc w:val="center"/>
              <w:rPr>
                <w:rFonts w:cs="Times New Roman"/>
                <w:szCs w:val="24"/>
              </w:rPr>
            </w:pPr>
            <w:r w:rsidRPr="00A80167">
              <w:rPr>
                <w:rFonts w:cs="Times New Roman"/>
                <w:b/>
                <w:bCs/>
                <w:szCs w:val="24"/>
              </w:rPr>
              <w:lastRenderedPageBreak/>
              <w:t>FLUJO BÁSICO</w:t>
            </w:r>
          </w:p>
        </w:tc>
      </w:tr>
    </w:tbl>
    <w:p w:rsidR="00A80167" w:rsidRPr="00A80167" w:rsidRDefault="00A80167" w:rsidP="00A80167">
      <w:pPr>
        <w:rPr>
          <w:rFonts w:cs="Times New Roman"/>
          <w:szCs w:val="24"/>
        </w:rPr>
      </w:pPr>
      <w:r w:rsidRPr="00A80167">
        <w:rPr>
          <w:rFonts w:cs="Times New Roman"/>
          <w:szCs w:val="24"/>
        </w:rPr>
        <w:t xml:space="preserve"> </w:t>
      </w:r>
    </w:p>
    <w:tbl>
      <w:tblPr>
        <w:tblW w:w="0" w:type="auto"/>
        <w:jc w:val="center"/>
        <w:tblLook w:val="0000" w:firstRow="0" w:lastRow="0" w:firstColumn="0" w:lastColumn="0" w:noHBand="0" w:noVBand="0"/>
      </w:tblPr>
      <w:tblGrid>
        <w:gridCol w:w="1025"/>
        <w:gridCol w:w="4777"/>
        <w:gridCol w:w="2523"/>
      </w:tblGrid>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Paso</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Acción de los Actores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iCs/>
                <w:szCs w:val="24"/>
              </w:rPr>
              <w:t>Respuesta del sistema</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B1</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after="0"/>
              <w:rPr>
                <w:rFonts w:cs="Times New Roman"/>
                <w:szCs w:val="24"/>
              </w:rPr>
            </w:pPr>
            <w:r w:rsidRPr="00A80167">
              <w:rPr>
                <w:rFonts w:cs="Times New Roman"/>
                <w:szCs w:val="24"/>
              </w:rPr>
              <w:t>El sistema muestra todas las ubicaciones de las estaciones de parada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B2</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348"/>
              </w:tabs>
              <w:autoSpaceDE w:val="0"/>
              <w:autoSpaceDN w:val="0"/>
              <w:spacing w:before="139"/>
              <w:rPr>
                <w:rFonts w:eastAsia="Times New Roman" w:cs="Times New Roman"/>
                <w:szCs w:val="24"/>
                <w:lang w:val="es-EC" w:eastAsia="es-EC" w:bidi="es-EC"/>
              </w:rPr>
            </w:pPr>
            <w:r w:rsidRPr="00A80167">
              <w:rPr>
                <w:rFonts w:cs="Times New Roman"/>
                <w:szCs w:val="24"/>
              </w:rPr>
              <w:t>El usuario elige su destino o parada.</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B3</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before="137" w:after="0"/>
              <w:ind w:right="100"/>
              <w:rPr>
                <w:rFonts w:cs="Times New Roman"/>
                <w:szCs w:val="24"/>
              </w:rPr>
            </w:pPr>
            <w:r w:rsidRPr="00A80167">
              <w:rPr>
                <w:rFonts w:cs="Times New Roman"/>
                <w:szCs w:val="24"/>
              </w:rPr>
              <w:t>El usuario confirma que ruta es la más adecuada</w:t>
            </w:r>
            <w:r w:rsidRPr="00A80167">
              <w:rPr>
                <w:rFonts w:cs="Times New Roman"/>
                <w:spacing w:val="-1"/>
                <w:szCs w:val="24"/>
              </w:rPr>
              <w:t xml:space="preserve"> </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B4</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El sistema calcula la opción </w:t>
            </w:r>
            <w:proofErr w:type="spellStart"/>
            <w:r w:rsidRPr="00A80167">
              <w:rPr>
                <w:rFonts w:cs="Times New Roman"/>
                <w:szCs w:val="24"/>
              </w:rPr>
              <w:t>mas</w:t>
            </w:r>
            <w:proofErr w:type="spellEnd"/>
            <w:r w:rsidRPr="00A80167">
              <w:rPr>
                <w:rFonts w:cs="Times New Roman"/>
                <w:szCs w:val="24"/>
              </w:rPr>
              <w:t xml:space="preserve"> viable</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B5</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before="139" w:after="0"/>
              <w:rPr>
                <w:rFonts w:cs="Times New Roman"/>
                <w:szCs w:val="24"/>
              </w:rPr>
            </w:pPr>
            <w:r w:rsidRPr="00A80167">
              <w:rPr>
                <w:rFonts w:cs="Times New Roman"/>
                <w:szCs w:val="24"/>
              </w:rPr>
              <w:t>A continuación el usuario seleccionara la opción ‘generar</w:t>
            </w:r>
            <w:r w:rsidRPr="00A80167">
              <w:rPr>
                <w:rFonts w:cs="Times New Roman"/>
                <w:spacing w:val="-7"/>
                <w:szCs w:val="24"/>
              </w:rPr>
              <w:t xml:space="preserve"> ruta</w:t>
            </w:r>
            <w:r w:rsidRPr="00A80167">
              <w:rPr>
                <w:rFonts w:cs="Times New Roman"/>
                <w:szCs w:val="24"/>
              </w:rPr>
              <w:t>’.</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B6</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El último paso es registrarlo en la base de</w:t>
            </w:r>
            <w:r w:rsidRPr="00A80167">
              <w:rPr>
                <w:rFonts w:cs="Times New Roman"/>
                <w:spacing w:val="-3"/>
                <w:szCs w:val="24"/>
              </w:rPr>
              <w:t xml:space="preserve"> </w:t>
            </w:r>
            <w:r w:rsidRPr="00A80167">
              <w:rPr>
                <w:rFonts w:cs="Times New Roman"/>
                <w:szCs w:val="24"/>
              </w:rPr>
              <w:t>datos</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r w:rsidR="00A80167" w:rsidRPr="00A80167" w:rsidTr="004252C8">
        <w:trPr>
          <w:jc w:val="center"/>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B7</w:t>
            </w:r>
          </w:p>
        </w:tc>
        <w:tc>
          <w:tcPr>
            <w:tcW w:w="4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widowControl w:val="0"/>
              <w:tabs>
                <w:tab w:val="left" w:pos="509"/>
              </w:tabs>
              <w:autoSpaceDE w:val="0"/>
              <w:autoSpaceDN w:val="0"/>
              <w:spacing w:before="140" w:after="0"/>
              <w:rPr>
                <w:rFonts w:cs="Times New Roman"/>
                <w:szCs w:val="24"/>
              </w:rPr>
            </w:pPr>
            <w:r w:rsidRPr="00A80167">
              <w:rPr>
                <w:rFonts w:cs="Times New Roman"/>
                <w:szCs w:val="24"/>
              </w:rPr>
              <w:t>Fin.</w:t>
            </w:r>
          </w:p>
        </w:tc>
        <w:tc>
          <w:tcPr>
            <w:tcW w:w="2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167" w:rsidRPr="00A80167" w:rsidRDefault="00A80167" w:rsidP="00A80167">
            <w:pPr>
              <w:rPr>
                <w:rFonts w:cs="Times New Roman"/>
                <w:szCs w:val="24"/>
              </w:rPr>
            </w:pPr>
            <w:r w:rsidRPr="00A80167">
              <w:rPr>
                <w:rFonts w:cs="Times New Roman"/>
                <w:szCs w:val="24"/>
              </w:rPr>
              <w:t xml:space="preserve"> </w:t>
            </w:r>
          </w:p>
        </w:tc>
      </w:tr>
    </w:tbl>
    <w:p w:rsidR="00E36312" w:rsidRDefault="00E36312" w:rsidP="00DC4F3D"/>
    <w:p w:rsidR="004F6F08" w:rsidRDefault="004F6F08" w:rsidP="00DC4F3D"/>
    <w:p w:rsidR="00394AD3" w:rsidRDefault="00394AD3" w:rsidP="00394AD3">
      <w:pPr>
        <w:pStyle w:val="Ttulo1"/>
      </w:pPr>
      <w:bookmarkStart w:id="15" w:name="_Toc499370301"/>
      <w:r>
        <w:lastRenderedPageBreak/>
        <w:t>CONCLUCIONES</w:t>
      </w:r>
      <w:bookmarkEnd w:id="15"/>
      <w:r>
        <w:t xml:space="preserve"> </w:t>
      </w:r>
    </w:p>
    <w:p w:rsidR="00537CE7" w:rsidRPr="00537CE7" w:rsidRDefault="008B6C94" w:rsidP="00083BA4">
      <w:pPr>
        <w:pStyle w:val="Prrafodelista"/>
        <w:numPr>
          <w:ilvl w:val="1"/>
          <w:numId w:val="20"/>
        </w:numPr>
      </w:pPr>
      <w:r>
        <w:rPr>
          <w:rFonts w:cs="Times New Roman"/>
          <w:szCs w:val="24"/>
        </w:rPr>
        <w:t xml:space="preserve">Esta herramienta funciona con </w:t>
      </w:r>
      <w:r w:rsidRPr="008B6C94">
        <w:rPr>
          <w:rFonts w:cs="Times New Roman"/>
          <w:szCs w:val="24"/>
        </w:rPr>
        <w:t xml:space="preserve">puede instalarse en cualquier sistema Operativo </w:t>
      </w:r>
      <w:r w:rsidR="00537CE7">
        <w:rPr>
          <w:rFonts w:cs="Times New Roman"/>
          <w:szCs w:val="24"/>
        </w:rPr>
        <w:t>(GNU/Linux, Unix, Windows, ...)</w:t>
      </w:r>
    </w:p>
    <w:p w:rsidR="00537CE7" w:rsidRPr="00537CE7" w:rsidRDefault="00537CE7" w:rsidP="00083BA4">
      <w:pPr>
        <w:pStyle w:val="Prrafodelista"/>
        <w:numPr>
          <w:ilvl w:val="1"/>
          <w:numId w:val="20"/>
        </w:numPr>
      </w:pPr>
      <w:r>
        <w:rPr>
          <w:rFonts w:cs="Times New Roman"/>
          <w:szCs w:val="24"/>
        </w:rPr>
        <w:t>C</w:t>
      </w:r>
      <w:r w:rsidR="008B6C94" w:rsidRPr="008B6C94">
        <w:rPr>
          <w:rFonts w:cs="Times New Roman"/>
          <w:szCs w:val="24"/>
        </w:rPr>
        <w:t>on diferentes bases de datos (</w:t>
      </w:r>
      <w:proofErr w:type="spellStart"/>
      <w:r w:rsidR="00DB7C25">
        <w:rPr>
          <w:rFonts w:cs="Times New Roman"/>
          <w:szCs w:val="24"/>
        </w:rPr>
        <w:t>Mysql</w:t>
      </w:r>
      <w:proofErr w:type="spellEnd"/>
      <w:r>
        <w:rPr>
          <w:rFonts w:cs="Times New Roman"/>
          <w:szCs w:val="24"/>
        </w:rPr>
        <w:t xml:space="preserve">, </w:t>
      </w:r>
      <w:proofErr w:type="spellStart"/>
      <w:r w:rsidR="00DB7C25">
        <w:rPr>
          <w:rFonts w:cs="Times New Roman"/>
          <w:szCs w:val="24"/>
        </w:rPr>
        <w:t>PhpMyAdmin</w:t>
      </w:r>
      <w:proofErr w:type="spellEnd"/>
      <w:r>
        <w:rPr>
          <w:rFonts w:cs="Times New Roman"/>
          <w:szCs w:val="24"/>
        </w:rPr>
        <w:t xml:space="preserve"> y MS SQL Server)</w:t>
      </w:r>
      <w:r w:rsidR="009B71DA" w:rsidRPr="009B71DA">
        <w:t xml:space="preserve"> </w:t>
      </w:r>
      <w:r w:rsidR="009B71DA" w:rsidRPr="009B71DA">
        <w:rPr>
          <w:rFonts w:cs="Times New Roman"/>
          <w:szCs w:val="24"/>
        </w:rPr>
        <w:t>y en entornos como Internet o Intranet</w:t>
      </w:r>
      <w:r>
        <w:rPr>
          <w:rFonts w:cs="Times New Roman"/>
          <w:szCs w:val="24"/>
        </w:rPr>
        <w:t>.</w:t>
      </w:r>
    </w:p>
    <w:p w:rsidR="008B6C94" w:rsidRPr="004F6F08" w:rsidRDefault="008B6C94" w:rsidP="00DB7C25">
      <w:pPr>
        <w:pStyle w:val="Prrafodelista"/>
        <w:numPr>
          <w:ilvl w:val="1"/>
          <w:numId w:val="20"/>
        </w:numPr>
      </w:pPr>
      <w:r w:rsidRPr="008B6C94">
        <w:rPr>
          <w:rFonts w:cs="Times New Roman"/>
          <w:szCs w:val="24"/>
        </w:rPr>
        <w:t xml:space="preserve"> </w:t>
      </w:r>
      <w:r w:rsidR="00537CE7">
        <w:rPr>
          <w:rFonts w:cs="Times New Roman"/>
          <w:szCs w:val="24"/>
        </w:rPr>
        <w:t>M</w:t>
      </w:r>
      <w:r w:rsidRPr="008B6C94">
        <w:rPr>
          <w:rFonts w:cs="Times New Roman"/>
          <w:szCs w:val="24"/>
        </w:rPr>
        <w:t>aneja múltiples tipos de Formatos (</w:t>
      </w:r>
      <w:r w:rsidR="00DB7C25">
        <w:rPr>
          <w:rFonts w:cs="Times New Roman"/>
          <w:szCs w:val="24"/>
        </w:rPr>
        <w:t>HTML</w:t>
      </w:r>
      <w:r w:rsidRPr="008B6C94">
        <w:rPr>
          <w:rFonts w:cs="Times New Roman"/>
          <w:szCs w:val="24"/>
        </w:rPr>
        <w:t xml:space="preserve">, </w:t>
      </w:r>
      <w:r w:rsidR="00DB7C25">
        <w:rPr>
          <w:rFonts w:cs="Times New Roman"/>
          <w:szCs w:val="24"/>
        </w:rPr>
        <w:t>PHP</w:t>
      </w:r>
      <w:r w:rsidRPr="008B6C94">
        <w:rPr>
          <w:rFonts w:cs="Times New Roman"/>
          <w:szCs w:val="24"/>
        </w:rPr>
        <w:t xml:space="preserve">, </w:t>
      </w:r>
      <w:r w:rsidR="00DB7C25" w:rsidRPr="00DB7C25">
        <w:rPr>
          <w:rFonts w:cs="Times New Roman"/>
          <w:szCs w:val="24"/>
        </w:rPr>
        <w:t>JAVASCRIPT</w:t>
      </w:r>
      <w:r w:rsidRPr="008B6C94">
        <w:rPr>
          <w:rFonts w:cs="Times New Roman"/>
          <w:szCs w:val="24"/>
        </w:rPr>
        <w:t>), logrando así obtener independencia de plataforma tecnológica y reducción de costos en la implementación.</w:t>
      </w:r>
      <w:r>
        <w:rPr>
          <w:rFonts w:cs="Times New Roman"/>
          <w:szCs w:val="24"/>
        </w:rPr>
        <w:t xml:space="preserve"> </w:t>
      </w:r>
    </w:p>
    <w:p w:rsidR="004F6F08" w:rsidRDefault="004F6F08" w:rsidP="004F6F08"/>
    <w:p w:rsidR="004F6F08" w:rsidRDefault="004F6F08" w:rsidP="004F6F08"/>
    <w:p w:rsidR="004F6F08" w:rsidRDefault="004F6F08" w:rsidP="004F6F08"/>
    <w:p w:rsidR="004F6F08" w:rsidRDefault="004F6F08" w:rsidP="004F6F08"/>
    <w:p w:rsidR="004F6F08" w:rsidRDefault="004F6F08" w:rsidP="004F6F08"/>
    <w:p w:rsidR="004F6F08" w:rsidRDefault="004F6F08" w:rsidP="004F6F08"/>
    <w:p w:rsidR="004F6F08" w:rsidRDefault="004F6F08" w:rsidP="004F6F08"/>
    <w:p w:rsidR="00394AD3" w:rsidRDefault="00394AD3" w:rsidP="00394AD3">
      <w:pPr>
        <w:pStyle w:val="Ttulo1"/>
      </w:pPr>
      <w:bookmarkStart w:id="16" w:name="_Toc499370302"/>
      <w:r>
        <w:lastRenderedPageBreak/>
        <w:t>RECOMENDACIONES</w:t>
      </w:r>
      <w:bookmarkEnd w:id="16"/>
    </w:p>
    <w:p w:rsidR="004D3B95" w:rsidRDefault="004D3B95" w:rsidP="00083BA4">
      <w:pPr>
        <w:pStyle w:val="Prrafodelista"/>
        <w:numPr>
          <w:ilvl w:val="1"/>
          <w:numId w:val="20"/>
        </w:numPr>
      </w:pPr>
      <w:r>
        <w:t>Se recomienda a la empresa hacer un mantenimiento semestral para un mejor funcionamiento del software.</w:t>
      </w:r>
    </w:p>
    <w:p w:rsidR="00394AD3" w:rsidRDefault="004D3B95" w:rsidP="00083BA4">
      <w:pPr>
        <w:pStyle w:val="Prrafodelista"/>
        <w:numPr>
          <w:ilvl w:val="1"/>
          <w:numId w:val="20"/>
        </w:numPr>
      </w:pPr>
      <w:r>
        <w:t>También se sugiere llevar a cabo la última versión del sistema, para un mejor funcionamiento del software, ya que estas pueden incluir mejoras que podrían ben</w:t>
      </w:r>
      <w:r w:rsidR="00F26513">
        <w:t>eficiar mucho a los usuarios</w:t>
      </w:r>
      <w:r>
        <w:t>.</w:t>
      </w:r>
    </w:p>
    <w:p w:rsidR="004D3B95" w:rsidRDefault="004D3B95" w:rsidP="00083BA4">
      <w:pPr>
        <w:pStyle w:val="Prrafodelista"/>
        <w:numPr>
          <w:ilvl w:val="1"/>
          <w:numId w:val="20"/>
        </w:numPr>
      </w:pPr>
      <w:r>
        <w:t>Otra sugerencia se</w:t>
      </w:r>
      <w:r w:rsidR="00F26513">
        <w:t>ria capacitar a los usuarios</w:t>
      </w:r>
      <w:r>
        <w:t xml:space="preserve"> que van a manipular el sistema para que aprender todos sus módulos y les sea más fácil ubicarse en el sistema.</w:t>
      </w:r>
    </w:p>
    <w:p w:rsidR="004D3B95" w:rsidRDefault="004D3B95" w:rsidP="00083BA4">
      <w:pPr>
        <w:pStyle w:val="Prrafodelista"/>
        <w:numPr>
          <w:ilvl w:val="1"/>
          <w:numId w:val="20"/>
        </w:numPr>
      </w:pPr>
      <w:r>
        <w:t>Se recomienda mantener el manual del software a la mano por si tienen alguna inquietud</w:t>
      </w:r>
      <w:r w:rsidR="00323D53">
        <w:t xml:space="preserve"> puedan buscar rápidamente en la manual del usuario y encontrar la respuesta </w:t>
      </w:r>
      <w:r w:rsidR="00110644">
        <w:t>fácilmente</w:t>
      </w:r>
      <w:r>
        <w:t>.</w:t>
      </w:r>
    </w:p>
    <w:p w:rsidR="00394AD3" w:rsidRDefault="00394AD3" w:rsidP="00394AD3"/>
    <w:p w:rsidR="00394AD3" w:rsidRDefault="00394AD3" w:rsidP="00394AD3"/>
    <w:p w:rsidR="004F6F08" w:rsidRDefault="004F6F08" w:rsidP="00394AD3"/>
    <w:p w:rsidR="004F6F08" w:rsidRDefault="004F6F08" w:rsidP="00394AD3"/>
    <w:p w:rsidR="004F6F08" w:rsidRDefault="004F6F08" w:rsidP="00394AD3"/>
    <w:p w:rsidR="004F6F08" w:rsidRDefault="004F6F08" w:rsidP="00394AD3"/>
    <w:p w:rsidR="00394AD3" w:rsidRDefault="00394AD3" w:rsidP="00394AD3">
      <w:pPr>
        <w:pStyle w:val="Ttulo1"/>
      </w:pPr>
      <w:bookmarkStart w:id="17" w:name="_Toc499370303"/>
      <w:r>
        <w:lastRenderedPageBreak/>
        <w:t>BIBLIOGRAFIA</w:t>
      </w:r>
      <w:bookmarkEnd w:id="17"/>
    </w:p>
    <w:p w:rsidR="00FB06FA" w:rsidRDefault="001D175A" w:rsidP="00A72024">
      <w:pPr>
        <w:ind w:firstLine="0"/>
      </w:pPr>
      <w:hyperlink r:id="rId28" w:history="1">
        <w:r w:rsidR="0078779D" w:rsidRPr="00281655">
          <w:rPr>
            <w:rStyle w:val="Hipervnculo"/>
          </w:rPr>
          <w:t>https://www.arielmax.com/express-bus-tickets-v2/</w:t>
        </w:r>
      </w:hyperlink>
    </w:p>
    <w:p w:rsidR="0078779D" w:rsidRPr="00394AD3" w:rsidRDefault="0078779D" w:rsidP="00A72024">
      <w:pPr>
        <w:ind w:firstLine="0"/>
      </w:pPr>
    </w:p>
    <w:sectPr w:rsidR="0078779D" w:rsidRPr="00394AD3" w:rsidSect="002E345B">
      <w:footerReference w:type="default" r:id="rId29"/>
      <w:footerReference w:type="first" r:id="rId30"/>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294" w:rsidRDefault="006F2294" w:rsidP="002E345B">
      <w:pPr>
        <w:spacing w:before="0" w:after="0" w:line="240" w:lineRule="auto"/>
      </w:pPr>
      <w:r>
        <w:separator/>
      </w:r>
    </w:p>
  </w:endnote>
  <w:endnote w:type="continuationSeparator" w:id="0">
    <w:p w:rsidR="006F2294" w:rsidRDefault="006F2294" w:rsidP="002E34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070987"/>
      <w:docPartObj>
        <w:docPartGallery w:val="Page Numbers (Bottom of Page)"/>
        <w:docPartUnique/>
      </w:docPartObj>
    </w:sdtPr>
    <w:sdtContent>
      <w:p w:rsidR="00AE504A" w:rsidRDefault="00AE504A">
        <w:pPr>
          <w:pStyle w:val="Piedepgina"/>
          <w:jc w:val="right"/>
        </w:pPr>
        <w:r>
          <w:fldChar w:fldCharType="begin"/>
        </w:r>
        <w:r>
          <w:instrText>PAGE   \* MERGEFORMAT</w:instrText>
        </w:r>
        <w:r>
          <w:fldChar w:fldCharType="separate"/>
        </w:r>
        <w:r w:rsidR="001E5D5A" w:rsidRPr="001E5D5A">
          <w:rPr>
            <w:noProof/>
            <w:lang w:val="es-ES"/>
          </w:rPr>
          <w:t>2</w:t>
        </w:r>
        <w:r>
          <w:fldChar w:fldCharType="end"/>
        </w:r>
      </w:p>
    </w:sdtContent>
  </w:sdt>
  <w:p w:rsidR="00AE504A" w:rsidRDefault="00AE504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790232"/>
      <w:docPartObj>
        <w:docPartGallery w:val="Page Numbers (Bottom of Page)"/>
        <w:docPartUnique/>
      </w:docPartObj>
    </w:sdtPr>
    <w:sdtContent>
      <w:p w:rsidR="00AE504A" w:rsidRDefault="00AE504A">
        <w:pPr>
          <w:pStyle w:val="Piedepgina"/>
          <w:jc w:val="right"/>
        </w:pPr>
        <w:r>
          <w:fldChar w:fldCharType="begin"/>
        </w:r>
        <w:r>
          <w:instrText>PAGE   \* MERGEFORMAT</w:instrText>
        </w:r>
        <w:r>
          <w:fldChar w:fldCharType="separate"/>
        </w:r>
        <w:r w:rsidR="001E5D5A" w:rsidRPr="001E5D5A">
          <w:rPr>
            <w:noProof/>
            <w:lang w:val="es-ES"/>
          </w:rPr>
          <w:t>30</w:t>
        </w:r>
        <w:r>
          <w:fldChar w:fldCharType="end"/>
        </w:r>
      </w:p>
    </w:sdtContent>
  </w:sdt>
  <w:p w:rsidR="00AE504A" w:rsidRDefault="00AE50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48530"/>
      <w:docPartObj>
        <w:docPartGallery w:val="Page Numbers (Bottom of Page)"/>
        <w:docPartUnique/>
      </w:docPartObj>
    </w:sdtPr>
    <w:sdtContent>
      <w:p w:rsidR="00AE504A" w:rsidRDefault="00AE504A">
        <w:pPr>
          <w:pStyle w:val="Piedepgina"/>
          <w:jc w:val="right"/>
        </w:pPr>
        <w:r>
          <w:fldChar w:fldCharType="begin"/>
        </w:r>
        <w:r>
          <w:instrText>PAGE   \* MERGEFORMAT</w:instrText>
        </w:r>
        <w:r>
          <w:fldChar w:fldCharType="separate"/>
        </w:r>
        <w:r w:rsidRPr="002E345B">
          <w:rPr>
            <w:noProof/>
            <w:lang w:val="es-ES"/>
          </w:rPr>
          <w:t>3</w:t>
        </w:r>
        <w:r>
          <w:fldChar w:fldCharType="end"/>
        </w:r>
      </w:p>
    </w:sdtContent>
  </w:sdt>
  <w:p w:rsidR="00AE504A" w:rsidRDefault="00AE50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294" w:rsidRDefault="006F2294" w:rsidP="002E345B">
      <w:pPr>
        <w:spacing w:before="0" w:after="0" w:line="240" w:lineRule="auto"/>
      </w:pPr>
      <w:r>
        <w:separator/>
      </w:r>
    </w:p>
  </w:footnote>
  <w:footnote w:type="continuationSeparator" w:id="0">
    <w:p w:rsidR="006F2294" w:rsidRDefault="006F2294" w:rsidP="002E345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E2D"/>
    <w:multiLevelType w:val="hybridMultilevel"/>
    <w:tmpl w:val="9410D5D8"/>
    <w:lvl w:ilvl="0" w:tplc="240A000F">
      <w:start w:val="1"/>
      <w:numFmt w:val="decimal"/>
      <w:lvlText w:val="%1."/>
      <w:lvlJc w:val="left"/>
      <w:pPr>
        <w:ind w:left="1004" w:hanging="360"/>
      </w:pPr>
    </w:lvl>
    <w:lvl w:ilvl="1" w:tplc="3BEE8D88">
      <w:numFmt w:val="bullet"/>
      <w:lvlText w:val="•"/>
      <w:lvlJc w:val="left"/>
      <w:pPr>
        <w:ind w:left="1724" w:hanging="360"/>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
    <w:nsid w:val="05554A6B"/>
    <w:multiLevelType w:val="hybridMultilevel"/>
    <w:tmpl w:val="6B88BFB4"/>
    <w:lvl w:ilvl="0" w:tplc="E9C0EED0">
      <w:numFmt w:val="bullet"/>
      <w:lvlText w:val="-"/>
      <w:lvlJc w:val="left"/>
      <w:pPr>
        <w:ind w:left="644" w:hanging="360"/>
      </w:pPr>
      <w:rPr>
        <w:rFonts w:ascii="Times New Roman" w:eastAsiaTheme="minorHAnsi"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08652BE1"/>
    <w:multiLevelType w:val="hybridMultilevel"/>
    <w:tmpl w:val="8B085924"/>
    <w:lvl w:ilvl="0" w:tplc="FB62A0F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B57B3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0110940"/>
    <w:multiLevelType w:val="hybridMultilevel"/>
    <w:tmpl w:val="2482F7C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nsid w:val="13EC6DD9"/>
    <w:multiLevelType w:val="hybridMultilevel"/>
    <w:tmpl w:val="EE1083B8"/>
    <w:lvl w:ilvl="0" w:tplc="0C0A0017">
      <w:start w:val="1"/>
      <w:numFmt w:val="lowerLetter"/>
      <w:lvlText w:val="%1)"/>
      <w:lvlJc w:val="left"/>
      <w:pPr>
        <w:ind w:left="1440" w:hanging="360"/>
      </w:pPr>
      <w:rPr>
        <w:rFonts w:cs="Times New Roman"/>
      </w:rPr>
    </w:lvl>
    <w:lvl w:ilvl="1" w:tplc="0C0A0019" w:tentative="1">
      <w:start w:val="1"/>
      <w:numFmt w:val="lowerLetter"/>
      <w:lvlText w:val="%2."/>
      <w:lvlJc w:val="left"/>
      <w:pPr>
        <w:ind w:left="2160" w:hanging="360"/>
      </w:pPr>
      <w:rPr>
        <w:rFonts w:cs="Times New Roman"/>
      </w:rPr>
    </w:lvl>
    <w:lvl w:ilvl="2" w:tplc="0C0A001B" w:tentative="1">
      <w:start w:val="1"/>
      <w:numFmt w:val="lowerRoman"/>
      <w:lvlText w:val="%3."/>
      <w:lvlJc w:val="right"/>
      <w:pPr>
        <w:ind w:left="2880" w:hanging="180"/>
      </w:pPr>
      <w:rPr>
        <w:rFonts w:cs="Times New Roman"/>
      </w:rPr>
    </w:lvl>
    <w:lvl w:ilvl="3" w:tplc="0C0A000F" w:tentative="1">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6">
    <w:nsid w:val="14761E12"/>
    <w:multiLevelType w:val="hybridMultilevel"/>
    <w:tmpl w:val="C17408F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nsid w:val="154C38AC"/>
    <w:multiLevelType w:val="hybridMultilevel"/>
    <w:tmpl w:val="9410D5D8"/>
    <w:lvl w:ilvl="0" w:tplc="240A000F">
      <w:start w:val="1"/>
      <w:numFmt w:val="decimal"/>
      <w:lvlText w:val="%1."/>
      <w:lvlJc w:val="left"/>
      <w:pPr>
        <w:ind w:left="1004" w:hanging="360"/>
      </w:pPr>
    </w:lvl>
    <w:lvl w:ilvl="1" w:tplc="3BEE8D88">
      <w:numFmt w:val="bullet"/>
      <w:lvlText w:val="•"/>
      <w:lvlJc w:val="left"/>
      <w:pPr>
        <w:ind w:left="1724" w:hanging="360"/>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8">
    <w:nsid w:val="15BF7EF1"/>
    <w:multiLevelType w:val="multilevel"/>
    <w:tmpl w:val="BCB6113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9">
    <w:nsid w:val="16044CA7"/>
    <w:multiLevelType w:val="hybridMultilevel"/>
    <w:tmpl w:val="9410D5D8"/>
    <w:lvl w:ilvl="0" w:tplc="240A000F">
      <w:start w:val="1"/>
      <w:numFmt w:val="decimal"/>
      <w:lvlText w:val="%1."/>
      <w:lvlJc w:val="left"/>
      <w:pPr>
        <w:ind w:left="1004" w:hanging="360"/>
      </w:pPr>
    </w:lvl>
    <w:lvl w:ilvl="1" w:tplc="3BEE8D88">
      <w:numFmt w:val="bullet"/>
      <w:lvlText w:val="•"/>
      <w:lvlJc w:val="left"/>
      <w:pPr>
        <w:ind w:left="1724" w:hanging="360"/>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0">
    <w:nsid w:val="184C4C8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BAE15DA"/>
    <w:multiLevelType w:val="hybridMultilevel"/>
    <w:tmpl w:val="E6A27898"/>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12">
    <w:nsid w:val="28B031B6"/>
    <w:multiLevelType w:val="hybridMultilevel"/>
    <w:tmpl w:val="0D444CCE"/>
    <w:lvl w:ilvl="0" w:tplc="21C83934">
      <w:start w:val="1"/>
      <w:numFmt w:val="decimal"/>
      <w:lvlText w:val="%1."/>
      <w:lvlJc w:val="left"/>
      <w:pPr>
        <w:ind w:left="644" w:hanging="360"/>
      </w:pPr>
      <w:rPr>
        <w:rFonts w:hint="default"/>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nsid w:val="2A6639D4"/>
    <w:multiLevelType w:val="multilevel"/>
    <w:tmpl w:val="F53C947A"/>
    <w:lvl w:ilvl="0">
      <w:start w:val="1"/>
      <w:numFmt w:val="decimal"/>
      <w:lvlText w:val="%1."/>
      <w:lvlJc w:val="left"/>
      <w:pPr>
        <w:ind w:left="720" w:hanging="360"/>
      </w:pPr>
      <w:rPr>
        <w:rFonts w:cs="Times New Roman" w:hint="default"/>
      </w:rPr>
    </w:lvl>
    <w:lvl w:ilvl="1">
      <w:start w:val="4"/>
      <w:numFmt w:val="decimal"/>
      <w:isLgl/>
      <w:lvlText w:val="%1.%2"/>
      <w:lvlJc w:val="left"/>
      <w:pPr>
        <w:ind w:left="1424" w:hanging="420"/>
      </w:pPr>
      <w:rPr>
        <w:rFonts w:hint="default"/>
      </w:rPr>
    </w:lvl>
    <w:lvl w:ilvl="2">
      <w:start w:val="1"/>
      <w:numFmt w:val="decimal"/>
      <w:isLgl/>
      <w:lvlText w:val="%1.%2.%3"/>
      <w:lvlJc w:val="left"/>
      <w:pPr>
        <w:ind w:left="2368" w:hanging="720"/>
      </w:pPr>
      <w:rPr>
        <w:rFonts w:hint="default"/>
      </w:rPr>
    </w:lvl>
    <w:lvl w:ilvl="3">
      <w:start w:val="1"/>
      <w:numFmt w:val="decimal"/>
      <w:isLgl/>
      <w:lvlText w:val="%1.%2.%3.%4"/>
      <w:lvlJc w:val="left"/>
      <w:pPr>
        <w:ind w:left="3012" w:hanging="720"/>
      </w:pPr>
      <w:rPr>
        <w:rFonts w:hint="default"/>
      </w:rPr>
    </w:lvl>
    <w:lvl w:ilvl="4">
      <w:start w:val="1"/>
      <w:numFmt w:val="decimal"/>
      <w:isLgl/>
      <w:lvlText w:val="%1.%2.%3.%4.%5"/>
      <w:lvlJc w:val="left"/>
      <w:pPr>
        <w:ind w:left="4016" w:hanging="1080"/>
      </w:pPr>
      <w:rPr>
        <w:rFonts w:hint="default"/>
      </w:rPr>
    </w:lvl>
    <w:lvl w:ilvl="5">
      <w:start w:val="1"/>
      <w:numFmt w:val="decimal"/>
      <w:isLgl/>
      <w:lvlText w:val="%1.%2.%3.%4.%5.%6"/>
      <w:lvlJc w:val="left"/>
      <w:pPr>
        <w:ind w:left="466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08" w:hanging="1440"/>
      </w:pPr>
      <w:rPr>
        <w:rFonts w:hint="default"/>
      </w:rPr>
    </w:lvl>
    <w:lvl w:ilvl="8">
      <w:start w:val="1"/>
      <w:numFmt w:val="decimal"/>
      <w:isLgl/>
      <w:lvlText w:val="%1.%2.%3.%4.%5.%6.%7.%8.%9"/>
      <w:lvlJc w:val="left"/>
      <w:pPr>
        <w:ind w:left="7312" w:hanging="1800"/>
      </w:pPr>
      <w:rPr>
        <w:rFonts w:hint="default"/>
      </w:rPr>
    </w:lvl>
  </w:abstractNum>
  <w:abstractNum w:abstractNumId="14">
    <w:nsid w:val="37870707"/>
    <w:multiLevelType w:val="hybridMultilevel"/>
    <w:tmpl w:val="A0B4B77A"/>
    <w:lvl w:ilvl="0" w:tplc="240A000F">
      <w:start w:val="1"/>
      <w:numFmt w:val="decimal"/>
      <w:lvlText w:val="%1."/>
      <w:lvlJc w:val="left"/>
      <w:pPr>
        <w:ind w:left="644" w:hanging="360"/>
      </w:p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
    <w:nsid w:val="390E0F7D"/>
    <w:multiLevelType w:val="hybridMultilevel"/>
    <w:tmpl w:val="C6EE4AE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3A9F226A"/>
    <w:multiLevelType w:val="hybridMultilevel"/>
    <w:tmpl w:val="C5BC4A6C"/>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nsid w:val="3B5A25A4"/>
    <w:multiLevelType w:val="hybridMultilevel"/>
    <w:tmpl w:val="A0E85AB2"/>
    <w:lvl w:ilvl="0" w:tplc="240A000F">
      <w:start w:val="1"/>
      <w:numFmt w:val="decimal"/>
      <w:lvlText w:val="%1."/>
      <w:lvlJc w:val="left"/>
      <w:pPr>
        <w:ind w:left="1004" w:hanging="360"/>
      </w:pPr>
    </w:lvl>
    <w:lvl w:ilvl="1" w:tplc="3BEE8D88">
      <w:numFmt w:val="bullet"/>
      <w:lvlText w:val="•"/>
      <w:lvlJc w:val="left"/>
      <w:pPr>
        <w:ind w:left="1724" w:hanging="360"/>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8">
    <w:nsid w:val="3C58317F"/>
    <w:multiLevelType w:val="multilevel"/>
    <w:tmpl w:val="CB4C9B7A"/>
    <w:lvl w:ilvl="0">
      <w:start w:val="1"/>
      <w:numFmt w:val="decimal"/>
      <w:lvlText w:val="%1."/>
      <w:lvlJc w:val="left"/>
      <w:pPr>
        <w:ind w:left="644" w:hanging="360"/>
      </w:pPr>
      <w:rPr>
        <w:rFonts w:hint="default"/>
      </w:rPr>
    </w:lvl>
    <w:lvl w:ilvl="1">
      <w:start w:val="4"/>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9">
    <w:nsid w:val="40291C4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536BD3"/>
    <w:multiLevelType w:val="hybridMultilevel"/>
    <w:tmpl w:val="BC34D198"/>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1">
    <w:nsid w:val="41D975E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47459FD"/>
    <w:multiLevelType w:val="hybridMultilevel"/>
    <w:tmpl w:val="F6DE5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70690A"/>
    <w:multiLevelType w:val="hybridMultilevel"/>
    <w:tmpl w:val="EEAAA62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nsid w:val="49F44954"/>
    <w:multiLevelType w:val="hybridMultilevel"/>
    <w:tmpl w:val="E4040A0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nsid w:val="4A47421E"/>
    <w:multiLevelType w:val="hybridMultilevel"/>
    <w:tmpl w:val="52669FB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nsid w:val="4B2B6920"/>
    <w:multiLevelType w:val="multilevel"/>
    <w:tmpl w:val="F9ACF62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7">
    <w:nsid w:val="526E0EB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37272B4"/>
    <w:multiLevelType w:val="hybridMultilevel"/>
    <w:tmpl w:val="098482F0"/>
    <w:lvl w:ilvl="0" w:tplc="1FA45464">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9">
    <w:nsid w:val="59F5635C"/>
    <w:multiLevelType w:val="hybridMultilevel"/>
    <w:tmpl w:val="0BEE08A2"/>
    <w:lvl w:ilvl="0" w:tplc="240A0001">
      <w:start w:val="1"/>
      <w:numFmt w:val="bullet"/>
      <w:lvlText w:val=""/>
      <w:lvlJc w:val="left"/>
      <w:pPr>
        <w:ind w:left="1073" w:hanging="360"/>
      </w:pPr>
      <w:rPr>
        <w:rFonts w:ascii="Symbol" w:hAnsi="Symbol" w:hint="default"/>
      </w:rPr>
    </w:lvl>
    <w:lvl w:ilvl="1" w:tplc="240A0003" w:tentative="1">
      <w:start w:val="1"/>
      <w:numFmt w:val="bullet"/>
      <w:lvlText w:val="o"/>
      <w:lvlJc w:val="left"/>
      <w:pPr>
        <w:ind w:left="1793" w:hanging="360"/>
      </w:pPr>
      <w:rPr>
        <w:rFonts w:ascii="Courier New" w:hAnsi="Courier New" w:cs="Courier New" w:hint="default"/>
      </w:rPr>
    </w:lvl>
    <w:lvl w:ilvl="2" w:tplc="240A0005" w:tentative="1">
      <w:start w:val="1"/>
      <w:numFmt w:val="bullet"/>
      <w:lvlText w:val=""/>
      <w:lvlJc w:val="left"/>
      <w:pPr>
        <w:ind w:left="2513" w:hanging="360"/>
      </w:pPr>
      <w:rPr>
        <w:rFonts w:ascii="Wingdings" w:hAnsi="Wingdings" w:hint="default"/>
      </w:rPr>
    </w:lvl>
    <w:lvl w:ilvl="3" w:tplc="240A0001" w:tentative="1">
      <w:start w:val="1"/>
      <w:numFmt w:val="bullet"/>
      <w:lvlText w:val=""/>
      <w:lvlJc w:val="left"/>
      <w:pPr>
        <w:ind w:left="3233" w:hanging="360"/>
      </w:pPr>
      <w:rPr>
        <w:rFonts w:ascii="Symbol" w:hAnsi="Symbol" w:hint="default"/>
      </w:rPr>
    </w:lvl>
    <w:lvl w:ilvl="4" w:tplc="240A0003" w:tentative="1">
      <w:start w:val="1"/>
      <w:numFmt w:val="bullet"/>
      <w:lvlText w:val="o"/>
      <w:lvlJc w:val="left"/>
      <w:pPr>
        <w:ind w:left="3953" w:hanging="360"/>
      </w:pPr>
      <w:rPr>
        <w:rFonts w:ascii="Courier New" w:hAnsi="Courier New" w:cs="Courier New" w:hint="default"/>
      </w:rPr>
    </w:lvl>
    <w:lvl w:ilvl="5" w:tplc="240A0005" w:tentative="1">
      <w:start w:val="1"/>
      <w:numFmt w:val="bullet"/>
      <w:lvlText w:val=""/>
      <w:lvlJc w:val="left"/>
      <w:pPr>
        <w:ind w:left="4673" w:hanging="360"/>
      </w:pPr>
      <w:rPr>
        <w:rFonts w:ascii="Wingdings" w:hAnsi="Wingdings" w:hint="default"/>
      </w:rPr>
    </w:lvl>
    <w:lvl w:ilvl="6" w:tplc="240A0001" w:tentative="1">
      <w:start w:val="1"/>
      <w:numFmt w:val="bullet"/>
      <w:lvlText w:val=""/>
      <w:lvlJc w:val="left"/>
      <w:pPr>
        <w:ind w:left="5393" w:hanging="360"/>
      </w:pPr>
      <w:rPr>
        <w:rFonts w:ascii="Symbol" w:hAnsi="Symbol" w:hint="default"/>
      </w:rPr>
    </w:lvl>
    <w:lvl w:ilvl="7" w:tplc="240A0003" w:tentative="1">
      <w:start w:val="1"/>
      <w:numFmt w:val="bullet"/>
      <w:lvlText w:val="o"/>
      <w:lvlJc w:val="left"/>
      <w:pPr>
        <w:ind w:left="6113" w:hanging="360"/>
      </w:pPr>
      <w:rPr>
        <w:rFonts w:ascii="Courier New" w:hAnsi="Courier New" w:cs="Courier New" w:hint="default"/>
      </w:rPr>
    </w:lvl>
    <w:lvl w:ilvl="8" w:tplc="240A0005" w:tentative="1">
      <w:start w:val="1"/>
      <w:numFmt w:val="bullet"/>
      <w:lvlText w:val=""/>
      <w:lvlJc w:val="left"/>
      <w:pPr>
        <w:ind w:left="6833" w:hanging="360"/>
      </w:pPr>
      <w:rPr>
        <w:rFonts w:ascii="Wingdings" w:hAnsi="Wingdings" w:hint="default"/>
      </w:rPr>
    </w:lvl>
  </w:abstractNum>
  <w:abstractNum w:abstractNumId="30">
    <w:nsid w:val="5A93788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EFE0CE0"/>
    <w:multiLevelType w:val="hybridMultilevel"/>
    <w:tmpl w:val="D7AA55C2"/>
    <w:lvl w:ilvl="0" w:tplc="240A000F">
      <w:start w:val="1"/>
      <w:numFmt w:val="decimal"/>
      <w:lvlText w:val="%1."/>
      <w:lvlJc w:val="left"/>
      <w:pPr>
        <w:ind w:left="1004" w:hanging="360"/>
      </w:pPr>
    </w:lvl>
    <w:lvl w:ilvl="1" w:tplc="47444C98">
      <w:start w:val="10"/>
      <w:numFmt w:val="bullet"/>
      <w:lvlText w:val="-"/>
      <w:lvlJc w:val="left"/>
      <w:pPr>
        <w:ind w:left="1769" w:hanging="405"/>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2">
    <w:nsid w:val="64B5493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832048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01512A7"/>
    <w:multiLevelType w:val="hybridMultilevel"/>
    <w:tmpl w:val="AB823A68"/>
    <w:lvl w:ilvl="0" w:tplc="240A000F">
      <w:start w:val="1"/>
      <w:numFmt w:val="decimal"/>
      <w:lvlText w:val="%1."/>
      <w:lvlJc w:val="left"/>
      <w:pPr>
        <w:ind w:left="1004" w:hanging="360"/>
      </w:pPr>
    </w:lvl>
    <w:lvl w:ilvl="1" w:tplc="3BEE8D88">
      <w:numFmt w:val="bullet"/>
      <w:lvlText w:val="•"/>
      <w:lvlJc w:val="left"/>
      <w:pPr>
        <w:ind w:left="1724" w:hanging="360"/>
      </w:pPr>
      <w:rPr>
        <w:rFonts w:ascii="Times New Roman" w:eastAsiaTheme="minorHAnsi" w:hAnsi="Times New Roman" w:cs="Times New Roman" w:hint="default"/>
      </w:r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5">
    <w:nsid w:val="72E46411"/>
    <w:multiLevelType w:val="hybridMultilevel"/>
    <w:tmpl w:val="1532950E"/>
    <w:lvl w:ilvl="0" w:tplc="5F4C54B4">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6">
    <w:nsid w:val="771A035C"/>
    <w:multiLevelType w:val="hybridMultilevel"/>
    <w:tmpl w:val="0EAE8AE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7">
    <w:nsid w:val="7A4505D6"/>
    <w:multiLevelType w:val="hybridMultilevel"/>
    <w:tmpl w:val="0BC289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D700B9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6"/>
  </w:num>
  <w:num w:numId="3">
    <w:abstractNumId w:val="29"/>
  </w:num>
  <w:num w:numId="4">
    <w:abstractNumId w:val="23"/>
  </w:num>
  <w:num w:numId="5">
    <w:abstractNumId w:val="36"/>
  </w:num>
  <w:num w:numId="6">
    <w:abstractNumId w:val="15"/>
  </w:num>
  <w:num w:numId="7">
    <w:abstractNumId w:val="4"/>
  </w:num>
  <w:num w:numId="8">
    <w:abstractNumId w:val="0"/>
  </w:num>
  <w:num w:numId="9">
    <w:abstractNumId w:val="34"/>
  </w:num>
  <w:num w:numId="10">
    <w:abstractNumId w:val="31"/>
  </w:num>
  <w:num w:numId="11">
    <w:abstractNumId w:val="17"/>
  </w:num>
  <w:num w:numId="12">
    <w:abstractNumId w:val="9"/>
  </w:num>
  <w:num w:numId="13">
    <w:abstractNumId w:val="7"/>
  </w:num>
  <w:num w:numId="14">
    <w:abstractNumId w:val="14"/>
  </w:num>
  <w:num w:numId="15">
    <w:abstractNumId w:val="20"/>
  </w:num>
  <w:num w:numId="16">
    <w:abstractNumId w:val="25"/>
  </w:num>
  <w:num w:numId="17">
    <w:abstractNumId w:val="19"/>
  </w:num>
  <w:num w:numId="18">
    <w:abstractNumId w:val="3"/>
  </w:num>
  <w:num w:numId="19">
    <w:abstractNumId w:val="33"/>
  </w:num>
  <w:num w:numId="20">
    <w:abstractNumId w:val="12"/>
  </w:num>
  <w:num w:numId="21">
    <w:abstractNumId w:val="10"/>
  </w:num>
  <w:num w:numId="22">
    <w:abstractNumId w:val="32"/>
  </w:num>
  <w:num w:numId="23">
    <w:abstractNumId w:val="21"/>
  </w:num>
  <w:num w:numId="24">
    <w:abstractNumId w:val="26"/>
  </w:num>
  <w:num w:numId="25">
    <w:abstractNumId w:val="8"/>
  </w:num>
  <w:num w:numId="26">
    <w:abstractNumId w:val="38"/>
  </w:num>
  <w:num w:numId="27">
    <w:abstractNumId w:val="18"/>
  </w:num>
  <w:num w:numId="28">
    <w:abstractNumId w:val="27"/>
  </w:num>
  <w:num w:numId="29">
    <w:abstractNumId w:val="30"/>
  </w:num>
  <w:num w:numId="30">
    <w:abstractNumId w:val="22"/>
  </w:num>
  <w:num w:numId="31">
    <w:abstractNumId w:val="37"/>
  </w:num>
  <w:num w:numId="32">
    <w:abstractNumId w:val="16"/>
  </w:num>
  <w:num w:numId="33">
    <w:abstractNumId w:val="35"/>
  </w:num>
  <w:num w:numId="34">
    <w:abstractNumId w:val="11"/>
  </w:num>
  <w:num w:numId="35">
    <w:abstractNumId w:val="1"/>
  </w:num>
  <w:num w:numId="36">
    <w:abstractNumId w:val="13"/>
  </w:num>
  <w:num w:numId="37">
    <w:abstractNumId w:val="2"/>
  </w:num>
  <w:num w:numId="38">
    <w:abstractNumId w:val="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9E"/>
    <w:rsid w:val="00000F29"/>
    <w:rsid w:val="000015B8"/>
    <w:rsid w:val="00001C81"/>
    <w:rsid w:val="00002DCD"/>
    <w:rsid w:val="00002E07"/>
    <w:rsid w:val="00002E44"/>
    <w:rsid w:val="00005185"/>
    <w:rsid w:val="0001186B"/>
    <w:rsid w:val="00014812"/>
    <w:rsid w:val="00015BD6"/>
    <w:rsid w:val="0003238E"/>
    <w:rsid w:val="0003694F"/>
    <w:rsid w:val="0004160B"/>
    <w:rsid w:val="0004472C"/>
    <w:rsid w:val="00050796"/>
    <w:rsid w:val="00053AB1"/>
    <w:rsid w:val="00055422"/>
    <w:rsid w:val="00055778"/>
    <w:rsid w:val="00057D9D"/>
    <w:rsid w:val="00062043"/>
    <w:rsid w:val="00062A64"/>
    <w:rsid w:val="00064E21"/>
    <w:rsid w:val="00066132"/>
    <w:rsid w:val="000715DD"/>
    <w:rsid w:val="0007170F"/>
    <w:rsid w:val="00072AF4"/>
    <w:rsid w:val="0007343F"/>
    <w:rsid w:val="000737B5"/>
    <w:rsid w:val="00074073"/>
    <w:rsid w:val="00083414"/>
    <w:rsid w:val="00083484"/>
    <w:rsid w:val="00083BA4"/>
    <w:rsid w:val="0008689F"/>
    <w:rsid w:val="0009158F"/>
    <w:rsid w:val="00091FFA"/>
    <w:rsid w:val="000971A6"/>
    <w:rsid w:val="0009773D"/>
    <w:rsid w:val="00097E3C"/>
    <w:rsid w:val="000A2120"/>
    <w:rsid w:val="000B36C4"/>
    <w:rsid w:val="000B3C48"/>
    <w:rsid w:val="000C14B6"/>
    <w:rsid w:val="000C2702"/>
    <w:rsid w:val="000C414A"/>
    <w:rsid w:val="000C7347"/>
    <w:rsid w:val="000C7379"/>
    <w:rsid w:val="000D1F49"/>
    <w:rsid w:val="000D2EB7"/>
    <w:rsid w:val="000D3A5E"/>
    <w:rsid w:val="000E2C7C"/>
    <w:rsid w:val="000E3431"/>
    <w:rsid w:val="000E56FD"/>
    <w:rsid w:val="000E644D"/>
    <w:rsid w:val="000F018D"/>
    <w:rsid w:val="000F2E37"/>
    <w:rsid w:val="000F700F"/>
    <w:rsid w:val="001019FA"/>
    <w:rsid w:val="00101A8C"/>
    <w:rsid w:val="00102C5F"/>
    <w:rsid w:val="00106DC8"/>
    <w:rsid w:val="00110644"/>
    <w:rsid w:val="001263F3"/>
    <w:rsid w:val="001307BA"/>
    <w:rsid w:val="00135F80"/>
    <w:rsid w:val="0013659C"/>
    <w:rsid w:val="00147259"/>
    <w:rsid w:val="00153490"/>
    <w:rsid w:val="00153ADA"/>
    <w:rsid w:val="00154ED5"/>
    <w:rsid w:val="001556BC"/>
    <w:rsid w:val="001557EC"/>
    <w:rsid w:val="00160C19"/>
    <w:rsid w:val="00162594"/>
    <w:rsid w:val="00164BD1"/>
    <w:rsid w:val="00177AB6"/>
    <w:rsid w:val="00186563"/>
    <w:rsid w:val="001937E4"/>
    <w:rsid w:val="00197F3D"/>
    <w:rsid w:val="001A019E"/>
    <w:rsid w:val="001A0566"/>
    <w:rsid w:val="001A1B94"/>
    <w:rsid w:val="001A310B"/>
    <w:rsid w:val="001A3C16"/>
    <w:rsid w:val="001A6AC6"/>
    <w:rsid w:val="001B7DE9"/>
    <w:rsid w:val="001C2A8B"/>
    <w:rsid w:val="001C5C14"/>
    <w:rsid w:val="001C6BB8"/>
    <w:rsid w:val="001D175A"/>
    <w:rsid w:val="001D3B70"/>
    <w:rsid w:val="001E0975"/>
    <w:rsid w:val="001E5D5A"/>
    <w:rsid w:val="001E7ECD"/>
    <w:rsid w:val="001F3CBF"/>
    <w:rsid w:val="001F405B"/>
    <w:rsid w:val="001F7DD7"/>
    <w:rsid w:val="002026FB"/>
    <w:rsid w:val="002103D9"/>
    <w:rsid w:val="00212BD6"/>
    <w:rsid w:val="00215752"/>
    <w:rsid w:val="00221BA8"/>
    <w:rsid w:val="00234225"/>
    <w:rsid w:val="00234418"/>
    <w:rsid w:val="00234B52"/>
    <w:rsid w:val="002367EB"/>
    <w:rsid w:val="00241873"/>
    <w:rsid w:val="00241B0D"/>
    <w:rsid w:val="00245160"/>
    <w:rsid w:val="00246E9D"/>
    <w:rsid w:val="00250FCC"/>
    <w:rsid w:val="0025162D"/>
    <w:rsid w:val="00254A21"/>
    <w:rsid w:val="002566BC"/>
    <w:rsid w:val="00263BFA"/>
    <w:rsid w:val="002645DE"/>
    <w:rsid w:val="00266599"/>
    <w:rsid w:val="00270D5C"/>
    <w:rsid w:val="00277FED"/>
    <w:rsid w:val="002850F6"/>
    <w:rsid w:val="00290D49"/>
    <w:rsid w:val="00292B4B"/>
    <w:rsid w:val="00293F2A"/>
    <w:rsid w:val="00297852"/>
    <w:rsid w:val="002A0CA4"/>
    <w:rsid w:val="002A699C"/>
    <w:rsid w:val="002B0B2C"/>
    <w:rsid w:val="002B66EA"/>
    <w:rsid w:val="002B6ACA"/>
    <w:rsid w:val="002C092A"/>
    <w:rsid w:val="002C277F"/>
    <w:rsid w:val="002C5086"/>
    <w:rsid w:val="002C7626"/>
    <w:rsid w:val="002D4A5E"/>
    <w:rsid w:val="002D7822"/>
    <w:rsid w:val="002E23B3"/>
    <w:rsid w:val="002E3196"/>
    <w:rsid w:val="002E345B"/>
    <w:rsid w:val="002E39B0"/>
    <w:rsid w:val="002E5D0F"/>
    <w:rsid w:val="002F791F"/>
    <w:rsid w:val="003032E5"/>
    <w:rsid w:val="00315847"/>
    <w:rsid w:val="00320BD2"/>
    <w:rsid w:val="00323D53"/>
    <w:rsid w:val="003267AA"/>
    <w:rsid w:val="00327075"/>
    <w:rsid w:val="00331988"/>
    <w:rsid w:val="003347BF"/>
    <w:rsid w:val="00337BDB"/>
    <w:rsid w:val="0034317E"/>
    <w:rsid w:val="003461E5"/>
    <w:rsid w:val="00347062"/>
    <w:rsid w:val="003478C4"/>
    <w:rsid w:val="003479C6"/>
    <w:rsid w:val="00351BCA"/>
    <w:rsid w:val="003548E0"/>
    <w:rsid w:val="00361227"/>
    <w:rsid w:val="00362B42"/>
    <w:rsid w:val="00367344"/>
    <w:rsid w:val="0037324A"/>
    <w:rsid w:val="0037757E"/>
    <w:rsid w:val="003845AC"/>
    <w:rsid w:val="00384C9A"/>
    <w:rsid w:val="00387F60"/>
    <w:rsid w:val="00394AD3"/>
    <w:rsid w:val="00396AFB"/>
    <w:rsid w:val="00396D05"/>
    <w:rsid w:val="003A2266"/>
    <w:rsid w:val="003A5534"/>
    <w:rsid w:val="003A6B33"/>
    <w:rsid w:val="003A770A"/>
    <w:rsid w:val="003B0765"/>
    <w:rsid w:val="003B2CDC"/>
    <w:rsid w:val="003B6269"/>
    <w:rsid w:val="003B6645"/>
    <w:rsid w:val="003C3520"/>
    <w:rsid w:val="003C3D0C"/>
    <w:rsid w:val="003C4CD7"/>
    <w:rsid w:val="003C595E"/>
    <w:rsid w:val="003D0C24"/>
    <w:rsid w:val="003E7DEF"/>
    <w:rsid w:val="003F0AD3"/>
    <w:rsid w:val="003F429C"/>
    <w:rsid w:val="003F7990"/>
    <w:rsid w:val="00416142"/>
    <w:rsid w:val="004252C8"/>
    <w:rsid w:val="00426BDA"/>
    <w:rsid w:val="00427695"/>
    <w:rsid w:val="00434139"/>
    <w:rsid w:val="00437977"/>
    <w:rsid w:val="00437A0E"/>
    <w:rsid w:val="004431B8"/>
    <w:rsid w:val="00444FD9"/>
    <w:rsid w:val="00447037"/>
    <w:rsid w:val="00453865"/>
    <w:rsid w:val="00454A9C"/>
    <w:rsid w:val="00461E37"/>
    <w:rsid w:val="00463604"/>
    <w:rsid w:val="0046694B"/>
    <w:rsid w:val="00471CC8"/>
    <w:rsid w:val="00473930"/>
    <w:rsid w:val="00477DBE"/>
    <w:rsid w:val="004808B8"/>
    <w:rsid w:val="00482B83"/>
    <w:rsid w:val="00482F7D"/>
    <w:rsid w:val="0048403F"/>
    <w:rsid w:val="00491C89"/>
    <w:rsid w:val="004A2903"/>
    <w:rsid w:val="004A3BEB"/>
    <w:rsid w:val="004A3DCA"/>
    <w:rsid w:val="004B1FAE"/>
    <w:rsid w:val="004B6190"/>
    <w:rsid w:val="004C0025"/>
    <w:rsid w:val="004C4124"/>
    <w:rsid w:val="004D1B06"/>
    <w:rsid w:val="004D1D73"/>
    <w:rsid w:val="004D3B95"/>
    <w:rsid w:val="004D54F1"/>
    <w:rsid w:val="004E14DD"/>
    <w:rsid w:val="004E1B97"/>
    <w:rsid w:val="004E2D6B"/>
    <w:rsid w:val="004E3704"/>
    <w:rsid w:val="004E5C2F"/>
    <w:rsid w:val="004E5EB2"/>
    <w:rsid w:val="004F0CEF"/>
    <w:rsid w:val="004F44C6"/>
    <w:rsid w:val="004F5ECB"/>
    <w:rsid w:val="004F6D9F"/>
    <w:rsid w:val="004F6F08"/>
    <w:rsid w:val="0050707D"/>
    <w:rsid w:val="00511CB8"/>
    <w:rsid w:val="00514468"/>
    <w:rsid w:val="0051576A"/>
    <w:rsid w:val="00515F36"/>
    <w:rsid w:val="005162B8"/>
    <w:rsid w:val="00524C7B"/>
    <w:rsid w:val="005257EA"/>
    <w:rsid w:val="00526D7E"/>
    <w:rsid w:val="005366D6"/>
    <w:rsid w:val="00537253"/>
    <w:rsid w:val="00537CE7"/>
    <w:rsid w:val="00540112"/>
    <w:rsid w:val="0054114B"/>
    <w:rsid w:val="00541175"/>
    <w:rsid w:val="005511F0"/>
    <w:rsid w:val="0055159B"/>
    <w:rsid w:val="0055468D"/>
    <w:rsid w:val="0055494A"/>
    <w:rsid w:val="0055548A"/>
    <w:rsid w:val="0055622A"/>
    <w:rsid w:val="00557708"/>
    <w:rsid w:val="00561568"/>
    <w:rsid w:val="005721C6"/>
    <w:rsid w:val="00572A63"/>
    <w:rsid w:val="00580CCD"/>
    <w:rsid w:val="00581C0F"/>
    <w:rsid w:val="005A114B"/>
    <w:rsid w:val="005A7140"/>
    <w:rsid w:val="005A7C71"/>
    <w:rsid w:val="005C1D73"/>
    <w:rsid w:val="005C1E1A"/>
    <w:rsid w:val="005C79E1"/>
    <w:rsid w:val="005D04BC"/>
    <w:rsid w:val="005D2BB1"/>
    <w:rsid w:val="005D58B6"/>
    <w:rsid w:val="005D7E39"/>
    <w:rsid w:val="005E571A"/>
    <w:rsid w:val="005E5D30"/>
    <w:rsid w:val="0060605E"/>
    <w:rsid w:val="006106D4"/>
    <w:rsid w:val="00610EFE"/>
    <w:rsid w:val="00611FDE"/>
    <w:rsid w:val="006152BC"/>
    <w:rsid w:val="006157A5"/>
    <w:rsid w:val="0061764F"/>
    <w:rsid w:val="00617ABC"/>
    <w:rsid w:val="006217A5"/>
    <w:rsid w:val="0062312B"/>
    <w:rsid w:val="006251C2"/>
    <w:rsid w:val="00632D3B"/>
    <w:rsid w:val="00632EB6"/>
    <w:rsid w:val="00633D49"/>
    <w:rsid w:val="006361BD"/>
    <w:rsid w:val="00640DFD"/>
    <w:rsid w:val="00643EFE"/>
    <w:rsid w:val="0064492D"/>
    <w:rsid w:val="00644EFB"/>
    <w:rsid w:val="006460C2"/>
    <w:rsid w:val="006509C3"/>
    <w:rsid w:val="006574D0"/>
    <w:rsid w:val="006575AD"/>
    <w:rsid w:val="006618F8"/>
    <w:rsid w:val="0066234E"/>
    <w:rsid w:val="00670897"/>
    <w:rsid w:val="00676769"/>
    <w:rsid w:val="00677885"/>
    <w:rsid w:val="0068015B"/>
    <w:rsid w:val="00684036"/>
    <w:rsid w:val="00693541"/>
    <w:rsid w:val="00694546"/>
    <w:rsid w:val="006A5161"/>
    <w:rsid w:val="006A7091"/>
    <w:rsid w:val="006B1951"/>
    <w:rsid w:val="006B1991"/>
    <w:rsid w:val="006B242E"/>
    <w:rsid w:val="006B5249"/>
    <w:rsid w:val="006B527D"/>
    <w:rsid w:val="006B672D"/>
    <w:rsid w:val="006B75BD"/>
    <w:rsid w:val="006C1C70"/>
    <w:rsid w:val="006C5A11"/>
    <w:rsid w:val="006D00B8"/>
    <w:rsid w:val="006D1BF7"/>
    <w:rsid w:val="006D63C8"/>
    <w:rsid w:val="006E03B2"/>
    <w:rsid w:val="006E0ECB"/>
    <w:rsid w:val="006E3314"/>
    <w:rsid w:val="006E49A0"/>
    <w:rsid w:val="006F2294"/>
    <w:rsid w:val="006F3D14"/>
    <w:rsid w:val="006F4B1F"/>
    <w:rsid w:val="006F4E95"/>
    <w:rsid w:val="006F7A67"/>
    <w:rsid w:val="007012F4"/>
    <w:rsid w:val="00701DE1"/>
    <w:rsid w:val="00707A53"/>
    <w:rsid w:val="007117CE"/>
    <w:rsid w:val="0072209D"/>
    <w:rsid w:val="00730E2D"/>
    <w:rsid w:val="0073173F"/>
    <w:rsid w:val="00736E4A"/>
    <w:rsid w:val="007422D8"/>
    <w:rsid w:val="0074469E"/>
    <w:rsid w:val="00746937"/>
    <w:rsid w:val="00747DA6"/>
    <w:rsid w:val="00750100"/>
    <w:rsid w:val="0075070E"/>
    <w:rsid w:val="00752965"/>
    <w:rsid w:val="007560C8"/>
    <w:rsid w:val="00756B54"/>
    <w:rsid w:val="00770066"/>
    <w:rsid w:val="007749AC"/>
    <w:rsid w:val="00776757"/>
    <w:rsid w:val="007818C5"/>
    <w:rsid w:val="00786DC7"/>
    <w:rsid w:val="0078779D"/>
    <w:rsid w:val="0079318B"/>
    <w:rsid w:val="007939B9"/>
    <w:rsid w:val="00794AE1"/>
    <w:rsid w:val="007952F7"/>
    <w:rsid w:val="007976C2"/>
    <w:rsid w:val="007A1696"/>
    <w:rsid w:val="007A1D23"/>
    <w:rsid w:val="007A57ED"/>
    <w:rsid w:val="007A67BF"/>
    <w:rsid w:val="007A69DF"/>
    <w:rsid w:val="007B3404"/>
    <w:rsid w:val="007B3D30"/>
    <w:rsid w:val="007C339E"/>
    <w:rsid w:val="007C3C51"/>
    <w:rsid w:val="007D65F6"/>
    <w:rsid w:val="007E1BC9"/>
    <w:rsid w:val="007E2A51"/>
    <w:rsid w:val="007E3EA0"/>
    <w:rsid w:val="007E667F"/>
    <w:rsid w:val="007E7E3A"/>
    <w:rsid w:val="007F1066"/>
    <w:rsid w:val="007F5003"/>
    <w:rsid w:val="00806756"/>
    <w:rsid w:val="00813873"/>
    <w:rsid w:val="00813C2A"/>
    <w:rsid w:val="008153DF"/>
    <w:rsid w:val="008173CD"/>
    <w:rsid w:val="0081768D"/>
    <w:rsid w:val="0082202E"/>
    <w:rsid w:val="00837FAA"/>
    <w:rsid w:val="00842EF2"/>
    <w:rsid w:val="0084471D"/>
    <w:rsid w:val="0084559F"/>
    <w:rsid w:val="008469C1"/>
    <w:rsid w:val="008470BC"/>
    <w:rsid w:val="00850106"/>
    <w:rsid w:val="008509B6"/>
    <w:rsid w:val="008534A1"/>
    <w:rsid w:val="0086114E"/>
    <w:rsid w:val="00870016"/>
    <w:rsid w:val="00873D5A"/>
    <w:rsid w:val="0088011B"/>
    <w:rsid w:val="008825B9"/>
    <w:rsid w:val="008844D5"/>
    <w:rsid w:val="008851E3"/>
    <w:rsid w:val="008878C1"/>
    <w:rsid w:val="008919A6"/>
    <w:rsid w:val="00894791"/>
    <w:rsid w:val="0089513F"/>
    <w:rsid w:val="008A26FB"/>
    <w:rsid w:val="008A3298"/>
    <w:rsid w:val="008A3E68"/>
    <w:rsid w:val="008A4225"/>
    <w:rsid w:val="008A4F83"/>
    <w:rsid w:val="008A6A0A"/>
    <w:rsid w:val="008B1493"/>
    <w:rsid w:val="008B68B9"/>
    <w:rsid w:val="008B6C94"/>
    <w:rsid w:val="008D023F"/>
    <w:rsid w:val="008D033B"/>
    <w:rsid w:val="008D0FF1"/>
    <w:rsid w:val="008D6290"/>
    <w:rsid w:val="008E1263"/>
    <w:rsid w:val="008E2327"/>
    <w:rsid w:val="008E57C6"/>
    <w:rsid w:val="008E7548"/>
    <w:rsid w:val="008F0385"/>
    <w:rsid w:val="008F431F"/>
    <w:rsid w:val="00900618"/>
    <w:rsid w:val="00901026"/>
    <w:rsid w:val="0090105F"/>
    <w:rsid w:val="009061FF"/>
    <w:rsid w:val="0091449C"/>
    <w:rsid w:val="00923190"/>
    <w:rsid w:val="00926A31"/>
    <w:rsid w:val="00936B70"/>
    <w:rsid w:val="00936B99"/>
    <w:rsid w:val="00941E45"/>
    <w:rsid w:val="00951338"/>
    <w:rsid w:val="00951CC6"/>
    <w:rsid w:val="00954B81"/>
    <w:rsid w:val="0095675D"/>
    <w:rsid w:val="00956A76"/>
    <w:rsid w:val="00971B54"/>
    <w:rsid w:val="00973420"/>
    <w:rsid w:val="0097526D"/>
    <w:rsid w:val="00983D9C"/>
    <w:rsid w:val="00984682"/>
    <w:rsid w:val="00984E34"/>
    <w:rsid w:val="00985981"/>
    <w:rsid w:val="00985A64"/>
    <w:rsid w:val="00985D9D"/>
    <w:rsid w:val="00991629"/>
    <w:rsid w:val="00992127"/>
    <w:rsid w:val="00994491"/>
    <w:rsid w:val="009A2801"/>
    <w:rsid w:val="009A55A8"/>
    <w:rsid w:val="009B02E9"/>
    <w:rsid w:val="009B1F71"/>
    <w:rsid w:val="009B501C"/>
    <w:rsid w:val="009B71DA"/>
    <w:rsid w:val="009C44F9"/>
    <w:rsid w:val="009C4B99"/>
    <w:rsid w:val="009C525E"/>
    <w:rsid w:val="009D11C3"/>
    <w:rsid w:val="009D16F4"/>
    <w:rsid w:val="009D41BC"/>
    <w:rsid w:val="009E3FF2"/>
    <w:rsid w:val="009E4AFC"/>
    <w:rsid w:val="009E6E9D"/>
    <w:rsid w:val="009E7A7E"/>
    <w:rsid w:val="009F09A6"/>
    <w:rsid w:val="009F2D04"/>
    <w:rsid w:val="009F35CA"/>
    <w:rsid w:val="009F53DA"/>
    <w:rsid w:val="009F7ACD"/>
    <w:rsid w:val="00A04281"/>
    <w:rsid w:val="00A058CF"/>
    <w:rsid w:val="00A07631"/>
    <w:rsid w:val="00A11ECA"/>
    <w:rsid w:val="00A139BB"/>
    <w:rsid w:val="00A16426"/>
    <w:rsid w:val="00A25334"/>
    <w:rsid w:val="00A268B6"/>
    <w:rsid w:val="00A302DA"/>
    <w:rsid w:val="00A439D9"/>
    <w:rsid w:val="00A51A78"/>
    <w:rsid w:val="00A526D0"/>
    <w:rsid w:val="00A53807"/>
    <w:rsid w:val="00A548EC"/>
    <w:rsid w:val="00A557A8"/>
    <w:rsid w:val="00A57DBA"/>
    <w:rsid w:val="00A60C31"/>
    <w:rsid w:val="00A60EB8"/>
    <w:rsid w:val="00A63957"/>
    <w:rsid w:val="00A65F30"/>
    <w:rsid w:val="00A669DE"/>
    <w:rsid w:val="00A72024"/>
    <w:rsid w:val="00A73262"/>
    <w:rsid w:val="00A75903"/>
    <w:rsid w:val="00A76D95"/>
    <w:rsid w:val="00A80167"/>
    <w:rsid w:val="00A80F22"/>
    <w:rsid w:val="00A84FD9"/>
    <w:rsid w:val="00A86181"/>
    <w:rsid w:val="00A8666C"/>
    <w:rsid w:val="00A9629D"/>
    <w:rsid w:val="00AA0E07"/>
    <w:rsid w:val="00AA1953"/>
    <w:rsid w:val="00AA30D5"/>
    <w:rsid w:val="00AA43C6"/>
    <w:rsid w:val="00AB2650"/>
    <w:rsid w:val="00AB2734"/>
    <w:rsid w:val="00AB56E8"/>
    <w:rsid w:val="00AC3DB0"/>
    <w:rsid w:val="00AC4F51"/>
    <w:rsid w:val="00AE2F0E"/>
    <w:rsid w:val="00AE3ABB"/>
    <w:rsid w:val="00AE4022"/>
    <w:rsid w:val="00AE4821"/>
    <w:rsid w:val="00AE504A"/>
    <w:rsid w:val="00AE7226"/>
    <w:rsid w:val="00AF50D7"/>
    <w:rsid w:val="00AF6516"/>
    <w:rsid w:val="00B004B8"/>
    <w:rsid w:val="00B07079"/>
    <w:rsid w:val="00B10DA2"/>
    <w:rsid w:val="00B119A3"/>
    <w:rsid w:val="00B13F48"/>
    <w:rsid w:val="00B20668"/>
    <w:rsid w:val="00B33687"/>
    <w:rsid w:val="00B40162"/>
    <w:rsid w:val="00B4030B"/>
    <w:rsid w:val="00B42140"/>
    <w:rsid w:val="00B43DCC"/>
    <w:rsid w:val="00B51DFA"/>
    <w:rsid w:val="00B54B67"/>
    <w:rsid w:val="00B563EC"/>
    <w:rsid w:val="00B576AF"/>
    <w:rsid w:val="00B6041F"/>
    <w:rsid w:val="00B6138C"/>
    <w:rsid w:val="00B615AA"/>
    <w:rsid w:val="00B61CBF"/>
    <w:rsid w:val="00B636CC"/>
    <w:rsid w:val="00B663E5"/>
    <w:rsid w:val="00B67CE0"/>
    <w:rsid w:val="00B70DD3"/>
    <w:rsid w:val="00B712C1"/>
    <w:rsid w:val="00B73871"/>
    <w:rsid w:val="00B739A5"/>
    <w:rsid w:val="00B77E4F"/>
    <w:rsid w:val="00B824EE"/>
    <w:rsid w:val="00B90C48"/>
    <w:rsid w:val="00B91CF8"/>
    <w:rsid w:val="00B9637A"/>
    <w:rsid w:val="00BA1663"/>
    <w:rsid w:val="00BB3AE3"/>
    <w:rsid w:val="00BC31FE"/>
    <w:rsid w:val="00BC4E1D"/>
    <w:rsid w:val="00BD4FD4"/>
    <w:rsid w:val="00BE545D"/>
    <w:rsid w:val="00BF0455"/>
    <w:rsid w:val="00BF6AA1"/>
    <w:rsid w:val="00C058D0"/>
    <w:rsid w:val="00C10A23"/>
    <w:rsid w:val="00C1110B"/>
    <w:rsid w:val="00C235F5"/>
    <w:rsid w:val="00C25399"/>
    <w:rsid w:val="00C27E81"/>
    <w:rsid w:val="00C4114F"/>
    <w:rsid w:val="00C41930"/>
    <w:rsid w:val="00C47659"/>
    <w:rsid w:val="00C503B6"/>
    <w:rsid w:val="00C5114F"/>
    <w:rsid w:val="00C51D7F"/>
    <w:rsid w:val="00C55537"/>
    <w:rsid w:val="00C660F6"/>
    <w:rsid w:val="00C66693"/>
    <w:rsid w:val="00C750BF"/>
    <w:rsid w:val="00C7767C"/>
    <w:rsid w:val="00C81B2A"/>
    <w:rsid w:val="00C82EE6"/>
    <w:rsid w:val="00C91C34"/>
    <w:rsid w:val="00C92DBD"/>
    <w:rsid w:val="00C93B71"/>
    <w:rsid w:val="00C95D16"/>
    <w:rsid w:val="00C9634C"/>
    <w:rsid w:val="00C97ACA"/>
    <w:rsid w:val="00CA3682"/>
    <w:rsid w:val="00CA5AF6"/>
    <w:rsid w:val="00CA67C8"/>
    <w:rsid w:val="00CA7208"/>
    <w:rsid w:val="00CB15B9"/>
    <w:rsid w:val="00CB4AE4"/>
    <w:rsid w:val="00CB6776"/>
    <w:rsid w:val="00CC2E5F"/>
    <w:rsid w:val="00CC40AB"/>
    <w:rsid w:val="00CC6383"/>
    <w:rsid w:val="00CC6A6D"/>
    <w:rsid w:val="00CC7C45"/>
    <w:rsid w:val="00CD0AAF"/>
    <w:rsid w:val="00CD0DC8"/>
    <w:rsid w:val="00CD31AC"/>
    <w:rsid w:val="00CD4345"/>
    <w:rsid w:val="00CD46A5"/>
    <w:rsid w:val="00CD7662"/>
    <w:rsid w:val="00CE39FF"/>
    <w:rsid w:val="00CE3C27"/>
    <w:rsid w:val="00CF3936"/>
    <w:rsid w:val="00CF6EA2"/>
    <w:rsid w:val="00D10E9B"/>
    <w:rsid w:val="00D110D2"/>
    <w:rsid w:val="00D23210"/>
    <w:rsid w:val="00D258D6"/>
    <w:rsid w:val="00D26AC1"/>
    <w:rsid w:val="00D32F96"/>
    <w:rsid w:val="00D3627F"/>
    <w:rsid w:val="00D407EC"/>
    <w:rsid w:val="00D4093B"/>
    <w:rsid w:val="00D477CD"/>
    <w:rsid w:val="00D47E70"/>
    <w:rsid w:val="00D52211"/>
    <w:rsid w:val="00D5243E"/>
    <w:rsid w:val="00D56765"/>
    <w:rsid w:val="00D60D6E"/>
    <w:rsid w:val="00D635EC"/>
    <w:rsid w:val="00D63667"/>
    <w:rsid w:val="00D64146"/>
    <w:rsid w:val="00D77666"/>
    <w:rsid w:val="00D87CF7"/>
    <w:rsid w:val="00D95C72"/>
    <w:rsid w:val="00D974AA"/>
    <w:rsid w:val="00D97D40"/>
    <w:rsid w:val="00DA16DB"/>
    <w:rsid w:val="00DA2204"/>
    <w:rsid w:val="00DA47BF"/>
    <w:rsid w:val="00DA5B1C"/>
    <w:rsid w:val="00DA764A"/>
    <w:rsid w:val="00DB56E6"/>
    <w:rsid w:val="00DB65B5"/>
    <w:rsid w:val="00DB6E97"/>
    <w:rsid w:val="00DB7753"/>
    <w:rsid w:val="00DB7C25"/>
    <w:rsid w:val="00DC21F4"/>
    <w:rsid w:val="00DC2A41"/>
    <w:rsid w:val="00DC4F3D"/>
    <w:rsid w:val="00DD052E"/>
    <w:rsid w:val="00DD10C2"/>
    <w:rsid w:val="00DD443C"/>
    <w:rsid w:val="00DD512E"/>
    <w:rsid w:val="00DE2085"/>
    <w:rsid w:val="00DE3815"/>
    <w:rsid w:val="00DE6B97"/>
    <w:rsid w:val="00DF0FC9"/>
    <w:rsid w:val="00DF35B7"/>
    <w:rsid w:val="00DF4A7D"/>
    <w:rsid w:val="00DF6909"/>
    <w:rsid w:val="00DF7D55"/>
    <w:rsid w:val="00E00999"/>
    <w:rsid w:val="00E01003"/>
    <w:rsid w:val="00E01CB2"/>
    <w:rsid w:val="00E02230"/>
    <w:rsid w:val="00E0533F"/>
    <w:rsid w:val="00E0574A"/>
    <w:rsid w:val="00E0591B"/>
    <w:rsid w:val="00E06AB9"/>
    <w:rsid w:val="00E10B5A"/>
    <w:rsid w:val="00E11BC0"/>
    <w:rsid w:val="00E12EAA"/>
    <w:rsid w:val="00E15614"/>
    <w:rsid w:val="00E168B8"/>
    <w:rsid w:val="00E16F96"/>
    <w:rsid w:val="00E17424"/>
    <w:rsid w:val="00E22308"/>
    <w:rsid w:val="00E23C2F"/>
    <w:rsid w:val="00E2447B"/>
    <w:rsid w:val="00E30B3B"/>
    <w:rsid w:val="00E34968"/>
    <w:rsid w:val="00E356BC"/>
    <w:rsid w:val="00E36312"/>
    <w:rsid w:val="00E37372"/>
    <w:rsid w:val="00E37571"/>
    <w:rsid w:val="00E4165C"/>
    <w:rsid w:val="00E422F3"/>
    <w:rsid w:val="00E4273B"/>
    <w:rsid w:val="00E44B3C"/>
    <w:rsid w:val="00E4512D"/>
    <w:rsid w:val="00E47A79"/>
    <w:rsid w:val="00E51A57"/>
    <w:rsid w:val="00E51C61"/>
    <w:rsid w:val="00E53231"/>
    <w:rsid w:val="00E57B5A"/>
    <w:rsid w:val="00E7052A"/>
    <w:rsid w:val="00E70F89"/>
    <w:rsid w:val="00E76135"/>
    <w:rsid w:val="00E90CF3"/>
    <w:rsid w:val="00E91C65"/>
    <w:rsid w:val="00E932A0"/>
    <w:rsid w:val="00E939A3"/>
    <w:rsid w:val="00E97EB6"/>
    <w:rsid w:val="00EA0D0A"/>
    <w:rsid w:val="00EA486E"/>
    <w:rsid w:val="00EA49E2"/>
    <w:rsid w:val="00EB01B8"/>
    <w:rsid w:val="00EB54BC"/>
    <w:rsid w:val="00EB6FDF"/>
    <w:rsid w:val="00EC0DE1"/>
    <w:rsid w:val="00EC7D35"/>
    <w:rsid w:val="00ED20C7"/>
    <w:rsid w:val="00ED20F2"/>
    <w:rsid w:val="00ED6D2F"/>
    <w:rsid w:val="00ED6F1A"/>
    <w:rsid w:val="00EE1AD1"/>
    <w:rsid w:val="00EE3C0A"/>
    <w:rsid w:val="00EE433D"/>
    <w:rsid w:val="00EE4756"/>
    <w:rsid w:val="00EE59C0"/>
    <w:rsid w:val="00EF1A46"/>
    <w:rsid w:val="00EF4F69"/>
    <w:rsid w:val="00EF63FD"/>
    <w:rsid w:val="00F02D54"/>
    <w:rsid w:val="00F123EB"/>
    <w:rsid w:val="00F12875"/>
    <w:rsid w:val="00F12AAA"/>
    <w:rsid w:val="00F1498A"/>
    <w:rsid w:val="00F1498E"/>
    <w:rsid w:val="00F170DB"/>
    <w:rsid w:val="00F17188"/>
    <w:rsid w:val="00F17704"/>
    <w:rsid w:val="00F21F37"/>
    <w:rsid w:val="00F26513"/>
    <w:rsid w:val="00F32182"/>
    <w:rsid w:val="00F369F6"/>
    <w:rsid w:val="00F46697"/>
    <w:rsid w:val="00F47A76"/>
    <w:rsid w:val="00F54B39"/>
    <w:rsid w:val="00F71456"/>
    <w:rsid w:val="00F73DFC"/>
    <w:rsid w:val="00F76375"/>
    <w:rsid w:val="00F7750F"/>
    <w:rsid w:val="00F81523"/>
    <w:rsid w:val="00F84CA0"/>
    <w:rsid w:val="00F95DE1"/>
    <w:rsid w:val="00F975A1"/>
    <w:rsid w:val="00FA0EA1"/>
    <w:rsid w:val="00FA3166"/>
    <w:rsid w:val="00FA5248"/>
    <w:rsid w:val="00FA584D"/>
    <w:rsid w:val="00FB06FA"/>
    <w:rsid w:val="00FB0BD7"/>
    <w:rsid w:val="00FB2417"/>
    <w:rsid w:val="00FB4278"/>
    <w:rsid w:val="00FC2235"/>
    <w:rsid w:val="00FC22D1"/>
    <w:rsid w:val="00FD35B9"/>
    <w:rsid w:val="00FE2646"/>
    <w:rsid w:val="00FE6335"/>
    <w:rsid w:val="00FF38BA"/>
    <w:rsid w:val="00FF62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8DD80-AC27-405D-AFC4-D60FD660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FCC"/>
    <w:pPr>
      <w:spacing w:before="40" w:after="100" w:afterAutospacing="1" w:line="480" w:lineRule="auto"/>
      <w:ind w:firstLine="284"/>
      <w:jc w:val="both"/>
    </w:pPr>
    <w:rPr>
      <w:rFonts w:ascii="Times New Roman" w:hAnsi="Times New Roman"/>
      <w:color w:val="000000" w:themeColor="text1"/>
      <w:sz w:val="24"/>
    </w:rPr>
  </w:style>
  <w:style w:type="paragraph" w:styleId="Ttulo1">
    <w:name w:val="heading 1"/>
    <w:basedOn w:val="Normal"/>
    <w:next w:val="Normal"/>
    <w:link w:val="Ttulo1Car"/>
    <w:uiPriority w:val="99"/>
    <w:qFormat/>
    <w:rsid w:val="00CD7662"/>
    <w:pPr>
      <w:keepNext/>
      <w:keepLines/>
      <w:spacing w:before="480" w:after="0"/>
      <w:jc w:val="center"/>
      <w:outlineLvl w:val="0"/>
    </w:pPr>
    <w:rPr>
      <w:rFonts w:eastAsiaTheme="majorEastAsia" w:cstheme="majorBidi"/>
      <w:b/>
      <w:bCs/>
      <w:caps/>
      <w:sz w:val="28"/>
      <w:szCs w:val="28"/>
    </w:rPr>
  </w:style>
  <w:style w:type="paragraph" w:styleId="Ttulo2">
    <w:name w:val="heading 2"/>
    <w:basedOn w:val="Normal"/>
    <w:next w:val="Normal"/>
    <w:link w:val="Ttulo2Car"/>
    <w:uiPriority w:val="99"/>
    <w:unhideWhenUsed/>
    <w:qFormat/>
    <w:rsid w:val="00CD7662"/>
    <w:pPr>
      <w:keepNext/>
      <w:keepLines/>
      <w:spacing w:before="200" w:after="0"/>
      <w:jc w:val="left"/>
      <w:outlineLvl w:val="1"/>
    </w:pPr>
    <w:rPr>
      <w:rFonts w:eastAsiaTheme="majorEastAsia" w:cstheme="majorBidi"/>
      <w:b/>
      <w:bCs/>
      <w:caps/>
      <w:sz w:val="26"/>
      <w:szCs w:val="26"/>
    </w:rPr>
  </w:style>
  <w:style w:type="paragraph" w:styleId="Ttulo3">
    <w:name w:val="heading 3"/>
    <w:basedOn w:val="Normal"/>
    <w:next w:val="Normal"/>
    <w:link w:val="Ttulo3Car"/>
    <w:uiPriority w:val="99"/>
    <w:unhideWhenUsed/>
    <w:qFormat/>
    <w:rsid w:val="00D87CF7"/>
    <w:pPr>
      <w:keepNext/>
      <w:keepLines/>
      <w:spacing w:before="200"/>
      <w:jc w:val="left"/>
      <w:outlineLvl w:val="2"/>
    </w:pPr>
    <w:rPr>
      <w:rFonts w:eastAsiaTheme="majorEastAsia" w:cstheme="majorBidi"/>
      <w:b/>
      <w:bCs/>
      <w:color w:val="auto"/>
    </w:rPr>
  </w:style>
  <w:style w:type="paragraph" w:styleId="Ttulo4">
    <w:name w:val="heading 4"/>
    <w:basedOn w:val="Normal"/>
    <w:next w:val="Normal"/>
    <w:link w:val="Ttulo4Car"/>
    <w:uiPriority w:val="99"/>
    <w:unhideWhenUsed/>
    <w:qFormat/>
    <w:rsid w:val="00CD7662"/>
    <w:pPr>
      <w:keepNext/>
      <w:keepLines/>
      <w:spacing w:before="200" w:after="0"/>
      <w:jc w:val="left"/>
      <w:outlineLvl w:val="3"/>
    </w:pPr>
    <w:rPr>
      <w:rFonts w:eastAsiaTheme="majorEastAsia" w:cstheme="majorBidi"/>
      <w:b/>
      <w:bCs/>
      <w:iCs/>
      <w:color w:val="auto"/>
    </w:rPr>
  </w:style>
  <w:style w:type="paragraph" w:styleId="Ttulo5">
    <w:name w:val="heading 5"/>
    <w:basedOn w:val="Normal"/>
    <w:next w:val="Normal"/>
    <w:link w:val="Ttulo5Car"/>
    <w:uiPriority w:val="99"/>
    <w:unhideWhenUsed/>
    <w:qFormat/>
    <w:rsid w:val="00E3737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qFormat/>
    <w:rsid w:val="00E37372"/>
    <w:pPr>
      <w:widowControl w:val="0"/>
      <w:shd w:val="clear" w:color="auto" w:fill="FFFFFF"/>
      <w:autoSpaceDE w:val="0"/>
      <w:autoSpaceDN w:val="0"/>
      <w:adjustRightInd w:val="0"/>
      <w:spacing w:before="240" w:after="60" w:afterAutospacing="0" w:line="240" w:lineRule="auto"/>
      <w:ind w:firstLine="0"/>
      <w:jc w:val="left"/>
      <w:outlineLvl w:val="5"/>
    </w:pPr>
    <w:rPr>
      <w:rFonts w:eastAsiaTheme="minorEastAsia" w:cs="Times New Roman"/>
      <w:b/>
      <w:bCs/>
      <w:color w:val="004080"/>
      <w:sz w:val="22"/>
      <w:shd w:val="clear" w:color="auto" w:fill="FFFFFF"/>
      <w:lang w:val="es-ES" w:eastAsia="es-CO"/>
    </w:rPr>
  </w:style>
  <w:style w:type="paragraph" w:styleId="Ttulo7">
    <w:name w:val="heading 7"/>
    <w:basedOn w:val="Normal"/>
    <w:next w:val="Normal"/>
    <w:link w:val="Ttulo7Car"/>
    <w:uiPriority w:val="99"/>
    <w:qFormat/>
    <w:rsid w:val="00E37372"/>
    <w:pPr>
      <w:widowControl w:val="0"/>
      <w:shd w:val="clear" w:color="auto" w:fill="FFFFFF"/>
      <w:autoSpaceDE w:val="0"/>
      <w:autoSpaceDN w:val="0"/>
      <w:adjustRightInd w:val="0"/>
      <w:spacing w:before="240" w:after="60" w:afterAutospacing="0" w:line="240" w:lineRule="auto"/>
      <w:ind w:firstLine="0"/>
      <w:jc w:val="left"/>
      <w:outlineLvl w:val="6"/>
    </w:pPr>
    <w:rPr>
      <w:rFonts w:eastAsiaTheme="minorEastAsia" w:cs="Times New Roman"/>
      <w:color w:val="004080"/>
      <w:szCs w:val="24"/>
      <w:shd w:val="clear" w:color="auto" w:fill="FFFFFF"/>
      <w:lang w:val="es-ES" w:eastAsia="es-CO"/>
    </w:rPr>
  </w:style>
  <w:style w:type="paragraph" w:styleId="Ttulo8">
    <w:name w:val="heading 8"/>
    <w:basedOn w:val="Normal"/>
    <w:next w:val="Normal"/>
    <w:link w:val="Ttulo8Car"/>
    <w:uiPriority w:val="99"/>
    <w:qFormat/>
    <w:rsid w:val="00E37372"/>
    <w:pPr>
      <w:widowControl w:val="0"/>
      <w:shd w:val="clear" w:color="auto" w:fill="FFFFFF"/>
      <w:autoSpaceDE w:val="0"/>
      <w:autoSpaceDN w:val="0"/>
      <w:adjustRightInd w:val="0"/>
      <w:spacing w:before="240" w:after="60" w:afterAutospacing="0" w:line="240" w:lineRule="auto"/>
      <w:ind w:firstLine="0"/>
      <w:jc w:val="left"/>
      <w:outlineLvl w:val="7"/>
    </w:pPr>
    <w:rPr>
      <w:rFonts w:eastAsiaTheme="minorEastAsia" w:cs="Times New Roman"/>
      <w:i/>
      <w:iCs/>
      <w:color w:val="auto"/>
      <w:szCs w:val="24"/>
      <w:shd w:val="clear" w:color="auto" w:fill="FFFFFF"/>
      <w:lang w:val="es-ES" w:eastAsia="es-CO"/>
    </w:rPr>
  </w:style>
  <w:style w:type="paragraph" w:styleId="Ttulo9">
    <w:name w:val="heading 9"/>
    <w:basedOn w:val="Normal"/>
    <w:next w:val="Normal"/>
    <w:link w:val="Ttulo9Car"/>
    <w:uiPriority w:val="99"/>
    <w:qFormat/>
    <w:rsid w:val="00E37372"/>
    <w:pPr>
      <w:widowControl w:val="0"/>
      <w:shd w:val="clear" w:color="auto" w:fill="FFFFFF"/>
      <w:autoSpaceDE w:val="0"/>
      <w:autoSpaceDN w:val="0"/>
      <w:adjustRightInd w:val="0"/>
      <w:spacing w:before="240" w:after="60" w:afterAutospacing="0" w:line="240" w:lineRule="auto"/>
      <w:ind w:firstLine="0"/>
      <w:jc w:val="left"/>
      <w:outlineLvl w:val="8"/>
    </w:pPr>
    <w:rPr>
      <w:rFonts w:eastAsiaTheme="minorEastAsia" w:cs="Times New Roman"/>
      <w:color w:val="004080"/>
      <w:sz w:val="22"/>
      <w:shd w:val="clear" w:color="auto" w:fill="FFFFFF"/>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D7662"/>
    <w:rPr>
      <w:rFonts w:ascii="Times New Roman" w:eastAsiaTheme="majorEastAsia" w:hAnsi="Times New Roman" w:cstheme="majorBidi"/>
      <w:b/>
      <w:bCs/>
      <w:caps/>
      <w:color w:val="000000" w:themeColor="text1"/>
      <w:sz w:val="28"/>
      <w:szCs w:val="28"/>
    </w:rPr>
  </w:style>
  <w:style w:type="character" w:customStyle="1" w:styleId="Ttulo2Car">
    <w:name w:val="Título 2 Car"/>
    <w:basedOn w:val="Fuentedeprrafopredeter"/>
    <w:link w:val="Ttulo2"/>
    <w:uiPriority w:val="99"/>
    <w:rsid w:val="00CD7662"/>
    <w:rPr>
      <w:rFonts w:ascii="Times New Roman" w:eastAsiaTheme="majorEastAsia" w:hAnsi="Times New Roman" w:cstheme="majorBidi"/>
      <w:b/>
      <w:bCs/>
      <w:caps/>
      <w:color w:val="000000" w:themeColor="text1"/>
      <w:sz w:val="26"/>
      <w:szCs w:val="26"/>
    </w:rPr>
  </w:style>
  <w:style w:type="character" w:customStyle="1" w:styleId="Ttulo3Car">
    <w:name w:val="Título 3 Car"/>
    <w:basedOn w:val="Fuentedeprrafopredeter"/>
    <w:link w:val="Ttulo3"/>
    <w:uiPriority w:val="99"/>
    <w:rsid w:val="00D87CF7"/>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9"/>
    <w:rsid w:val="00CD7662"/>
    <w:rPr>
      <w:rFonts w:ascii="Times New Roman" w:eastAsiaTheme="majorEastAsia" w:hAnsi="Times New Roman" w:cstheme="majorBidi"/>
      <w:b/>
      <w:bCs/>
      <w:iCs/>
      <w:sz w:val="24"/>
    </w:rPr>
  </w:style>
  <w:style w:type="character" w:customStyle="1" w:styleId="Ttulo5Car">
    <w:name w:val="Título 5 Car"/>
    <w:basedOn w:val="Fuentedeprrafopredeter"/>
    <w:link w:val="Ttulo5"/>
    <w:uiPriority w:val="99"/>
    <w:rsid w:val="00E37372"/>
    <w:rPr>
      <w:rFonts w:asciiTheme="majorHAnsi" w:eastAsiaTheme="majorEastAsia" w:hAnsiTheme="majorHAnsi" w:cstheme="majorBidi"/>
      <w:color w:val="243F60" w:themeColor="accent1" w:themeShade="7F"/>
      <w:sz w:val="24"/>
    </w:rPr>
  </w:style>
  <w:style w:type="paragraph" w:styleId="Prrafodelista">
    <w:name w:val="List Paragraph"/>
    <w:basedOn w:val="Normal"/>
    <w:uiPriority w:val="34"/>
    <w:qFormat/>
    <w:rsid w:val="007E2A51"/>
    <w:pPr>
      <w:ind w:left="720"/>
      <w:contextualSpacing/>
    </w:pPr>
  </w:style>
  <w:style w:type="paragraph" w:styleId="Textoindependiente">
    <w:name w:val="Body Text"/>
    <w:basedOn w:val="Normal"/>
    <w:link w:val="TextoindependienteCar"/>
    <w:uiPriority w:val="99"/>
    <w:unhideWhenUsed/>
    <w:rsid w:val="00437977"/>
    <w:pPr>
      <w:spacing w:after="120"/>
    </w:pPr>
  </w:style>
  <w:style w:type="character" w:customStyle="1" w:styleId="TextoindependienteCar">
    <w:name w:val="Texto independiente Car"/>
    <w:basedOn w:val="Fuentedeprrafopredeter"/>
    <w:link w:val="Textoindependiente"/>
    <w:uiPriority w:val="99"/>
    <w:rsid w:val="00437977"/>
    <w:rPr>
      <w:rFonts w:ascii="Times New Roman" w:hAnsi="Times New Roman"/>
      <w:color w:val="000000" w:themeColor="text1"/>
      <w:sz w:val="24"/>
    </w:rPr>
  </w:style>
  <w:style w:type="paragraph" w:styleId="Textoindependienteprimerasangra">
    <w:name w:val="Body Text First Indent"/>
    <w:basedOn w:val="Textoindependiente"/>
    <w:link w:val="TextoindependienteprimerasangraCar"/>
    <w:uiPriority w:val="99"/>
    <w:unhideWhenUsed/>
    <w:rsid w:val="00437977"/>
    <w:pPr>
      <w:spacing w:after="100"/>
      <w:ind w:firstLine="360"/>
    </w:pPr>
  </w:style>
  <w:style w:type="character" w:customStyle="1" w:styleId="TextoindependienteprimerasangraCar">
    <w:name w:val="Texto independiente primera sangría Car"/>
    <w:basedOn w:val="TextoindependienteCar"/>
    <w:link w:val="Textoindependienteprimerasangra"/>
    <w:uiPriority w:val="99"/>
    <w:rsid w:val="00437977"/>
    <w:rPr>
      <w:rFonts w:ascii="Times New Roman" w:hAnsi="Times New Roman"/>
      <w:color w:val="000000" w:themeColor="text1"/>
      <w:sz w:val="24"/>
    </w:rPr>
  </w:style>
  <w:style w:type="paragraph" w:customStyle="1" w:styleId="titulo3">
    <w:name w:val="titulo 3"/>
    <w:basedOn w:val="Normal"/>
    <w:link w:val="titulo3Car"/>
    <w:qFormat/>
    <w:rsid w:val="00E0591B"/>
    <w:pPr>
      <w:ind w:firstLine="0"/>
    </w:pPr>
    <w:rPr>
      <w:b/>
    </w:rPr>
  </w:style>
  <w:style w:type="character" w:customStyle="1" w:styleId="titulo3Car">
    <w:name w:val="titulo 3 Car"/>
    <w:basedOn w:val="Fuentedeprrafopredeter"/>
    <w:link w:val="titulo3"/>
    <w:rsid w:val="00E0591B"/>
    <w:rPr>
      <w:rFonts w:ascii="Times New Roman" w:hAnsi="Times New Roman"/>
      <w:b/>
      <w:color w:val="000000" w:themeColor="text1"/>
      <w:sz w:val="24"/>
    </w:rPr>
  </w:style>
  <w:style w:type="paragraph" w:styleId="Textodeglobo">
    <w:name w:val="Balloon Text"/>
    <w:basedOn w:val="Normal"/>
    <w:link w:val="TextodegloboCar"/>
    <w:uiPriority w:val="99"/>
    <w:semiHidden/>
    <w:unhideWhenUsed/>
    <w:rsid w:val="00CC2E5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E5F"/>
    <w:rPr>
      <w:rFonts w:ascii="Tahoma" w:hAnsi="Tahoma" w:cs="Tahoma"/>
      <w:color w:val="000000" w:themeColor="text1"/>
      <w:sz w:val="16"/>
      <w:szCs w:val="16"/>
    </w:rPr>
  </w:style>
  <w:style w:type="paragraph" w:styleId="Descripcin">
    <w:name w:val="caption"/>
    <w:basedOn w:val="Normal"/>
    <w:next w:val="Normal"/>
    <w:uiPriority w:val="35"/>
    <w:unhideWhenUsed/>
    <w:qFormat/>
    <w:rsid w:val="00F1498E"/>
    <w:pPr>
      <w:spacing w:before="0" w:after="200" w:line="240" w:lineRule="auto"/>
    </w:pPr>
    <w:rPr>
      <w:b/>
      <w:bCs/>
      <w:color w:val="auto"/>
      <w:szCs w:val="18"/>
    </w:rPr>
  </w:style>
  <w:style w:type="character" w:styleId="Hipervnculo">
    <w:name w:val="Hyperlink"/>
    <w:basedOn w:val="Fuentedeprrafopredeter"/>
    <w:uiPriority w:val="99"/>
    <w:unhideWhenUsed/>
    <w:rsid w:val="00367344"/>
    <w:rPr>
      <w:color w:val="0000FF" w:themeColor="hyperlink"/>
      <w:u w:val="single"/>
    </w:rPr>
  </w:style>
  <w:style w:type="paragraph" w:styleId="Bibliografa">
    <w:name w:val="Bibliography"/>
    <w:basedOn w:val="Normal"/>
    <w:next w:val="Normal"/>
    <w:uiPriority w:val="37"/>
    <w:unhideWhenUsed/>
    <w:rsid w:val="00611FDE"/>
  </w:style>
  <w:style w:type="paragraph" w:styleId="TtulodeTDC">
    <w:name w:val="TOC Heading"/>
    <w:basedOn w:val="Ttulo1"/>
    <w:next w:val="Normal"/>
    <w:uiPriority w:val="39"/>
    <w:unhideWhenUsed/>
    <w:qFormat/>
    <w:rsid w:val="000F700F"/>
    <w:pPr>
      <w:spacing w:afterAutospacing="0" w:line="276" w:lineRule="auto"/>
      <w:ind w:firstLine="0"/>
      <w:jc w:val="left"/>
      <w:outlineLvl w:val="9"/>
    </w:pPr>
    <w:rPr>
      <w:rFonts w:asciiTheme="majorHAnsi" w:hAnsiTheme="majorHAnsi"/>
      <w:caps w:val="0"/>
      <w:color w:val="365F91" w:themeColor="accent1" w:themeShade="BF"/>
      <w:lang w:eastAsia="es-CO"/>
    </w:rPr>
  </w:style>
  <w:style w:type="paragraph" w:styleId="TDC1">
    <w:name w:val="toc 1"/>
    <w:basedOn w:val="Normal"/>
    <w:next w:val="Normal"/>
    <w:autoRedefine/>
    <w:uiPriority w:val="39"/>
    <w:unhideWhenUsed/>
    <w:rsid w:val="0055622A"/>
    <w:pPr>
      <w:tabs>
        <w:tab w:val="right" w:leader="dot" w:pos="9111"/>
      </w:tabs>
    </w:pPr>
  </w:style>
  <w:style w:type="paragraph" w:styleId="TDC2">
    <w:name w:val="toc 2"/>
    <w:basedOn w:val="Normal"/>
    <w:next w:val="Normal"/>
    <w:autoRedefine/>
    <w:uiPriority w:val="39"/>
    <w:unhideWhenUsed/>
    <w:rsid w:val="000F700F"/>
    <w:pPr>
      <w:ind w:left="240"/>
    </w:pPr>
  </w:style>
  <w:style w:type="paragraph" w:styleId="Encabezado">
    <w:name w:val="header"/>
    <w:basedOn w:val="Normal"/>
    <w:link w:val="EncabezadoCar"/>
    <w:uiPriority w:val="99"/>
    <w:unhideWhenUsed/>
    <w:rsid w:val="002E345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E345B"/>
    <w:rPr>
      <w:rFonts w:ascii="Times New Roman" w:hAnsi="Times New Roman"/>
      <w:color w:val="000000" w:themeColor="text1"/>
      <w:sz w:val="24"/>
    </w:rPr>
  </w:style>
  <w:style w:type="paragraph" w:styleId="Piedepgina">
    <w:name w:val="footer"/>
    <w:basedOn w:val="Normal"/>
    <w:link w:val="PiedepginaCar"/>
    <w:uiPriority w:val="99"/>
    <w:unhideWhenUsed/>
    <w:rsid w:val="002E345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E345B"/>
    <w:rPr>
      <w:rFonts w:ascii="Times New Roman" w:hAnsi="Times New Roman"/>
      <w:color w:val="000000" w:themeColor="text1"/>
      <w:sz w:val="24"/>
    </w:rPr>
  </w:style>
  <w:style w:type="table" w:styleId="Tablaconcuadrcula">
    <w:name w:val="Table Grid"/>
    <w:basedOn w:val="Tablanormal"/>
    <w:rsid w:val="00327075"/>
    <w:pPr>
      <w:spacing w:after="0" w:line="240" w:lineRule="auto"/>
    </w:pPr>
    <w:rPr>
      <w:rFonts w:eastAsiaTheme="minorEastAsia"/>
      <w:lang w:eastAsia="es-C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E0574A"/>
    <w:pPr>
      <w:ind w:left="480"/>
    </w:pPr>
  </w:style>
  <w:style w:type="character" w:customStyle="1" w:styleId="apple-converted-space">
    <w:name w:val="apple-converted-space"/>
    <w:basedOn w:val="Fuentedeprrafopredeter"/>
    <w:rsid w:val="007C3C51"/>
  </w:style>
  <w:style w:type="paragraph" w:styleId="Textonotapie">
    <w:name w:val="footnote text"/>
    <w:basedOn w:val="Normal"/>
    <w:link w:val="TextonotapieCar"/>
    <w:uiPriority w:val="99"/>
    <w:semiHidden/>
    <w:unhideWhenUsed/>
    <w:rsid w:val="002C09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2C092A"/>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2C092A"/>
    <w:rPr>
      <w:vertAlign w:val="superscript"/>
    </w:rPr>
  </w:style>
  <w:style w:type="character" w:customStyle="1" w:styleId="Ttulo6Car">
    <w:name w:val="Título 6 Car"/>
    <w:basedOn w:val="Fuentedeprrafopredeter"/>
    <w:link w:val="Ttulo6"/>
    <w:uiPriority w:val="99"/>
    <w:rsid w:val="00E37372"/>
    <w:rPr>
      <w:rFonts w:ascii="Times New Roman" w:eastAsiaTheme="minorEastAsia" w:hAnsi="Times New Roman" w:cs="Times New Roman"/>
      <w:b/>
      <w:bCs/>
      <w:color w:val="004080"/>
      <w:shd w:val="clear" w:color="auto" w:fill="FFFFFF"/>
      <w:lang w:val="es-ES" w:eastAsia="es-CO"/>
    </w:rPr>
  </w:style>
  <w:style w:type="character" w:customStyle="1" w:styleId="Ttulo7Car">
    <w:name w:val="Título 7 Car"/>
    <w:basedOn w:val="Fuentedeprrafopredeter"/>
    <w:link w:val="Ttulo7"/>
    <w:uiPriority w:val="99"/>
    <w:rsid w:val="00E37372"/>
    <w:rPr>
      <w:rFonts w:ascii="Times New Roman" w:eastAsiaTheme="minorEastAsia" w:hAnsi="Times New Roman" w:cs="Times New Roman"/>
      <w:color w:val="004080"/>
      <w:sz w:val="24"/>
      <w:szCs w:val="24"/>
      <w:shd w:val="clear" w:color="auto" w:fill="FFFFFF"/>
      <w:lang w:val="es-ES" w:eastAsia="es-CO"/>
    </w:rPr>
  </w:style>
  <w:style w:type="character" w:customStyle="1" w:styleId="Ttulo8Car">
    <w:name w:val="Título 8 Car"/>
    <w:basedOn w:val="Fuentedeprrafopredeter"/>
    <w:link w:val="Ttulo8"/>
    <w:uiPriority w:val="99"/>
    <w:rsid w:val="00E37372"/>
    <w:rPr>
      <w:rFonts w:ascii="Times New Roman" w:eastAsiaTheme="minorEastAsia" w:hAnsi="Times New Roman" w:cs="Times New Roman"/>
      <w:i/>
      <w:iCs/>
      <w:sz w:val="24"/>
      <w:szCs w:val="24"/>
      <w:shd w:val="clear" w:color="auto" w:fill="FFFFFF"/>
      <w:lang w:val="es-ES" w:eastAsia="es-CO"/>
    </w:rPr>
  </w:style>
  <w:style w:type="character" w:customStyle="1" w:styleId="Ttulo9Car">
    <w:name w:val="Título 9 Car"/>
    <w:basedOn w:val="Fuentedeprrafopredeter"/>
    <w:link w:val="Ttulo9"/>
    <w:uiPriority w:val="99"/>
    <w:rsid w:val="00E37372"/>
    <w:rPr>
      <w:rFonts w:ascii="Times New Roman" w:eastAsiaTheme="minorEastAsia" w:hAnsi="Times New Roman" w:cs="Times New Roman"/>
      <w:color w:val="004080"/>
      <w:shd w:val="clear" w:color="auto" w:fill="FFFFFF"/>
      <w:lang w:val="es-ES" w:eastAsia="es-CO"/>
    </w:rPr>
  </w:style>
  <w:style w:type="character" w:customStyle="1" w:styleId="PuestoCar">
    <w:name w:val="Puesto Car"/>
    <w:basedOn w:val="Fuentedeprrafopredeter"/>
    <w:link w:val="Puesto"/>
    <w:uiPriority w:val="99"/>
    <w:rsid w:val="00E37372"/>
    <w:rPr>
      <w:rFonts w:ascii="Times New Roman" w:eastAsiaTheme="minorEastAsia" w:hAnsi="Times New Roman" w:cs="Times New Roman"/>
      <w:b/>
      <w:bCs/>
      <w:sz w:val="32"/>
      <w:szCs w:val="32"/>
      <w:shd w:val="clear" w:color="auto" w:fill="FFFFFF"/>
      <w:lang w:val="es-ES" w:eastAsia="es-CO"/>
    </w:rPr>
  </w:style>
  <w:style w:type="paragraph" w:styleId="Puesto">
    <w:name w:val="Title"/>
    <w:basedOn w:val="Normal"/>
    <w:next w:val="Normal"/>
    <w:link w:val="PuestoCar"/>
    <w:uiPriority w:val="99"/>
    <w:qFormat/>
    <w:rsid w:val="00E37372"/>
    <w:pPr>
      <w:widowControl w:val="0"/>
      <w:shd w:val="clear" w:color="auto" w:fill="FFFFFF"/>
      <w:autoSpaceDE w:val="0"/>
      <w:autoSpaceDN w:val="0"/>
      <w:adjustRightInd w:val="0"/>
      <w:spacing w:before="240" w:after="60" w:afterAutospacing="0" w:line="240" w:lineRule="auto"/>
      <w:ind w:firstLine="0"/>
      <w:jc w:val="center"/>
    </w:pPr>
    <w:rPr>
      <w:rFonts w:eastAsiaTheme="minorEastAsia" w:cs="Times New Roman"/>
      <w:b/>
      <w:bCs/>
      <w:color w:val="auto"/>
      <w:sz w:val="32"/>
      <w:szCs w:val="32"/>
      <w:shd w:val="clear" w:color="auto" w:fill="FFFFFF"/>
      <w:lang w:val="es-ES" w:eastAsia="es-CO"/>
    </w:rPr>
  </w:style>
  <w:style w:type="character" w:customStyle="1" w:styleId="Textoindependiente2Car">
    <w:name w:val="Texto independiente 2 Car"/>
    <w:basedOn w:val="Fuentedeprrafopredeter"/>
    <w:link w:val="Textoindependiente2"/>
    <w:uiPriority w:val="99"/>
    <w:rsid w:val="00E37372"/>
    <w:rPr>
      <w:rFonts w:ascii="Times New Roman" w:eastAsiaTheme="minorEastAsia" w:hAnsi="Times New Roman" w:cs="Times New Roman"/>
      <w:sz w:val="18"/>
      <w:szCs w:val="18"/>
      <w:shd w:val="clear" w:color="auto" w:fill="FFFFFF"/>
      <w:lang w:val="es-ES" w:eastAsia="es-CO"/>
    </w:rPr>
  </w:style>
  <w:style w:type="paragraph" w:styleId="Textoindependiente2">
    <w:name w:val="Body Text 2"/>
    <w:basedOn w:val="Normal"/>
    <w:next w:val="Normal"/>
    <w:link w:val="Textoindependiente2Car"/>
    <w:uiPriority w:val="99"/>
    <w:rsid w:val="00E37372"/>
    <w:pPr>
      <w:widowControl w:val="0"/>
      <w:shd w:val="clear" w:color="auto" w:fill="FFFFFF"/>
      <w:autoSpaceDE w:val="0"/>
      <w:autoSpaceDN w:val="0"/>
      <w:adjustRightInd w:val="0"/>
      <w:spacing w:before="0" w:after="120" w:afterAutospacing="0"/>
      <w:ind w:firstLine="0"/>
      <w:jc w:val="left"/>
    </w:pPr>
    <w:rPr>
      <w:rFonts w:eastAsiaTheme="minorEastAsia" w:cs="Times New Roman"/>
      <w:color w:val="auto"/>
      <w:sz w:val="18"/>
      <w:szCs w:val="18"/>
      <w:shd w:val="clear" w:color="auto" w:fill="FFFFFF"/>
      <w:lang w:val="es-ES" w:eastAsia="es-CO"/>
    </w:rPr>
  </w:style>
  <w:style w:type="character" w:customStyle="1" w:styleId="Textoindependiente3Car">
    <w:name w:val="Texto independiente 3 Car"/>
    <w:basedOn w:val="Fuentedeprrafopredeter"/>
    <w:link w:val="Textoindependiente3"/>
    <w:uiPriority w:val="99"/>
    <w:rsid w:val="00E37372"/>
    <w:rPr>
      <w:rFonts w:ascii="Times New Roman" w:eastAsiaTheme="minorEastAsia" w:hAnsi="Times New Roman" w:cs="Times New Roman"/>
      <w:sz w:val="16"/>
      <w:szCs w:val="16"/>
      <w:shd w:val="clear" w:color="auto" w:fill="FFFFFF"/>
      <w:lang w:val="es-ES" w:eastAsia="es-CO"/>
    </w:rPr>
  </w:style>
  <w:style w:type="paragraph" w:styleId="Textoindependiente3">
    <w:name w:val="Body Text 3"/>
    <w:basedOn w:val="Normal"/>
    <w:next w:val="Normal"/>
    <w:link w:val="Textoindependiente3Car"/>
    <w:uiPriority w:val="99"/>
    <w:rsid w:val="00E37372"/>
    <w:pPr>
      <w:widowControl w:val="0"/>
      <w:shd w:val="clear" w:color="auto" w:fill="FFFFFF"/>
      <w:autoSpaceDE w:val="0"/>
      <w:autoSpaceDN w:val="0"/>
      <w:adjustRightInd w:val="0"/>
      <w:spacing w:before="0" w:after="120" w:afterAutospacing="0" w:line="240" w:lineRule="auto"/>
      <w:ind w:firstLine="0"/>
      <w:jc w:val="left"/>
    </w:pPr>
    <w:rPr>
      <w:rFonts w:eastAsiaTheme="minorEastAsia" w:cs="Times New Roman"/>
      <w:color w:val="auto"/>
      <w:sz w:val="16"/>
      <w:szCs w:val="16"/>
      <w:shd w:val="clear" w:color="auto" w:fill="FFFFFF"/>
      <w:lang w:val="es-ES" w:eastAsia="es-CO"/>
    </w:rPr>
  </w:style>
  <w:style w:type="character" w:customStyle="1" w:styleId="EncabezadodenotaCar">
    <w:name w:val="Encabezado de nota Car"/>
    <w:basedOn w:val="Fuentedeprrafopredeter"/>
    <w:link w:val="Encabezadodenota"/>
    <w:uiPriority w:val="99"/>
    <w:rsid w:val="00E37372"/>
    <w:rPr>
      <w:rFonts w:ascii="Times New Roman" w:eastAsiaTheme="minorEastAsia" w:hAnsi="Times New Roman" w:cs="Times New Roman"/>
      <w:sz w:val="20"/>
      <w:szCs w:val="20"/>
      <w:shd w:val="clear" w:color="auto" w:fill="FFFFFF"/>
      <w:lang w:val="es-ES" w:eastAsia="es-CO"/>
    </w:rPr>
  </w:style>
  <w:style w:type="paragraph" w:styleId="Encabezadodenota">
    <w:name w:val="Note Heading"/>
    <w:basedOn w:val="Normal"/>
    <w:next w:val="Normal"/>
    <w:link w:val="EncabezadodenotaCar"/>
    <w:uiPriority w:val="99"/>
    <w:rsid w:val="00E37372"/>
    <w:pPr>
      <w:widowControl w:val="0"/>
      <w:shd w:val="clear" w:color="auto" w:fill="FFFFFF"/>
      <w:autoSpaceDE w:val="0"/>
      <w:autoSpaceDN w:val="0"/>
      <w:adjustRightInd w:val="0"/>
      <w:spacing w:before="0" w:after="0" w:afterAutospacing="0" w:line="240" w:lineRule="auto"/>
      <w:ind w:firstLine="0"/>
      <w:jc w:val="left"/>
    </w:pPr>
    <w:rPr>
      <w:rFonts w:eastAsiaTheme="minorEastAsia" w:cs="Times New Roman"/>
      <w:color w:val="auto"/>
      <w:sz w:val="20"/>
      <w:szCs w:val="20"/>
      <w:shd w:val="clear" w:color="auto" w:fill="FFFFFF"/>
      <w:lang w:val="es-ES" w:eastAsia="es-CO"/>
    </w:rPr>
  </w:style>
  <w:style w:type="character" w:customStyle="1" w:styleId="TextosinformatoCar">
    <w:name w:val="Texto sin formato Car"/>
    <w:basedOn w:val="Fuentedeprrafopredeter"/>
    <w:link w:val="Textosinformato"/>
    <w:uiPriority w:val="99"/>
    <w:rsid w:val="00E37372"/>
    <w:rPr>
      <w:rFonts w:ascii="Times New Roman" w:eastAsiaTheme="minorEastAsia" w:hAnsi="Times New Roman" w:cs="Times New Roman"/>
      <w:sz w:val="20"/>
      <w:szCs w:val="20"/>
      <w:shd w:val="clear" w:color="auto" w:fill="FFFFFF"/>
      <w:lang w:val="es-ES" w:eastAsia="es-CO"/>
    </w:rPr>
  </w:style>
  <w:style w:type="paragraph" w:styleId="Textosinformato">
    <w:name w:val="Plain Text"/>
    <w:basedOn w:val="Normal"/>
    <w:next w:val="Normal"/>
    <w:link w:val="TextosinformatoCar"/>
    <w:uiPriority w:val="99"/>
    <w:rsid w:val="00E37372"/>
    <w:pPr>
      <w:widowControl w:val="0"/>
      <w:shd w:val="clear" w:color="auto" w:fill="FFFFFF"/>
      <w:autoSpaceDE w:val="0"/>
      <w:autoSpaceDN w:val="0"/>
      <w:adjustRightInd w:val="0"/>
      <w:spacing w:before="0" w:after="0" w:afterAutospacing="0" w:line="240" w:lineRule="auto"/>
      <w:ind w:firstLine="0"/>
      <w:jc w:val="left"/>
    </w:pPr>
    <w:rPr>
      <w:rFonts w:eastAsiaTheme="minorEastAsia" w:cs="Times New Roman"/>
      <w:color w:val="auto"/>
      <w:sz w:val="20"/>
      <w:szCs w:val="20"/>
      <w:shd w:val="clear" w:color="auto" w:fill="FFFFFF"/>
      <w:lang w:val="es-ES" w:eastAsia="es-CO"/>
    </w:rPr>
  </w:style>
  <w:style w:type="character" w:customStyle="1" w:styleId="FieldLabel">
    <w:name w:val="Field Label"/>
    <w:uiPriority w:val="99"/>
    <w:rsid w:val="00E37372"/>
    <w:rPr>
      <w:rFonts w:ascii="Times New Roman" w:hAnsi="Times New Roman" w:cs="Times New Roman"/>
      <w:i/>
      <w:iCs/>
      <w:color w:val="004080"/>
      <w:sz w:val="20"/>
      <w:szCs w:val="20"/>
      <w:u w:color="000000"/>
      <w:shd w:val="clear" w:color="auto" w:fill="FFFFFF"/>
    </w:rPr>
  </w:style>
  <w:style w:type="character" w:customStyle="1" w:styleId="Objecttype">
    <w:name w:val="Object type"/>
    <w:uiPriority w:val="99"/>
    <w:rsid w:val="00E37372"/>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E37372"/>
    <w:pPr>
      <w:widowControl w:val="0"/>
      <w:shd w:val="clear" w:color="auto" w:fill="FFFFFF"/>
      <w:autoSpaceDE w:val="0"/>
      <w:autoSpaceDN w:val="0"/>
      <w:adjustRightInd w:val="0"/>
      <w:spacing w:after="0" w:line="240" w:lineRule="auto"/>
    </w:pPr>
    <w:rPr>
      <w:rFonts w:ascii="Times New Roman" w:eastAsiaTheme="minorEastAsia" w:hAnsi="Times New Roman" w:cs="Times New Roman"/>
      <w:b/>
      <w:bCs/>
      <w:i/>
      <w:iCs/>
      <w:color w:val="0000A0"/>
      <w:sz w:val="20"/>
      <w:szCs w:val="20"/>
      <w:shd w:val="clear" w:color="auto" w:fill="FFFFFF"/>
      <w:lang w:val="es-ES" w:eastAsia="es-CO"/>
    </w:rPr>
  </w:style>
  <w:style w:type="paragraph" w:styleId="Cita">
    <w:name w:val="Quote"/>
    <w:basedOn w:val="Normal"/>
    <w:next w:val="Normal"/>
    <w:link w:val="CitaCar"/>
    <w:uiPriority w:val="29"/>
    <w:qFormat/>
    <w:rsid w:val="00CF3936"/>
    <w:rPr>
      <w:i/>
      <w:iCs/>
    </w:rPr>
  </w:style>
  <w:style w:type="character" w:customStyle="1" w:styleId="CitaCar">
    <w:name w:val="Cita Car"/>
    <w:basedOn w:val="Fuentedeprrafopredeter"/>
    <w:link w:val="Cita"/>
    <w:uiPriority w:val="29"/>
    <w:rsid w:val="00CF3936"/>
    <w:rPr>
      <w:rFonts w:ascii="Times New Roman" w:hAnsi="Times New Roman"/>
      <w:i/>
      <w:iCs/>
      <w:color w:val="000000" w:themeColor="text1"/>
      <w:sz w:val="24"/>
    </w:rPr>
  </w:style>
  <w:style w:type="paragraph" w:styleId="NormalWeb">
    <w:name w:val="Normal (Web)"/>
    <w:basedOn w:val="Normal"/>
    <w:uiPriority w:val="99"/>
    <w:unhideWhenUsed/>
    <w:rsid w:val="00E34968"/>
    <w:pPr>
      <w:spacing w:before="100" w:beforeAutospacing="1" w:line="240" w:lineRule="auto"/>
      <w:ind w:firstLine="0"/>
      <w:jc w:val="left"/>
    </w:pPr>
    <w:rPr>
      <w:rFonts w:eastAsia="Times New Roman" w:cs="Times New Roman"/>
      <w:color w:val="auto"/>
      <w:szCs w:val="24"/>
      <w:lang w:eastAsia="es-CO"/>
    </w:rPr>
  </w:style>
  <w:style w:type="paragraph" w:customStyle="1" w:styleId="Normal1">
    <w:name w:val="Normal1"/>
    <w:rsid w:val="00D4093B"/>
    <w:pPr>
      <w:spacing w:after="0"/>
    </w:pPr>
    <w:rPr>
      <w:rFonts w:ascii="Arial" w:eastAsia="Arial" w:hAnsi="Arial" w:cs="Arial"/>
      <w:color w:val="000000"/>
      <w:szCs w:val="20"/>
      <w:lang w:eastAsia="es-CO"/>
    </w:rPr>
  </w:style>
  <w:style w:type="character" w:customStyle="1" w:styleId="Mencinsinresolver1">
    <w:name w:val="Mención sin resolver1"/>
    <w:basedOn w:val="Fuentedeprrafopredeter"/>
    <w:uiPriority w:val="99"/>
    <w:semiHidden/>
    <w:unhideWhenUsed/>
    <w:rsid w:val="00C7767C"/>
    <w:rPr>
      <w:color w:val="808080"/>
      <w:shd w:val="clear" w:color="auto" w:fill="E6E6E6"/>
    </w:rPr>
  </w:style>
  <w:style w:type="paragraph" w:customStyle="1" w:styleId="Default">
    <w:name w:val="Default"/>
    <w:rsid w:val="00E51A57"/>
    <w:pPr>
      <w:autoSpaceDE w:val="0"/>
      <w:autoSpaceDN w:val="0"/>
      <w:adjustRightInd w:val="0"/>
      <w:spacing w:after="0" w:line="240" w:lineRule="auto"/>
    </w:pPr>
    <w:rPr>
      <w:rFonts w:ascii="Arial" w:hAnsi="Arial" w:cs="Arial"/>
      <w:color w:val="000000"/>
      <w:sz w:val="24"/>
      <w:szCs w:val="24"/>
    </w:rPr>
  </w:style>
  <w:style w:type="character" w:customStyle="1" w:styleId="Mencinsinresolver2">
    <w:name w:val="Mención sin resolver2"/>
    <w:basedOn w:val="Fuentedeprrafopredeter"/>
    <w:uiPriority w:val="99"/>
    <w:semiHidden/>
    <w:unhideWhenUsed/>
    <w:rsid w:val="00DC2A41"/>
    <w:rPr>
      <w:color w:val="808080"/>
      <w:shd w:val="clear" w:color="auto" w:fill="E6E6E6"/>
    </w:rPr>
  </w:style>
  <w:style w:type="character" w:customStyle="1" w:styleId="Mencinsinresolver3">
    <w:name w:val="Mención sin resolver3"/>
    <w:basedOn w:val="Fuentedeprrafopredeter"/>
    <w:uiPriority w:val="99"/>
    <w:semiHidden/>
    <w:unhideWhenUsed/>
    <w:rsid w:val="00FB0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5423">
      <w:bodyDiv w:val="1"/>
      <w:marLeft w:val="0"/>
      <w:marRight w:val="0"/>
      <w:marTop w:val="0"/>
      <w:marBottom w:val="0"/>
      <w:divBdr>
        <w:top w:val="none" w:sz="0" w:space="0" w:color="auto"/>
        <w:left w:val="none" w:sz="0" w:space="0" w:color="auto"/>
        <w:bottom w:val="none" w:sz="0" w:space="0" w:color="auto"/>
        <w:right w:val="none" w:sz="0" w:space="0" w:color="auto"/>
      </w:divBdr>
    </w:div>
    <w:div w:id="112290978">
      <w:bodyDiv w:val="1"/>
      <w:marLeft w:val="0"/>
      <w:marRight w:val="0"/>
      <w:marTop w:val="0"/>
      <w:marBottom w:val="0"/>
      <w:divBdr>
        <w:top w:val="none" w:sz="0" w:space="0" w:color="auto"/>
        <w:left w:val="none" w:sz="0" w:space="0" w:color="auto"/>
        <w:bottom w:val="none" w:sz="0" w:space="0" w:color="auto"/>
        <w:right w:val="none" w:sz="0" w:space="0" w:color="auto"/>
      </w:divBdr>
    </w:div>
    <w:div w:id="162014391">
      <w:bodyDiv w:val="1"/>
      <w:marLeft w:val="0"/>
      <w:marRight w:val="0"/>
      <w:marTop w:val="0"/>
      <w:marBottom w:val="0"/>
      <w:divBdr>
        <w:top w:val="none" w:sz="0" w:space="0" w:color="auto"/>
        <w:left w:val="none" w:sz="0" w:space="0" w:color="auto"/>
        <w:bottom w:val="none" w:sz="0" w:space="0" w:color="auto"/>
        <w:right w:val="none" w:sz="0" w:space="0" w:color="auto"/>
      </w:divBdr>
    </w:div>
    <w:div w:id="164439674">
      <w:bodyDiv w:val="1"/>
      <w:marLeft w:val="0"/>
      <w:marRight w:val="0"/>
      <w:marTop w:val="0"/>
      <w:marBottom w:val="0"/>
      <w:divBdr>
        <w:top w:val="none" w:sz="0" w:space="0" w:color="auto"/>
        <w:left w:val="none" w:sz="0" w:space="0" w:color="auto"/>
        <w:bottom w:val="none" w:sz="0" w:space="0" w:color="auto"/>
        <w:right w:val="none" w:sz="0" w:space="0" w:color="auto"/>
      </w:divBdr>
    </w:div>
    <w:div w:id="264926041">
      <w:bodyDiv w:val="1"/>
      <w:marLeft w:val="0"/>
      <w:marRight w:val="0"/>
      <w:marTop w:val="0"/>
      <w:marBottom w:val="0"/>
      <w:divBdr>
        <w:top w:val="none" w:sz="0" w:space="0" w:color="auto"/>
        <w:left w:val="none" w:sz="0" w:space="0" w:color="auto"/>
        <w:bottom w:val="none" w:sz="0" w:space="0" w:color="auto"/>
        <w:right w:val="none" w:sz="0" w:space="0" w:color="auto"/>
      </w:divBdr>
    </w:div>
    <w:div w:id="338775718">
      <w:bodyDiv w:val="1"/>
      <w:marLeft w:val="0"/>
      <w:marRight w:val="0"/>
      <w:marTop w:val="0"/>
      <w:marBottom w:val="0"/>
      <w:divBdr>
        <w:top w:val="none" w:sz="0" w:space="0" w:color="auto"/>
        <w:left w:val="none" w:sz="0" w:space="0" w:color="auto"/>
        <w:bottom w:val="none" w:sz="0" w:space="0" w:color="auto"/>
        <w:right w:val="none" w:sz="0" w:space="0" w:color="auto"/>
      </w:divBdr>
    </w:div>
    <w:div w:id="344291244">
      <w:bodyDiv w:val="1"/>
      <w:marLeft w:val="0"/>
      <w:marRight w:val="0"/>
      <w:marTop w:val="0"/>
      <w:marBottom w:val="0"/>
      <w:divBdr>
        <w:top w:val="none" w:sz="0" w:space="0" w:color="auto"/>
        <w:left w:val="none" w:sz="0" w:space="0" w:color="auto"/>
        <w:bottom w:val="none" w:sz="0" w:space="0" w:color="auto"/>
        <w:right w:val="none" w:sz="0" w:space="0" w:color="auto"/>
      </w:divBdr>
    </w:div>
    <w:div w:id="397628389">
      <w:bodyDiv w:val="1"/>
      <w:marLeft w:val="0"/>
      <w:marRight w:val="0"/>
      <w:marTop w:val="0"/>
      <w:marBottom w:val="0"/>
      <w:divBdr>
        <w:top w:val="none" w:sz="0" w:space="0" w:color="auto"/>
        <w:left w:val="none" w:sz="0" w:space="0" w:color="auto"/>
        <w:bottom w:val="none" w:sz="0" w:space="0" w:color="auto"/>
        <w:right w:val="none" w:sz="0" w:space="0" w:color="auto"/>
      </w:divBdr>
    </w:div>
    <w:div w:id="462892989">
      <w:bodyDiv w:val="1"/>
      <w:marLeft w:val="0"/>
      <w:marRight w:val="0"/>
      <w:marTop w:val="0"/>
      <w:marBottom w:val="0"/>
      <w:divBdr>
        <w:top w:val="none" w:sz="0" w:space="0" w:color="auto"/>
        <w:left w:val="none" w:sz="0" w:space="0" w:color="auto"/>
        <w:bottom w:val="none" w:sz="0" w:space="0" w:color="auto"/>
        <w:right w:val="none" w:sz="0" w:space="0" w:color="auto"/>
      </w:divBdr>
    </w:div>
    <w:div w:id="509562870">
      <w:bodyDiv w:val="1"/>
      <w:marLeft w:val="0"/>
      <w:marRight w:val="0"/>
      <w:marTop w:val="0"/>
      <w:marBottom w:val="0"/>
      <w:divBdr>
        <w:top w:val="none" w:sz="0" w:space="0" w:color="auto"/>
        <w:left w:val="none" w:sz="0" w:space="0" w:color="auto"/>
        <w:bottom w:val="none" w:sz="0" w:space="0" w:color="auto"/>
        <w:right w:val="none" w:sz="0" w:space="0" w:color="auto"/>
      </w:divBdr>
    </w:div>
    <w:div w:id="650062016">
      <w:bodyDiv w:val="1"/>
      <w:marLeft w:val="0"/>
      <w:marRight w:val="0"/>
      <w:marTop w:val="0"/>
      <w:marBottom w:val="0"/>
      <w:divBdr>
        <w:top w:val="none" w:sz="0" w:space="0" w:color="auto"/>
        <w:left w:val="none" w:sz="0" w:space="0" w:color="auto"/>
        <w:bottom w:val="none" w:sz="0" w:space="0" w:color="auto"/>
        <w:right w:val="none" w:sz="0" w:space="0" w:color="auto"/>
      </w:divBdr>
      <w:divsChild>
        <w:div w:id="700740322">
          <w:marLeft w:val="0"/>
          <w:marRight w:val="0"/>
          <w:marTop w:val="0"/>
          <w:marBottom w:val="0"/>
          <w:divBdr>
            <w:top w:val="none" w:sz="0" w:space="0" w:color="auto"/>
            <w:left w:val="none" w:sz="0" w:space="0" w:color="auto"/>
            <w:bottom w:val="none" w:sz="0" w:space="0" w:color="auto"/>
            <w:right w:val="none" w:sz="0" w:space="0" w:color="auto"/>
          </w:divBdr>
        </w:div>
        <w:div w:id="986130532">
          <w:marLeft w:val="0"/>
          <w:marRight w:val="0"/>
          <w:marTop w:val="0"/>
          <w:marBottom w:val="0"/>
          <w:divBdr>
            <w:top w:val="none" w:sz="0" w:space="0" w:color="auto"/>
            <w:left w:val="none" w:sz="0" w:space="0" w:color="auto"/>
            <w:bottom w:val="none" w:sz="0" w:space="0" w:color="auto"/>
            <w:right w:val="none" w:sz="0" w:space="0" w:color="auto"/>
          </w:divBdr>
        </w:div>
        <w:div w:id="1015153972">
          <w:marLeft w:val="0"/>
          <w:marRight w:val="0"/>
          <w:marTop w:val="0"/>
          <w:marBottom w:val="0"/>
          <w:divBdr>
            <w:top w:val="none" w:sz="0" w:space="0" w:color="auto"/>
            <w:left w:val="none" w:sz="0" w:space="0" w:color="auto"/>
            <w:bottom w:val="none" w:sz="0" w:space="0" w:color="auto"/>
            <w:right w:val="none" w:sz="0" w:space="0" w:color="auto"/>
          </w:divBdr>
        </w:div>
        <w:div w:id="1944799382">
          <w:marLeft w:val="0"/>
          <w:marRight w:val="0"/>
          <w:marTop w:val="0"/>
          <w:marBottom w:val="0"/>
          <w:divBdr>
            <w:top w:val="none" w:sz="0" w:space="0" w:color="auto"/>
            <w:left w:val="none" w:sz="0" w:space="0" w:color="auto"/>
            <w:bottom w:val="none" w:sz="0" w:space="0" w:color="auto"/>
            <w:right w:val="none" w:sz="0" w:space="0" w:color="auto"/>
          </w:divBdr>
        </w:div>
        <w:div w:id="2022659747">
          <w:marLeft w:val="0"/>
          <w:marRight w:val="0"/>
          <w:marTop w:val="0"/>
          <w:marBottom w:val="0"/>
          <w:divBdr>
            <w:top w:val="none" w:sz="0" w:space="0" w:color="auto"/>
            <w:left w:val="none" w:sz="0" w:space="0" w:color="auto"/>
            <w:bottom w:val="none" w:sz="0" w:space="0" w:color="auto"/>
            <w:right w:val="none" w:sz="0" w:space="0" w:color="auto"/>
          </w:divBdr>
        </w:div>
      </w:divsChild>
    </w:div>
    <w:div w:id="1089278242">
      <w:bodyDiv w:val="1"/>
      <w:marLeft w:val="0"/>
      <w:marRight w:val="0"/>
      <w:marTop w:val="0"/>
      <w:marBottom w:val="0"/>
      <w:divBdr>
        <w:top w:val="none" w:sz="0" w:space="0" w:color="auto"/>
        <w:left w:val="none" w:sz="0" w:space="0" w:color="auto"/>
        <w:bottom w:val="none" w:sz="0" w:space="0" w:color="auto"/>
        <w:right w:val="none" w:sz="0" w:space="0" w:color="auto"/>
      </w:divBdr>
    </w:div>
    <w:div w:id="1208683288">
      <w:bodyDiv w:val="1"/>
      <w:marLeft w:val="0"/>
      <w:marRight w:val="0"/>
      <w:marTop w:val="0"/>
      <w:marBottom w:val="0"/>
      <w:divBdr>
        <w:top w:val="none" w:sz="0" w:space="0" w:color="auto"/>
        <w:left w:val="none" w:sz="0" w:space="0" w:color="auto"/>
        <w:bottom w:val="none" w:sz="0" w:space="0" w:color="auto"/>
        <w:right w:val="none" w:sz="0" w:space="0" w:color="auto"/>
      </w:divBdr>
    </w:div>
    <w:div w:id="1272670238">
      <w:bodyDiv w:val="1"/>
      <w:marLeft w:val="0"/>
      <w:marRight w:val="0"/>
      <w:marTop w:val="0"/>
      <w:marBottom w:val="0"/>
      <w:divBdr>
        <w:top w:val="none" w:sz="0" w:space="0" w:color="auto"/>
        <w:left w:val="none" w:sz="0" w:space="0" w:color="auto"/>
        <w:bottom w:val="none" w:sz="0" w:space="0" w:color="auto"/>
        <w:right w:val="none" w:sz="0" w:space="0" w:color="auto"/>
      </w:divBdr>
    </w:div>
    <w:div w:id="1691878957">
      <w:bodyDiv w:val="1"/>
      <w:marLeft w:val="0"/>
      <w:marRight w:val="0"/>
      <w:marTop w:val="0"/>
      <w:marBottom w:val="0"/>
      <w:divBdr>
        <w:top w:val="none" w:sz="0" w:space="0" w:color="auto"/>
        <w:left w:val="none" w:sz="0" w:space="0" w:color="auto"/>
        <w:bottom w:val="none" w:sz="0" w:space="0" w:color="auto"/>
        <w:right w:val="none" w:sz="0" w:space="0" w:color="auto"/>
      </w:divBdr>
    </w:div>
    <w:div w:id="1728145118">
      <w:bodyDiv w:val="1"/>
      <w:marLeft w:val="0"/>
      <w:marRight w:val="0"/>
      <w:marTop w:val="0"/>
      <w:marBottom w:val="0"/>
      <w:divBdr>
        <w:top w:val="none" w:sz="0" w:space="0" w:color="auto"/>
        <w:left w:val="none" w:sz="0" w:space="0" w:color="auto"/>
        <w:bottom w:val="none" w:sz="0" w:space="0" w:color="auto"/>
        <w:right w:val="none" w:sz="0" w:space="0" w:color="auto"/>
      </w:divBdr>
    </w:div>
    <w:div w:id="1732728605">
      <w:bodyDiv w:val="1"/>
      <w:marLeft w:val="0"/>
      <w:marRight w:val="0"/>
      <w:marTop w:val="0"/>
      <w:marBottom w:val="0"/>
      <w:divBdr>
        <w:top w:val="none" w:sz="0" w:space="0" w:color="auto"/>
        <w:left w:val="none" w:sz="0" w:space="0" w:color="auto"/>
        <w:bottom w:val="none" w:sz="0" w:space="0" w:color="auto"/>
        <w:right w:val="none" w:sz="0" w:space="0" w:color="auto"/>
      </w:divBdr>
      <w:divsChild>
        <w:div w:id="1232498189">
          <w:marLeft w:val="0"/>
          <w:marRight w:val="0"/>
          <w:marTop w:val="0"/>
          <w:marBottom w:val="0"/>
          <w:divBdr>
            <w:top w:val="none" w:sz="0" w:space="0" w:color="auto"/>
            <w:left w:val="none" w:sz="0" w:space="0" w:color="auto"/>
            <w:bottom w:val="none" w:sz="0" w:space="0" w:color="auto"/>
            <w:right w:val="none" w:sz="0" w:space="0" w:color="auto"/>
          </w:divBdr>
        </w:div>
        <w:div w:id="134489520">
          <w:marLeft w:val="0"/>
          <w:marRight w:val="0"/>
          <w:marTop w:val="0"/>
          <w:marBottom w:val="0"/>
          <w:divBdr>
            <w:top w:val="none" w:sz="0" w:space="0" w:color="auto"/>
            <w:left w:val="none" w:sz="0" w:space="0" w:color="auto"/>
            <w:bottom w:val="none" w:sz="0" w:space="0" w:color="auto"/>
            <w:right w:val="none" w:sz="0" w:space="0" w:color="auto"/>
          </w:divBdr>
        </w:div>
        <w:div w:id="1421566499">
          <w:marLeft w:val="0"/>
          <w:marRight w:val="0"/>
          <w:marTop w:val="0"/>
          <w:marBottom w:val="0"/>
          <w:divBdr>
            <w:top w:val="none" w:sz="0" w:space="0" w:color="auto"/>
            <w:left w:val="none" w:sz="0" w:space="0" w:color="auto"/>
            <w:bottom w:val="none" w:sz="0" w:space="0" w:color="auto"/>
            <w:right w:val="none" w:sz="0" w:space="0" w:color="auto"/>
          </w:divBdr>
        </w:div>
        <w:div w:id="1821649508">
          <w:marLeft w:val="0"/>
          <w:marRight w:val="0"/>
          <w:marTop w:val="0"/>
          <w:marBottom w:val="0"/>
          <w:divBdr>
            <w:top w:val="none" w:sz="0" w:space="0" w:color="auto"/>
            <w:left w:val="none" w:sz="0" w:space="0" w:color="auto"/>
            <w:bottom w:val="none" w:sz="0" w:space="0" w:color="auto"/>
            <w:right w:val="none" w:sz="0" w:space="0" w:color="auto"/>
          </w:divBdr>
        </w:div>
        <w:div w:id="1421482592">
          <w:marLeft w:val="0"/>
          <w:marRight w:val="0"/>
          <w:marTop w:val="0"/>
          <w:marBottom w:val="0"/>
          <w:divBdr>
            <w:top w:val="none" w:sz="0" w:space="0" w:color="auto"/>
            <w:left w:val="none" w:sz="0" w:space="0" w:color="auto"/>
            <w:bottom w:val="none" w:sz="0" w:space="0" w:color="auto"/>
            <w:right w:val="none" w:sz="0" w:space="0" w:color="auto"/>
          </w:divBdr>
        </w:div>
      </w:divsChild>
    </w:div>
    <w:div w:id="1757094399">
      <w:bodyDiv w:val="1"/>
      <w:marLeft w:val="0"/>
      <w:marRight w:val="0"/>
      <w:marTop w:val="0"/>
      <w:marBottom w:val="0"/>
      <w:divBdr>
        <w:top w:val="none" w:sz="0" w:space="0" w:color="auto"/>
        <w:left w:val="none" w:sz="0" w:space="0" w:color="auto"/>
        <w:bottom w:val="none" w:sz="0" w:space="0" w:color="auto"/>
        <w:right w:val="none" w:sz="0" w:space="0" w:color="auto"/>
      </w:divBdr>
      <w:divsChild>
        <w:div w:id="1730567774">
          <w:marLeft w:val="0"/>
          <w:marRight w:val="0"/>
          <w:marTop w:val="0"/>
          <w:marBottom w:val="0"/>
          <w:divBdr>
            <w:top w:val="none" w:sz="0" w:space="0" w:color="auto"/>
            <w:left w:val="none" w:sz="0" w:space="0" w:color="auto"/>
            <w:bottom w:val="none" w:sz="0" w:space="0" w:color="auto"/>
            <w:right w:val="none" w:sz="0" w:space="0" w:color="auto"/>
          </w:divBdr>
          <w:divsChild>
            <w:div w:id="894507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2288869">
      <w:bodyDiv w:val="1"/>
      <w:marLeft w:val="0"/>
      <w:marRight w:val="0"/>
      <w:marTop w:val="0"/>
      <w:marBottom w:val="0"/>
      <w:divBdr>
        <w:top w:val="none" w:sz="0" w:space="0" w:color="auto"/>
        <w:left w:val="none" w:sz="0" w:space="0" w:color="auto"/>
        <w:bottom w:val="none" w:sz="0" w:space="0" w:color="auto"/>
        <w:right w:val="none" w:sz="0" w:space="0" w:color="auto"/>
      </w:divBdr>
    </w:div>
    <w:div w:id="1971664000">
      <w:bodyDiv w:val="1"/>
      <w:marLeft w:val="0"/>
      <w:marRight w:val="0"/>
      <w:marTop w:val="0"/>
      <w:marBottom w:val="0"/>
      <w:divBdr>
        <w:top w:val="none" w:sz="0" w:space="0" w:color="auto"/>
        <w:left w:val="none" w:sz="0" w:space="0" w:color="auto"/>
        <w:bottom w:val="none" w:sz="0" w:space="0" w:color="auto"/>
        <w:right w:val="none" w:sz="0" w:space="0" w:color="auto"/>
      </w:divBdr>
    </w:div>
    <w:div w:id="2066678467">
      <w:bodyDiv w:val="1"/>
      <w:marLeft w:val="0"/>
      <w:marRight w:val="0"/>
      <w:marTop w:val="0"/>
      <w:marBottom w:val="0"/>
      <w:divBdr>
        <w:top w:val="none" w:sz="0" w:space="0" w:color="auto"/>
        <w:left w:val="none" w:sz="0" w:space="0" w:color="auto"/>
        <w:bottom w:val="none" w:sz="0" w:space="0" w:color="auto"/>
        <w:right w:val="none" w:sz="0" w:space="0" w:color="auto"/>
      </w:divBdr>
    </w:div>
    <w:div w:id="2108377660">
      <w:bodyDiv w:val="1"/>
      <w:marLeft w:val="0"/>
      <w:marRight w:val="0"/>
      <w:marTop w:val="0"/>
      <w:marBottom w:val="0"/>
      <w:divBdr>
        <w:top w:val="none" w:sz="0" w:space="0" w:color="auto"/>
        <w:left w:val="none" w:sz="0" w:space="0" w:color="auto"/>
        <w:bottom w:val="none" w:sz="0" w:space="0" w:color="auto"/>
        <w:right w:val="none" w:sz="0" w:space="0" w:color="auto"/>
      </w:divBdr>
    </w:div>
    <w:div w:id="21329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otas.cotecnova.edu.co/servicios/servicios_est2.ph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arielmax.com/express-bus-tickets-v2/"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otas.cotecnova.edu.co/servicios/servicios_est2.php"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Cardozo\Documents\PLANTILLA_PAR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BUS04</b:Tag>
    <b:SourceType>InternetSite</b:SourceType>
    <b:Guid>{051DA60E-BFD5-40F2-ADAB-1CD069ECCCE2}</b:Guid>
    <b:Author>
      <b:Author>
        <b:NameList>
          <b:Person>
            <b:Last>S.L.</b:Last>
            <b:First>BUSINESS</b:First>
            <b:Middle>EXCELLENCE THROUGH INFORMATION TECHNOLOGIES</b:Middle>
          </b:Person>
        </b:NameList>
      </b:Author>
    </b:Author>
    <b:Title>servicios tic</b:Title>
    <b:InternetSiteTitle>Servicios Tic</b:InternetSiteTitle>
    <b:Year>2004</b:Year>
    <b:YearAccessed>2016</b:YearAccessed>
    <b:MonthAccessed>11</b:MonthAccessed>
    <b:DayAccessed>07</b:DayAccessed>
    <b:URL>http://www.serviciostic.com/las-tic/definicion-de-tic.html</b:URL>
    <b:RefOrder>2</b:RefOrder>
  </b:Source>
  <b:Source>
    <b:Tag>Min16</b:Tag>
    <b:SourceType>InternetSite</b:SourceType>
    <b:Guid>{ADE6248A-6263-454D-9FDA-55AAE2A585A5}</b:Guid>
    <b:Author>
      <b:Author>
        <b:NameList>
          <b:Person>
            <b:Last>Comunicaciones</b:Last>
            <b:First>Ministerio</b:First>
            <b:Middle>de Tecnologías de la Información y las</b:Middle>
          </b:Person>
        </b:NameList>
      </b:Author>
    </b:Author>
    <b:Title>Todos conectados</b:Title>
    <b:YearAccessed>2016</b:YearAccessed>
    <b:MonthAccessed>11</b:MonthAccessed>
    <b:DayAccessed>07</b:DayAccessed>
    <b:URL>http://www.mintic.gov.co/ninos/613/w3-propertyvalue-1241.html</b:URL>
    <b:RefOrder>3</b:RefOrder>
  </b:Source>
  <b:Source>
    <b:Tag>GCF15</b:Tag>
    <b:SourceType>InternetSite</b:SourceType>
    <b:Guid>{3A995210-509F-4815-A406-7A0653759523}</b:Guid>
    <b:Author>
      <b:Author>
        <b:NameList>
          <b:Person>
            <b:Last>Libre</b:Last>
            <b:First>GCF</b:First>
            <b:Middle>Aprende</b:Middle>
          </b:Person>
        </b:NameList>
      </b:Author>
    </b:Author>
    <b:Title>GCF Aprende Libre</b:Title>
    <b:InternetSiteTitle>GCF Aprende Libre</b:InternetSiteTitle>
    <b:Year>2015</b:Year>
    <b:YearAccessed>2016</b:YearAccessed>
    <b:MonthAccessed>11</b:MonthAccessed>
    <b:DayAccessed>16</b:DayAccessed>
    <b:URL>https://www.gcfaprendelibre.org/tecnologia/curso/informatica_basica/aplicaciones_web_y_todo_acerca_de_la_nube/1.do</b:URL>
    <b:RefOrder>1</b:RefOrder>
  </b:Source>
</b:Sources>
</file>

<file path=customXml/itemProps1.xml><?xml version="1.0" encoding="utf-8"?>
<ds:datastoreItem xmlns:ds="http://schemas.openxmlformats.org/officeDocument/2006/customXml" ds:itemID="{BD2E77AB-0CD2-4A86-AB66-A4CBD2EB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PLANTILLA_PARA_PROYECTO</Template>
  <TotalTime>179</TotalTime>
  <Pages>1</Pages>
  <Words>3098</Words>
  <Characters>17040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Cardozo</dc:creator>
  <cp:lastModifiedBy>yeisson</cp:lastModifiedBy>
  <cp:revision>34</cp:revision>
  <dcterms:created xsi:type="dcterms:W3CDTF">2017-11-25T16:00:00Z</dcterms:created>
  <dcterms:modified xsi:type="dcterms:W3CDTF">2017-11-25T22:47:00Z</dcterms:modified>
</cp:coreProperties>
</file>